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F6B10D" w14:textId="7CA8B213" w:rsidR="003218FF" w:rsidRPr="00B10E7E" w:rsidRDefault="005B0E44" w:rsidP="005B0E44">
      <w:pPr>
        <w:suppressAutoHyphens/>
        <w:autoSpaceDE w:val="0"/>
        <w:autoSpaceDN w:val="0"/>
        <w:adjustRightInd w:val="0"/>
        <w:spacing w:line="360" w:lineRule="auto"/>
        <w:jc w:val="center"/>
        <w:rPr>
          <w:sz w:val="28"/>
          <w:szCs w:val="28"/>
          <w:lang w:val="en"/>
        </w:rPr>
      </w:pPr>
      <w:r>
        <w:rPr>
          <w:bCs/>
          <w:sz w:val="28"/>
          <w:szCs w:val="28"/>
          <w:lang w:val="en"/>
        </w:rPr>
        <w:t>T</w:t>
      </w:r>
      <w:r w:rsidR="003218FF" w:rsidRPr="00B10E7E">
        <w:rPr>
          <w:bCs/>
          <w:sz w:val="28"/>
          <w:szCs w:val="28"/>
          <w:lang w:val="en"/>
        </w:rPr>
        <w:t>ỔNG LIÊN ĐOÀN LAO ĐỘNG VIỆT NAM</w:t>
      </w:r>
    </w:p>
    <w:p w14:paraId="0DF32268" w14:textId="4FBF7E1E" w:rsidR="003218FF" w:rsidRPr="007E7FF7" w:rsidRDefault="003218FF" w:rsidP="002872EF">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p>
    <w:p w14:paraId="7A77BE08" w14:textId="15E398CD" w:rsidR="003218FF" w:rsidRPr="00DA450C" w:rsidRDefault="003218FF" w:rsidP="00DA450C">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p>
    <w:p w14:paraId="5B3862F3" w14:textId="46738EFA" w:rsidR="003218FF" w:rsidRPr="00B10E7E" w:rsidRDefault="00A9405D" w:rsidP="00DA450C">
      <w:pPr>
        <w:suppressAutoHyphens/>
        <w:autoSpaceDE w:val="0"/>
        <w:autoSpaceDN w:val="0"/>
        <w:adjustRightInd w:val="0"/>
        <w:spacing w:after="240" w:line="360" w:lineRule="auto"/>
        <w:jc w:val="center"/>
        <w:rPr>
          <w:b/>
          <w:bCs/>
          <w:sz w:val="28"/>
          <w:szCs w:val="28"/>
          <w:lang w:val="en"/>
        </w:rPr>
      </w:pPr>
      <w:r>
        <w:rPr>
          <w:noProof/>
          <w:sz w:val="22"/>
          <w:szCs w:val="22"/>
        </w:rPr>
        <w:drawing>
          <wp:inline distT="0" distB="0" distL="0" distR="0" wp14:anchorId="3346A5F1" wp14:editId="6922216E">
            <wp:extent cx="1177769" cy="6502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3436" cy="653369"/>
                    </a:xfrm>
                    <a:prstGeom prst="rect">
                      <a:avLst/>
                    </a:prstGeom>
                    <a:noFill/>
                    <a:ln>
                      <a:noFill/>
                    </a:ln>
                  </pic:spPr>
                </pic:pic>
              </a:graphicData>
            </a:graphic>
          </wp:inline>
        </w:drawing>
      </w:r>
    </w:p>
    <w:p w14:paraId="1D38F605" w14:textId="69F7B9DB" w:rsidR="003218FF" w:rsidRDefault="00B44D67" w:rsidP="005A50EC">
      <w:pPr>
        <w:tabs>
          <w:tab w:val="center" w:pos="4920"/>
          <w:tab w:val="right" w:pos="9121"/>
        </w:tabs>
        <w:suppressAutoHyphens/>
        <w:autoSpaceDE w:val="0"/>
        <w:autoSpaceDN w:val="0"/>
        <w:adjustRightInd w:val="0"/>
        <w:spacing w:line="360" w:lineRule="auto"/>
        <w:jc w:val="center"/>
        <w:rPr>
          <w:b/>
          <w:bCs/>
          <w:sz w:val="32"/>
          <w:szCs w:val="32"/>
          <w:lang w:val="en"/>
        </w:rPr>
      </w:pPr>
      <w:r>
        <w:rPr>
          <w:b/>
          <w:bCs/>
          <w:sz w:val="32"/>
          <w:szCs w:val="32"/>
          <w:lang w:val="en"/>
        </w:rPr>
        <w:t xml:space="preserve">ĐỒ ÁN </w:t>
      </w:r>
      <w:r w:rsidR="005A50EC">
        <w:rPr>
          <w:b/>
          <w:bCs/>
          <w:sz w:val="32"/>
          <w:szCs w:val="32"/>
          <w:lang w:val="en"/>
        </w:rPr>
        <w:t>MÔN:</w:t>
      </w:r>
    </w:p>
    <w:p w14:paraId="7B970B8C" w14:textId="2EB0B1CE" w:rsidR="003218FF" w:rsidRDefault="001E5B37" w:rsidP="00DA450C">
      <w:pPr>
        <w:tabs>
          <w:tab w:val="center" w:pos="4920"/>
          <w:tab w:val="right" w:pos="9121"/>
        </w:tabs>
        <w:suppressAutoHyphens/>
        <w:autoSpaceDE w:val="0"/>
        <w:autoSpaceDN w:val="0"/>
        <w:adjustRightInd w:val="0"/>
        <w:spacing w:after="360" w:line="360" w:lineRule="auto"/>
        <w:jc w:val="center"/>
        <w:rPr>
          <w:b/>
          <w:bCs/>
          <w:sz w:val="32"/>
          <w:szCs w:val="32"/>
          <w:lang w:val="en"/>
        </w:rPr>
      </w:pPr>
      <w:r>
        <w:rPr>
          <w:b/>
          <w:bCs/>
          <w:sz w:val="32"/>
          <w:szCs w:val="32"/>
          <w:lang w:val="en"/>
        </w:rPr>
        <w:t>CÔNG NGHỆ PHẦN MỀM</w:t>
      </w:r>
    </w:p>
    <w:p w14:paraId="1D1223E8" w14:textId="5E66E114" w:rsidR="005B0E44" w:rsidRPr="00DA450C" w:rsidRDefault="005B0E44" w:rsidP="00604F25">
      <w:pPr>
        <w:tabs>
          <w:tab w:val="center" w:pos="4920"/>
          <w:tab w:val="right" w:pos="9121"/>
        </w:tabs>
        <w:suppressAutoHyphens/>
        <w:autoSpaceDE w:val="0"/>
        <w:autoSpaceDN w:val="0"/>
        <w:adjustRightInd w:val="0"/>
        <w:spacing w:after="360" w:line="360" w:lineRule="auto"/>
        <w:rPr>
          <w:b/>
          <w:bCs/>
          <w:sz w:val="32"/>
          <w:szCs w:val="32"/>
          <w:lang w:val="en"/>
        </w:rPr>
      </w:pPr>
    </w:p>
    <w:p w14:paraId="5593D435" w14:textId="1F146E4D" w:rsidR="003218FF" w:rsidRDefault="001E5B37" w:rsidP="002872EF">
      <w:pPr>
        <w:suppressAutoHyphens/>
        <w:autoSpaceDE w:val="0"/>
        <w:autoSpaceDN w:val="0"/>
        <w:adjustRightInd w:val="0"/>
        <w:spacing w:line="360" w:lineRule="auto"/>
        <w:jc w:val="center"/>
        <w:rPr>
          <w:b/>
          <w:bCs/>
          <w:sz w:val="46"/>
          <w:szCs w:val="46"/>
          <w:lang w:val="en"/>
        </w:rPr>
      </w:pPr>
      <w:r>
        <w:rPr>
          <w:b/>
          <w:bCs/>
          <w:sz w:val="46"/>
          <w:szCs w:val="46"/>
          <w:lang w:val="en"/>
        </w:rPr>
        <w:t>HỆ THỐNG QUẢN LÝ THI TRẮC NGHIỆM</w:t>
      </w:r>
    </w:p>
    <w:p w14:paraId="70775A0B" w14:textId="6FE659C7" w:rsidR="001E5B37" w:rsidRDefault="001E5B37" w:rsidP="00AA4FBA">
      <w:pPr>
        <w:suppressAutoHyphens/>
        <w:autoSpaceDE w:val="0"/>
        <w:autoSpaceDN w:val="0"/>
        <w:adjustRightInd w:val="0"/>
        <w:spacing w:line="360" w:lineRule="auto"/>
        <w:rPr>
          <w:b/>
          <w:bCs/>
          <w:sz w:val="46"/>
          <w:szCs w:val="46"/>
          <w:lang w:val="en"/>
        </w:rPr>
      </w:pPr>
    </w:p>
    <w:p w14:paraId="53A777B6" w14:textId="4D9D7C07" w:rsidR="003218FF" w:rsidRPr="001E5B37" w:rsidRDefault="003218FF" w:rsidP="002872E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BA5196">
        <w:rPr>
          <w:sz w:val="28"/>
          <w:szCs w:val="28"/>
        </w:rPr>
        <w:t xml:space="preserve">  </w:t>
      </w:r>
      <w:r w:rsidR="00765AF0" w:rsidRPr="00A65741">
        <w:rPr>
          <w:b/>
          <w:sz w:val="28"/>
          <w:szCs w:val="28"/>
        </w:rPr>
        <w:t>T</w:t>
      </w:r>
      <w:r w:rsidR="00A65741" w:rsidRPr="00A65741">
        <w:rPr>
          <w:b/>
          <w:sz w:val="28"/>
          <w:szCs w:val="28"/>
        </w:rPr>
        <w:t>hS</w:t>
      </w:r>
      <w:r w:rsidR="00765AF0" w:rsidRPr="00A65741">
        <w:rPr>
          <w:b/>
          <w:sz w:val="28"/>
          <w:szCs w:val="28"/>
        </w:rPr>
        <w:t>.</w:t>
      </w:r>
      <w:r w:rsidR="00F23E8E">
        <w:rPr>
          <w:b/>
          <w:sz w:val="28"/>
          <w:szCs w:val="28"/>
        </w:rPr>
        <w:t xml:space="preserve"> </w:t>
      </w:r>
      <w:r w:rsidR="00A65741">
        <w:rPr>
          <w:b/>
          <w:sz w:val="28"/>
          <w:szCs w:val="28"/>
        </w:rPr>
        <w:t>NGUYỄN NGỌC PHIÊN</w:t>
      </w:r>
    </w:p>
    <w:p w14:paraId="0779DD65" w14:textId="24AB6529" w:rsidR="00291721" w:rsidRPr="001E5B37" w:rsidRDefault="003218FF" w:rsidP="001E5B37">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E53C9A">
        <w:rPr>
          <w:b/>
          <w:bCs/>
          <w:sz w:val="28"/>
          <w:szCs w:val="28"/>
          <w:lang w:val="vi-VN"/>
        </w:rPr>
        <w:t xml:space="preserve">   </w:t>
      </w:r>
      <w:r w:rsidR="001E5B37">
        <w:rPr>
          <w:b/>
          <w:bCs/>
          <w:sz w:val="28"/>
          <w:szCs w:val="28"/>
        </w:rPr>
        <w:t>TẠ MINH HÀO – 51800381</w:t>
      </w:r>
    </w:p>
    <w:p w14:paraId="121F1759" w14:textId="58C2CD34" w:rsidR="001E5B37" w:rsidRDefault="001E5B37" w:rsidP="001E5B37">
      <w:pPr>
        <w:suppressAutoHyphens/>
        <w:autoSpaceDE w:val="0"/>
        <w:autoSpaceDN w:val="0"/>
        <w:adjustRightInd w:val="0"/>
        <w:spacing w:line="360" w:lineRule="auto"/>
        <w:jc w:val="right"/>
        <w:rPr>
          <w:b/>
          <w:bCs/>
          <w:sz w:val="28"/>
          <w:szCs w:val="28"/>
          <w:lang w:val="vi-VN"/>
        </w:rPr>
      </w:pPr>
      <w:r w:rsidRPr="00775147">
        <w:rPr>
          <w:b/>
          <w:bCs/>
          <w:sz w:val="28"/>
          <w:szCs w:val="28"/>
          <w:lang w:val="vi-VN"/>
        </w:rPr>
        <w:t>NGUYỄN ÁI NGHĨA – 51800086</w:t>
      </w:r>
    </w:p>
    <w:p w14:paraId="44472526" w14:textId="3B9CBB36" w:rsidR="00604F25" w:rsidRPr="00604F25" w:rsidRDefault="00604F25" w:rsidP="001E5B37">
      <w:pPr>
        <w:suppressAutoHyphens/>
        <w:autoSpaceDE w:val="0"/>
        <w:autoSpaceDN w:val="0"/>
        <w:adjustRightInd w:val="0"/>
        <w:spacing w:line="360" w:lineRule="auto"/>
        <w:jc w:val="right"/>
        <w:rPr>
          <w:b/>
          <w:bCs/>
          <w:sz w:val="28"/>
          <w:szCs w:val="28"/>
          <w:lang w:val="en-GB"/>
        </w:rPr>
      </w:pPr>
      <w:r>
        <w:rPr>
          <w:b/>
          <w:bCs/>
          <w:sz w:val="28"/>
          <w:szCs w:val="28"/>
          <w:lang w:val="en-GB"/>
        </w:rPr>
        <w:t xml:space="preserve">HUỲNH HOÀNG TIẾN </w:t>
      </w:r>
      <w:r w:rsidRPr="00775147">
        <w:rPr>
          <w:b/>
          <w:bCs/>
          <w:sz w:val="28"/>
          <w:szCs w:val="28"/>
          <w:lang w:val="vi-VN"/>
        </w:rPr>
        <w:t xml:space="preserve">– </w:t>
      </w:r>
      <w:r>
        <w:rPr>
          <w:b/>
          <w:bCs/>
          <w:sz w:val="28"/>
          <w:szCs w:val="28"/>
          <w:lang w:val="en-GB"/>
        </w:rPr>
        <w:t xml:space="preserve"> 51704111 </w:t>
      </w:r>
    </w:p>
    <w:p w14:paraId="3F1122B7" w14:textId="598251F3" w:rsidR="00314E90" w:rsidRPr="00314E90" w:rsidRDefault="00314E90" w:rsidP="00314E90">
      <w:pPr>
        <w:suppressAutoHyphens/>
        <w:autoSpaceDE w:val="0"/>
        <w:autoSpaceDN w:val="0"/>
        <w:adjustRightInd w:val="0"/>
        <w:spacing w:line="360" w:lineRule="auto"/>
        <w:jc w:val="right"/>
        <w:rPr>
          <w:b/>
          <w:bCs/>
          <w:sz w:val="28"/>
          <w:szCs w:val="28"/>
        </w:rPr>
      </w:pPr>
      <w:r w:rsidRPr="00314E90">
        <w:rPr>
          <w:i/>
          <w:sz w:val="28"/>
          <w:szCs w:val="28"/>
          <w:lang w:val="vi-VN"/>
        </w:rPr>
        <w:t>Lớp</w:t>
      </w:r>
      <w:r w:rsidR="003218FF" w:rsidRPr="00314E90">
        <w:rPr>
          <w:bCs/>
          <w:i/>
          <w:sz w:val="28"/>
          <w:szCs w:val="28"/>
          <w:lang w:val="vi-VN"/>
        </w:rPr>
        <w:t>:</w:t>
      </w:r>
      <w:r w:rsidR="001E5B37">
        <w:rPr>
          <w:b/>
          <w:bCs/>
          <w:sz w:val="28"/>
          <w:szCs w:val="28"/>
          <w:lang w:val="vi-VN"/>
        </w:rPr>
        <w:t xml:space="preserve">    </w:t>
      </w:r>
      <w:r>
        <w:rPr>
          <w:b/>
          <w:bCs/>
          <w:sz w:val="28"/>
          <w:szCs w:val="28"/>
        </w:rPr>
        <w:t xml:space="preserve"> – 18050202</w:t>
      </w:r>
    </w:p>
    <w:p w14:paraId="0F3E2DC5" w14:textId="075BF353" w:rsidR="00B44D67" w:rsidRDefault="00314E90" w:rsidP="00DA450C">
      <w:pPr>
        <w:suppressAutoHyphens/>
        <w:autoSpaceDE w:val="0"/>
        <w:autoSpaceDN w:val="0"/>
        <w:adjustRightInd w:val="0"/>
        <w:spacing w:line="360" w:lineRule="auto"/>
        <w:jc w:val="right"/>
        <w:rPr>
          <w:b/>
          <w:bCs/>
          <w:sz w:val="28"/>
          <w:szCs w:val="28"/>
          <w:lang w:val="vi-VN"/>
        </w:rPr>
      </w:pPr>
      <w:r w:rsidRPr="00314E90">
        <w:rPr>
          <w:i/>
          <w:sz w:val="28"/>
          <w:szCs w:val="28"/>
          <w:lang w:val="vi-VN"/>
        </w:rPr>
        <w:t>Khoá</w:t>
      </w:r>
      <w:r w:rsidR="003218FF" w:rsidRPr="00314E90">
        <w:rPr>
          <w:bCs/>
          <w:i/>
          <w:sz w:val="28"/>
          <w:szCs w:val="28"/>
          <w:lang w:val="vi-VN"/>
        </w:rPr>
        <w:t>:</w:t>
      </w:r>
      <w:r w:rsidR="003218FF" w:rsidRPr="00CA1C39">
        <w:rPr>
          <w:b/>
          <w:bCs/>
          <w:sz w:val="28"/>
          <w:szCs w:val="28"/>
          <w:lang w:val="vi-VN"/>
        </w:rPr>
        <w:t xml:space="preserve">    </w:t>
      </w:r>
      <w:r w:rsidR="001E5B37">
        <w:rPr>
          <w:b/>
          <w:bCs/>
          <w:sz w:val="28"/>
          <w:szCs w:val="28"/>
        </w:rPr>
        <w:t>21,</w:t>
      </w:r>
      <w:r w:rsidR="00DC2D6E">
        <w:rPr>
          <w:b/>
          <w:bCs/>
          <w:sz w:val="28"/>
          <w:szCs w:val="28"/>
          <w:lang w:val="vi-VN"/>
        </w:rPr>
        <w:t>22</w:t>
      </w:r>
    </w:p>
    <w:p w14:paraId="6D9262FC" w14:textId="77777777" w:rsidR="00EF1007" w:rsidRPr="00DA450C" w:rsidRDefault="00EF1007" w:rsidP="00DA450C">
      <w:pPr>
        <w:suppressAutoHyphens/>
        <w:autoSpaceDE w:val="0"/>
        <w:autoSpaceDN w:val="0"/>
        <w:adjustRightInd w:val="0"/>
        <w:spacing w:line="360" w:lineRule="auto"/>
        <w:jc w:val="right"/>
        <w:rPr>
          <w:sz w:val="28"/>
          <w:szCs w:val="28"/>
          <w:lang w:val="vi-VN"/>
        </w:rPr>
      </w:pPr>
    </w:p>
    <w:p w14:paraId="6F82BC50" w14:textId="03E9AC7B" w:rsidR="00DA450C" w:rsidRPr="00604F25" w:rsidRDefault="00A65741" w:rsidP="005B0E44">
      <w:pPr>
        <w:suppressAutoHyphens/>
        <w:autoSpaceDE w:val="0"/>
        <w:autoSpaceDN w:val="0"/>
        <w:adjustRightInd w:val="0"/>
        <w:spacing w:line="360" w:lineRule="auto"/>
        <w:jc w:val="center"/>
        <w:rPr>
          <w:b/>
          <w:bCs/>
          <w:iCs/>
          <w:sz w:val="28"/>
          <w:szCs w:val="28"/>
          <w:lang w:val="vi-VN"/>
        </w:rPr>
        <w:sectPr w:rsidR="00DA450C" w:rsidRPr="00604F25" w:rsidSect="005D5C20">
          <w:pgSz w:w="12240" w:h="15840"/>
          <w:pgMar w:top="1985" w:right="1134" w:bottom="1701" w:left="1985" w:header="720" w:footer="720" w:gutter="0"/>
          <w:cols w:space="720"/>
          <w:docGrid w:linePitch="360"/>
        </w:sectPr>
      </w:pPr>
      <w:r>
        <w:rPr>
          <w:b/>
          <w:bCs/>
          <w:iCs/>
          <w:sz w:val="28"/>
          <w:szCs w:val="28"/>
          <w:lang w:val="vi-VN"/>
        </w:rPr>
        <w:t>THÀNH PHỐ HỒ CHÍ MINH, NĂM 2</w:t>
      </w:r>
      <w:r w:rsidR="00071F72" w:rsidRPr="00604F25">
        <w:rPr>
          <w:b/>
          <w:bCs/>
          <w:iCs/>
          <w:sz w:val="28"/>
          <w:szCs w:val="28"/>
          <w:lang w:val="vi-VN"/>
        </w:rPr>
        <w:t>020</w:t>
      </w:r>
    </w:p>
    <w:p w14:paraId="7F5AFD93" w14:textId="7EF41EA9" w:rsidR="00A65741" w:rsidRPr="00604F25" w:rsidRDefault="00A65741" w:rsidP="00A65741">
      <w:pPr>
        <w:suppressAutoHyphens/>
        <w:autoSpaceDE w:val="0"/>
        <w:autoSpaceDN w:val="0"/>
        <w:adjustRightInd w:val="0"/>
        <w:spacing w:line="360" w:lineRule="auto"/>
        <w:jc w:val="center"/>
        <w:rPr>
          <w:sz w:val="28"/>
          <w:szCs w:val="28"/>
          <w:lang w:val="vi-VN"/>
        </w:rPr>
      </w:pPr>
      <w:bookmarkStart w:id="0" w:name="_Toc387692905"/>
      <w:r w:rsidRPr="00604F25">
        <w:rPr>
          <w:bCs/>
          <w:sz w:val="28"/>
          <w:szCs w:val="28"/>
          <w:lang w:val="vi-VN"/>
        </w:rPr>
        <w:lastRenderedPageBreak/>
        <w:t>TỔNG LIÊN ĐOÀN LAO ĐỘNG VIỆT NAM</w:t>
      </w:r>
    </w:p>
    <w:p w14:paraId="60BEDC4C" w14:textId="77777777" w:rsidR="00A65741" w:rsidRPr="00604F25" w:rsidRDefault="00A65741" w:rsidP="00A65741">
      <w:pPr>
        <w:suppressAutoHyphens/>
        <w:autoSpaceDE w:val="0"/>
        <w:autoSpaceDN w:val="0"/>
        <w:adjustRightInd w:val="0"/>
        <w:spacing w:line="360" w:lineRule="auto"/>
        <w:jc w:val="center"/>
        <w:rPr>
          <w:sz w:val="28"/>
          <w:szCs w:val="28"/>
          <w:lang w:val="vi-VN"/>
        </w:rPr>
      </w:pPr>
      <w:r w:rsidRPr="00604F25">
        <w:rPr>
          <w:b/>
          <w:bCs/>
          <w:sz w:val="28"/>
          <w:szCs w:val="28"/>
          <w:lang w:val="vi-VN"/>
        </w:rPr>
        <w:t>TR</w:t>
      </w:r>
      <w:r w:rsidRPr="00B10E7E">
        <w:rPr>
          <w:b/>
          <w:bCs/>
          <w:sz w:val="28"/>
          <w:szCs w:val="28"/>
          <w:lang w:val="vi-VN"/>
        </w:rPr>
        <w:t>ƯỜNG ĐẠI HỌC TÔN ĐỨC THẮNG</w:t>
      </w:r>
    </w:p>
    <w:p w14:paraId="15163F08" w14:textId="77777777" w:rsidR="00A65741" w:rsidRPr="00DA450C" w:rsidRDefault="00A65741" w:rsidP="00A65741">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p>
    <w:p w14:paraId="117CCD35" w14:textId="77777777" w:rsidR="00A65741" w:rsidRPr="00B10E7E" w:rsidRDefault="00A65741" w:rsidP="00A65741">
      <w:pPr>
        <w:suppressAutoHyphens/>
        <w:autoSpaceDE w:val="0"/>
        <w:autoSpaceDN w:val="0"/>
        <w:adjustRightInd w:val="0"/>
        <w:spacing w:after="240" w:line="360" w:lineRule="auto"/>
        <w:jc w:val="center"/>
        <w:rPr>
          <w:b/>
          <w:bCs/>
          <w:sz w:val="28"/>
          <w:szCs w:val="28"/>
          <w:lang w:val="en"/>
        </w:rPr>
      </w:pPr>
      <w:r>
        <w:rPr>
          <w:noProof/>
          <w:sz w:val="22"/>
          <w:szCs w:val="22"/>
        </w:rPr>
        <w:drawing>
          <wp:inline distT="0" distB="0" distL="0" distR="0" wp14:anchorId="5B0F48A2" wp14:editId="746259FF">
            <wp:extent cx="1177769" cy="65024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3436" cy="653369"/>
                    </a:xfrm>
                    <a:prstGeom prst="rect">
                      <a:avLst/>
                    </a:prstGeom>
                    <a:noFill/>
                    <a:ln>
                      <a:noFill/>
                    </a:ln>
                  </pic:spPr>
                </pic:pic>
              </a:graphicData>
            </a:graphic>
          </wp:inline>
        </w:drawing>
      </w:r>
    </w:p>
    <w:p w14:paraId="7BD91FAD" w14:textId="77777777" w:rsidR="00A65741" w:rsidRDefault="00A65741" w:rsidP="00A65741">
      <w:pPr>
        <w:tabs>
          <w:tab w:val="center" w:pos="4920"/>
          <w:tab w:val="right" w:pos="9121"/>
        </w:tabs>
        <w:suppressAutoHyphens/>
        <w:autoSpaceDE w:val="0"/>
        <w:autoSpaceDN w:val="0"/>
        <w:adjustRightInd w:val="0"/>
        <w:spacing w:line="360" w:lineRule="auto"/>
        <w:jc w:val="center"/>
        <w:rPr>
          <w:b/>
          <w:bCs/>
          <w:sz w:val="32"/>
          <w:szCs w:val="32"/>
          <w:lang w:val="en"/>
        </w:rPr>
      </w:pPr>
      <w:r>
        <w:rPr>
          <w:b/>
          <w:bCs/>
          <w:sz w:val="32"/>
          <w:szCs w:val="32"/>
          <w:lang w:val="en"/>
        </w:rPr>
        <w:t>ĐỒ ÁN MÔN:</w:t>
      </w:r>
    </w:p>
    <w:p w14:paraId="53A11D3E" w14:textId="77777777" w:rsidR="00A65741" w:rsidRDefault="00A65741" w:rsidP="00A65741">
      <w:pPr>
        <w:tabs>
          <w:tab w:val="center" w:pos="4920"/>
          <w:tab w:val="right" w:pos="9121"/>
        </w:tabs>
        <w:suppressAutoHyphens/>
        <w:autoSpaceDE w:val="0"/>
        <w:autoSpaceDN w:val="0"/>
        <w:adjustRightInd w:val="0"/>
        <w:spacing w:after="360" w:line="360" w:lineRule="auto"/>
        <w:jc w:val="center"/>
        <w:rPr>
          <w:b/>
          <w:bCs/>
          <w:sz w:val="32"/>
          <w:szCs w:val="32"/>
          <w:lang w:val="en"/>
        </w:rPr>
      </w:pPr>
      <w:r>
        <w:rPr>
          <w:b/>
          <w:bCs/>
          <w:sz w:val="32"/>
          <w:szCs w:val="32"/>
          <w:lang w:val="en"/>
        </w:rPr>
        <w:t>CÔNG NGHỆ PHẦN MỀM</w:t>
      </w:r>
    </w:p>
    <w:p w14:paraId="76EC5B00" w14:textId="655F5B41" w:rsidR="005B0E44" w:rsidRPr="00DA450C" w:rsidRDefault="005B0E44" w:rsidP="00A65741">
      <w:pPr>
        <w:tabs>
          <w:tab w:val="center" w:pos="4920"/>
          <w:tab w:val="right" w:pos="9121"/>
        </w:tabs>
        <w:suppressAutoHyphens/>
        <w:autoSpaceDE w:val="0"/>
        <w:autoSpaceDN w:val="0"/>
        <w:adjustRightInd w:val="0"/>
        <w:spacing w:after="360" w:line="360" w:lineRule="auto"/>
        <w:jc w:val="center"/>
        <w:rPr>
          <w:b/>
          <w:bCs/>
          <w:sz w:val="32"/>
          <w:szCs w:val="32"/>
          <w:lang w:val="en"/>
        </w:rPr>
      </w:pPr>
    </w:p>
    <w:p w14:paraId="66EBB4DA" w14:textId="77777777" w:rsidR="00A65741" w:rsidRDefault="00A65741" w:rsidP="00A65741">
      <w:pPr>
        <w:suppressAutoHyphens/>
        <w:autoSpaceDE w:val="0"/>
        <w:autoSpaceDN w:val="0"/>
        <w:adjustRightInd w:val="0"/>
        <w:spacing w:line="360" w:lineRule="auto"/>
        <w:jc w:val="center"/>
        <w:rPr>
          <w:b/>
          <w:bCs/>
          <w:sz w:val="46"/>
          <w:szCs w:val="46"/>
          <w:lang w:val="en"/>
        </w:rPr>
      </w:pPr>
      <w:r>
        <w:rPr>
          <w:b/>
          <w:bCs/>
          <w:sz w:val="46"/>
          <w:szCs w:val="46"/>
          <w:lang w:val="en"/>
        </w:rPr>
        <w:t>HỆ THỐNG QUẢN LÝ THI TRẮC NGHIỆM</w:t>
      </w:r>
    </w:p>
    <w:p w14:paraId="22744365" w14:textId="77777777" w:rsidR="00A65741" w:rsidRDefault="00A65741" w:rsidP="00A65741">
      <w:pPr>
        <w:suppressAutoHyphens/>
        <w:autoSpaceDE w:val="0"/>
        <w:autoSpaceDN w:val="0"/>
        <w:adjustRightInd w:val="0"/>
        <w:spacing w:line="360" w:lineRule="auto"/>
        <w:jc w:val="center"/>
        <w:rPr>
          <w:b/>
          <w:bCs/>
          <w:sz w:val="46"/>
          <w:szCs w:val="46"/>
          <w:lang w:val="en"/>
        </w:rPr>
      </w:pPr>
    </w:p>
    <w:p w14:paraId="614A4CA3" w14:textId="77777777" w:rsidR="00A65741" w:rsidRPr="001E5B37" w:rsidRDefault="00A65741" w:rsidP="00A65741">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sz w:val="28"/>
          <w:szCs w:val="28"/>
        </w:rPr>
        <w:t xml:space="preserve">  </w:t>
      </w:r>
      <w:r w:rsidRPr="00A65741">
        <w:rPr>
          <w:b/>
          <w:sz w:val="28"/>
          <w:szCs w:val="28"/>
        </w:rPr>
        <w:t>ThS.</w:t>
      </w:r>
      <w:r>
        <w:rPr>
          <w:b/>
          <w:sz w:val="28"/>
          <w:szCs w:val="28"/>
        </w:rPr>
        <w:t>NGUYỄN NGỌC PHIÊN</w:t>
      </w:r>
    </w:p>
    <w:p w14:paraId="7A6AFCFA" w14:textId="77777777" w:rsidR="00A65741" w:rsidRPr="001E5B37" w:rsidRDefault="00A65741" w:rsidP="00A65741">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Pr>
          <w:b/>
          <w:bCs/>
          <w:sz w:val="28"/>
          <w:szCs w:val="28"/>
          <w:lang w:val="vi-VN"/>
        </w:rPr>
        <w:t xml:space="preserve">   </w:t>
      </w:r>
      <w:r>
        <w:rPr>
          <w:b/>
          <w:bCs/>
          <w:sz w:val="28"/>
          <w:szCs w:val="28"/>
        </w:rPr>
        <w:t>TẠ MINH HÀO – 51800381</w:t>
      </w:r>
    </w:p>
    <w:p w14:paraId="7577F502" w14:textId="261DBBC3" w:rsidR="00A65741" w:rsidRDefault="00A65741" w:rsidP="00A65741">
      <w:pPr>
        <w:suppressAutoHyphens/>
        <w:autoSpaceDE w:val="0"/>
        <w:autoSpaceDN w:val="0"/>
        <w:adjustRightInd w:val="0"/>
        <w:spacing w:line="360" w:lineRule="auto"/>
        <w:jc w:val="right"/>
        <w:rPr>
          <w:b/>
          <w:bCs/>
          <w:sz w:val="28"/>
          <w:szCs w:val="28"/>
          <w:lang w:val="vi-VN"/>
        </w:rPr>
      </w:pPr>
      <w:r w:rsidRPr="00775147">
        <w:rPr>
          <w:b/>
          <w:bCs/>
          <w:sz w:val="28"/>
          <w:szCs w:val="28"/>
          <w:lang w:val="vi-VN"/>
        </w:rPr>
        <w:t>NGUYỄN ÁI NGHĨA – 51800086</w:t>
      </w:r>
    </w:p>
    <w:p w14:paraId="5DB8FF0E" w14:textId="0709B83D" w:rsidR="005B0E44" w:rsidRPr="00086B7D" w:rsidRDefault="005B0E44" w:rsidP="00A65741">
      <w:pPr>
        <w:suppressAutoHyphens/>
        <w:autoSpaceDE w:val="0"/>
        <w:autoSpaceDN w:val="0"/>
        <w:adjustRightInd w:val="0"/>
        <w:spacing w:line="360" w:lineRule="auto"/>
        <w:jc w:val="right"/>
        <w:rPr>
          <w:b/>
          <w:bCs/>
          <w:sz w:val="28"/>
          <w:szCs w:val="28"/>
          <w:lang w:val="vi-VN"/>
        </w:rPr>
      </w:pPr>
      <w:r w:rsidRPr="00086B7D">
        <w:rPr>
          <w:b/>
          <w:bCs/>
          <w:sz w:val="28"/>
          <w:szCs w:val="28"/>
          <w:lang w:val="vi-VN"/>
        </w:rPr>
        <w:t xml:space="preserve">HUỲNH HOÀNG TIẾN </w:t>
      </w:r>
      <w:r w:rsidRPr="00775147">
        <w:rPr>
          <w:b/>
          <w:bCs/>
          <w:sz w:val="28"/>
          <w:szCs w:val="28"/>
          <w:lang w:val="vi-VN"/>
        </w:rPr>
        <w:t xml:space="preserve">– </w:t>
      </w:r>
      <w:r w:rsidRPr="00086B7D">
        <w:rPr>
          <w:b/>
          <w:bCs/>
          <w:sz w:val="28"/>
          <w:szCs w:val="28"/>
          <w:lang w:val="vi-VN"/>
        </w:rPr>
        <w:t xml:space="preserve"> 51704111</w:t>
      </w:r>
    </w:p>
    <w:p w14:paraId="15FF470A" w14:textId="77777777" w:rsidR="00A65741" w:rsidRPr="00086B7D" w:rsidRDefault="00A65741" w:rsidP="00A65741">
      <w:pPr>
        <w:suppressAutoHyphens/>
        <w:autoSpaceDE w:val="0"/>
        <w:autoSpaceDN w:val="0"/>
        <w:adjustRightInd w:val="0"/>
        <w:spacing w:line="360" w:lineRule="auto"/>
        <w:jc w:val="right"/>
        <w:rPr>
          <w:b/>
          <w:bCs/>
          <w:sz w:val="28"/>
          <w:szCs w:val="28"/>
          <w:lang w:val="vi-VN"/>
        </w:rPr>
      </w:pPr>
      <w:r w:rsidRPr="00314E90">
        <w:rPr>
          <w:i/>
          <w:sz w:val="28"/>
          <w:szCs w:val="28"/>
          <w:lang w:val="vi-VN"/>
        </w:rPr>
        <w:t>Lớp</w:t>
      </w:r>
      <w:r w:rsidRPr="00314E90">
        <w:rPr>
          <w:bCs/>
          <w:i/>
          <w:sz w:val="28"/>
          <w:szCs w:val="28"/>
          <w:lang w:val="vi-VN"/>
        </w:rPr>
        <w:t>:</w:t>
      </w:r>
      <w:r>
        <w:rPr>
          <w:b/>
          <w:bCs/>
          <w:sz w:val="28"/>
          <w:szCs w:val="28"/>
          <w:lang w:val="vi-VN"/>
        </w:rPr>
        <w:t xml:space="preserve">    </w:t>
      </w:r>
      <w:r w:rsidRPr="00086B7D">
        <w:rPr>
          <w:b/>
          <w:bCs/>
          <w:sz w:val="28"/>
          <w:szCs w:val="28"/>
          <w:lang w:val="vi-VN"/>
        </w:rPr>
        <w:t xml:space="preserve"> – 18050202</w:t>
      </w:r>
    </w:p>
    <w:p w14:paraId="7D55011A" w14:textId="45A6ABC6" w:rsidR="00A65741" w:rsidRDefault="00A65741" w:rsidP="00A65741">
      <w:pPr>
        <w:suppressAutoHyphens/>
        <w:autoSpaceDE w:val="0"/>
        <w:autoSpaceDN w:val="0"/>
        <w:adjustRightInd w:val="0"/>
        <w:spacing w:line="360" w:lineRule="auto"/>
        <w:jc w:val="right"/>
        <w:rPr>
          <w:b/>
          <w:bCs/>
          <w:sz w:val="28"/>
          <w:szCs w:val="28"/>
          <w:lang w:val="vi-VN"/>
        </w:rPr>
      </w:pPr>
      <w:r w:rsidRPr="00314E90">
        <w:rPr>
          <w:i/>
          <w:sz w:val="28"/>
          <w:szCs w:val="28"/>
          <w:lang w:val="vi-VN"/>
        </w:rPr>
        <w:t>Khoá</w:t>
      </w:r>
      <w:r w:rsidRPr="00314E90">
        <w:rPr>
          <w:bCs/>
          <w:i/>
          <w:sz w:val="28"/>
          <w:szCs w:val="28"/>
          <w:lang w:val="vi-VN"/>
        </w:rPr>
        <w:t>:</w:t>
      </w:r>
      <w:r w:rsidRPr="00CA1C39">
        <w:rPr>
          <w:b/>
          <w:bCs/>
          <w:sz w:val="28"/>
          <w:szCs w:val="28"/>
          <w:lang w:val="vi-VN"/>
        </w:rPr>
        <w:t xml:space="preserve">    </w:t>
      </w:r>
      <w:r w:rsidRPr="00086B7D">
        <w:rPr>
          <w:b/>
          <w:bCs/>
          <w:sz w:val="28"/>
          <w:szCs w:val="28"/>
          <w:lang w:val="vi-VN"/>
        </w:rPr>
        <w:t>21,</w:t>
      </w:r>
      <w:r>
        <w:rPr>
          <w:b/>
          <w:bCs/>
          <w:sz w:val="28"/>
          <w:szCs w:val="28"/>
          <w:lang w:val="vi-VN"/>
        </w:rPr>
        <w:t>22</w:t>
      </w:r>
    </w:p>
    <w:p w14:paraId="2618B0D6" w14:textId="77777777" w:rsidR="00086B7D" w:rsidRPr="00DA450C" w:rsidRDefault="00086B7D" w:rsidP="00A65741">
      <w:pPr>
        <w:suppressAutoHyphens/>
        <w:autoSpaceDE w:val="0"/>
        <w:autoSpaceDN w:val="0"/>
        <w:adjustRightInd w:val="0"/>
        <w:spacing w:line="360" w:lineRule="auto"/>
        <w:jc w:val="right"/>
        <w:rPr>
          <w:sz w:val="28"/>
          <w:szCs w:val="28"/>
          <w:lang w:val="vi-VN"/>
        </w:rPr>
      </w:pPr>
    </w:p>
    <w:p w14:paraId="411844AC" w14:textId="77777777" w:rsidR="00A65741" w:rsidRPr="00604F25" w:rsidRDefault="00A65741" w:rsidP="00A65741">
      <w:pPr>
        <w:suppressAutoHyphens/>
        <w:autoSpaceDE w:val="0"/>
        <w:autoSpaceDN w:val="0"/>
        <w:adjustRightInd w:val="0"/>
        <w:spacing w:line="360" w:lineRule="auto"/>
        <w:jc w:val="center"/>
        <w:rPr>
          <w:b/>
          <w:bCs/>
          <w:iCs/>
          <w:sz w:val="28"/>
          <w:szCs w:val="28"/>
          <w:lang w:val="vi-VN"/>
        </w:rPr>
        <w:sectPr w:rsidR="00A65741" w:rsidRPr="00604F25"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202</w:t>
      </w:r>
      <w:r w:rsidRPr="00604F25">
        <w:rPr>
          <w:b/>
          <w:bCs/>
          <w:iCs/>
          <w:sz w:val="28"/>
          <w:szCs w:val="28"/>
          <w:lang w:val="vi-VN"/>
        </w:rPr>
        <w:t>0</w:t>
      </w:r>
    </w:p>
    <w:p w14:paraId="6334E5A6" w14:textId="77777777" w:rsidR="00A65741" w:rsidRDefault="00A65741">
      <w:pPr>
        <w:spacing w:after="200" w:line="276" w:lineRule="auto"/>
        <w:rPr>
          <w:b/>
          <w:sz w:val="32"/>
          <w:szCs w:val="32"/>
          <w:lang w:val="vi-VN"/>
        </w:rPr>
      </w:pPr>
    </w:p>
    <w:p w14:paraId="3A759AD9" w14:textId="619D1B80" w:rsidR="00BB2B2A" w:rsidRPr="00DB7595" w:rsidRDefault="00BB2B2A" w:rsidP="00DB3351">
      <w:pPr>
        <w:pStyle w:val="Tiucctrangmu"/>
        <w:rPr>
          <w:lang w:val="vi-VN"/>
        </w:rPr>
      </w:pPr>
      <w:r w:rsidRPr="00DB7595">
        <w:rPr>
          <w:lang w:val="vi-VN"/>
        </w:rPr>
        <w:t>LỜI CẢM ƠN</w:t>
      </w:r>
      <w:bookmarkEnd w:id="0"/>
    </w:p>
    <w:p w14:paraId="71C1CB12" w14:textId="5D63C140" w:rsidR="00314E90" w:rsidRPr="00604F25" w:rsidRDefault="00314E90" w:rsidP="00314E90">
      <w:pPr>
        <w:pStyle w:val="Nidungvnbn"/>
        <w:rPr>
          <w:lang w:val="vi-VN"/>
        </w:rPr>
      </w:pPr>
      <w:r w:rsidRPr="00604F25">
        <w:rPr>
          <w:lang w:val="vi-VN"/>
        </w:rPr>
        <w:t>Nhóm em xin gửi lời cảm ơn chân thành đến các thầy cô Khoa Công nghệ thông t</w:t>
      </w:r>
      <w:r w:rsidR="00D228AF">
        <w:rPr>
          <w:lang w:val="vi-VN"/>
        </w:rPr>
        <w:t>in trường Đại học Tôn Đức Thắng</w:t>
      </w:r>
      <w:r w:rsidR="00D228AF">
        <w:t xml:space="preserve"> và đặc biệt là thầy Nguyễn Ngọc Phiên</w:t>
      </w:r>
      <w:r w:rsidR="00D228AF">
        <w:rPr>
          <w:lang w:val="vi-VN"/>
        </w:rPr>
        <w:t xml:space="preserve"> đã hỗ trợ nhóm chúng em hoàn thành trọn vẹn đồ án này.</w:t>
      </w:r>
    </w:p>
    <w:p w14:paraId="6BD805FB" w14:textId="23180D8B" w:rsidR="00314E90" w:rsidRPr="00604F25" w:rsidRDefault="00D228AF" w:rsidP="00314E90">
      <w:pPr>
        <w:pStyle w:val="Nidungvnbn"/>
        <w:rPr>
          <w:lang w:val="vi-VN"/>
        </w:rPr>
      </w:pPr>
      <w:r>
        <w:rPr>
          <w:lang w:val="vi-VN"/>
        </w:rPr>
        <w:t>Đồ án</w:t>
      </w:r>
      <w:r w:rsidR="00314E90" w:rsidRPr="00604F25">
        <w:rPr>
          <w:lang w:val="vi-VN"/>
        </w:rPr>
        <w:t xml:space="preserve"> là kết quả của sự nổ lực tìm hiểu và kiến thức mà nhóm em đã học và tìm kiếm thông tin nên nó khó tránh khỏi những sai sót, rất mong quý thầy cô có thể đóng góp ý kiến để em có được thêm nhiều bài học và rút kinh nghiệm cho lần sau hoàn thành tốt hơn. </w:t>
      </w:r>
    </w:p>
    <w:p w14:paraId="4CC25863" w14:textId="0982B98E" w:rsidR="00BB2B2A" w:rsidRPr="00314E90" w:rsidRDefault="000D65A5" w:rsidP="00314E90">
      <w:pPr>
        <w:pStyle w:val="Nidungvnbn"/>
        <w:rPr>
          <w:bCs/>
          <w:sz w:val="28"/>
          <w:szCs w:val="32"/>
          <w:lang w:val="vi-VN"/>
        </w:rPr>
      </w:pPr>
      <w:r>
        <w:t>N</w:t>
      </w:r>
      <w:r w:rsidR="00C661DF" w:rsidRPr="00604F25">
        <w:rPr>
          <w:lang w:val="vi-VN"/>
        </w:rPr>
        <w:t>hóm</w:t>
      </w:r>
      <w:r w:rsidR="00314E90" w:rsidRPr="00604F25">
        <w:rPr>
          <w:lang w:val="vi-VN"/>
        </w:rPr>
        <w:t xml:space="preserve"> em xin chân thành cảm ơn và gửi lời chúc tốt đẹp nhất đến quý thầy </w:t>
      </w:r>
      <w:r w:rsidR="00D228AF">
        <w:t>cô.</w:t>
      </w:r>
      <w:r w:rsidR="00BB2B2A" w:rsidRPr="00302338">
        <w:rPr>
          <w:bCs/>
          <w:sz w:val="32"/>
          <w:szCs w:val="32"/>
          <w:lang w:val="vi-VN"/>
        </w:rPr>
        <w:br w:type="page"/>
      </w:r>
    </w:p>
    <w:p w14:paraId="7C39FD49" w14:textId="77777777" w:rsidR="00FC2B0C" w:rsidRPr="00FE6010" w:rsidRDefault="00FC2B0C" w:rsidP="00FC2B0C">
      <w:pPr>
        <w:jc w:val="center"/>
        <w:rPr>
          <w:b/>
          <w:color w:val="000000" w:themeColor="text1"/>
          <w:sz w:val="32"/>
          <w:szCs w:val="32"/>
          <w:lang w:val="vi-VN"/>
        </w:rPr>
      </w:pPr>
      <w:bookmarkStart w:id="1" w:name="_Toc387692907"/>
      <w:r w:rsidRPr="00FE6010">
        <w:rPr>
          <w:b/>
          <w:color w:val="000000" w:themeColor="text1"/>
          <w:sz w:val="32"/>
          <w:szCs w:val="32"/>
          <w:lang w:val="vi-VN"/>
        </w:rPr>
        <w:lastRenderedPageBreak/>
        <w:t>ĐỒ ÁN ĐƯỢC HOÀN THÀNH</w:t>
      </w:r>
    </w:p>
    <w:p w14:paraId="57B6D048" w14:textId="77777777" w:rsidR="00FC2B0C" w:rsidRPr="00FE6010" w:rsidRDefault="00FC2B0C" w:rsidP="00FC2B0C">
      <w:pPr>
        <w:jc w:val="center"/>
        <w:rPr>
          <w:b/>
          <w:color w:val="000000" w:themeColor="text1"/>
          <w:sz w:val="32"/>
          <w:szCs w:val="32"/>
          <w:lang w:val="vi-VN"/>
        </w:rPr>
      </w:pPr>
      <w:r w:rsidRPr="00FE6010">
        <w:rPr>
          <w:b/>
          <w:color w:val="000000" w:themeColor="text1"/>
          <w:sz w:val="32"/>
          <w:szCs w:val="32"/>
          <w:lang w:val="vi-VN"/>
        </w:rPr>
        <w:t>TẠI TRƯỜNG ĐẠI HỌC TÔN ĐỨC THẮNG</w:t>
      </w:r>
    </w:p>
    <w:p w14:paraId="1B613040" w14:textId="77777777" w:rsidR="00FC2B0C" w:rsidRPr="00FE6010" w:rsidRDefault="00FC2B0C" w:rsidP="00FC2B0C">
      <w:pPr>
        <w:autoSpaceDE w:val="0"/>
        <w:autoSpaceDN w:val="0"/>
        <w:adjustRightInd w:val="0"/>
        <w:spacing w:line="360" w:lineRule="auto"/>
        <w:ind w:firstLine="720"/>
        <w:jc w:val="both"/>
        <w:rPr>
          <w:color w:val="000000" w:themeColor="text1"/>
          <w:szCs w:val="26"/>
          <w:lang w:val="vi-VN"/>
        </w:rPr>
      </w:pPr>
    </w:p>
    <w:p w14:paraId="7A84D5C6" w14:textId="70D9F560" w:rsidR="00FC2B0C" w:rsidRPr="00FE6010" w:rsidRDefault="00314E90" w:rsidP="00FC2B0C">
      <w:pPr>
        <w:autoSpaceDE w:val="0"/>
        <w:autoSpaceDN w:val="0"/>
        <w:adjustRightInd w:val="0"/>
        <w:spacing w:line="360" w:lineRule="auto"/>
        <w:ind w:firstLine="720"/>
        <w:jc w:val="both"/>
        <w:rPr>
          <w:color w:val="000000" w:themeColor="text1"/>
          <w:szCs w:val="26"/>
          <w:lang w:val="vi-VN"/>
        </w:rPr>
      </w:pPr>
      <w:r>
        <w:rPr>
          <w:color w:val="000000" w:themeColor="text1"/>
          <w:szCs w:val="26"/>
          <w:lang w:val="vi-VN"/>
        </w:rPr>
        <w:t>Chúng tôi</w:t>
      </w:r>
      <w:r w:rsidR="00FC2B0C" w:rsidRPr="00FE6010">
        <w:rPr>
          <w:color w:val="000000" w:themeColor="text1"/>
          <w:szCs w:val="26"/>
          <w:lang w:val="vi-VN"/>
        </w:rPr>
        <w:t xml:space="preserve"> xin cam đoan đây là</w:t>
      </w:r>
      <w:r w:rsidR="00FC2B0C">
        <w:rPr>
          <w:color w:val="000000" w:themeColor="text1"/>
          <w:szCs w:val="26"/>
          <w:lang w:val="vi-VN"/>
        </w:rPr>
        <w:t xml:space="preserve"> sản phẩm đồ án của riêng</w:t>
      </w:r>
      <w:r w:rsidRPr="00775147">
        <w:rPr>
          <w:color w:val="000000" w:themeColor="text1"/>
          <w:szCs w:val="26"/>
          <w:lang w:val="vi-VN"/>
        </w:rPr>
        <w:t xml:space="preserve"> nhóm</w:t>
      </w:r>
      <w:r w:rsidR="00FC2B0C">
        <w:rPr>
          <w:color w:val="000000" w:themeColor="text1"/>
          <w:szCs w:val="26"/>
          <w:lang w:val="vi-VN"/>
        </w:rPr>
        <w:t xml:space="preserve"> </w:t>
      </w:r>
      <w:r w:rsidR="006204FC">
        <w:rPr>
          <w:color w:val="000000" w:themeColor="text1"/>
          <w:szCs w:val="26"/>
          <w:lang w:val="vi-VN"/>
        </w:rPr>
        <w:t>em</w:t>
      </w:r>
      <w:r w:rsidR="00FC2B0C" w:rsidRPr="00FE6010">
        <w:rPr>
          <w:color w:val="000000" w:themeColor="text1"/>
          <w:szCs w:val="26"/>
          <w:lang w:val="vi-VN"/>
        </w:rPr>
        <w:t xml:space="preserve"> và được sự hướng dẫn của </w:t>
      </w:r>
      <w:r w:rsidR="006204FC">
        <w:rPr>
          <w:color w:val="000000" w:themeColor="text1"/>
          <w:szCs w:val="26"/>
          <w:lang w:val="vi-VN"/>
        </w:rPr>
        <w:t>Th</w:t>
      </w:r>
      <w:r w:rsidR="006204FC" w:rsidRPr="00604F25">
        <w:rPr>
          <w:color w:val="000000" w:themeColor="text1"/>
          <w:szCs w:val="26"/>
          <w:lang w:val="vi-VN"/>
        </w:rPr>
        <w:t>S.</w:t>
      </w:r>
      <w:r w:rsidR="00F80B8B">
        <w:rPr>
          <w:color w:val="000000" w:themeColor="text1"/>
          <w:szCs w:val="26"/>
        </w:rPr>
        <w:t xml:space="preserve"> </w:t>
      </w:r>
      <w:r w:rsidR="006204FC" w:rsidRPr="00604F25">
        <w:rPr>
          <w:color w:val="000000" w:themeColor="text1"/>
          <w:szCs w:val="26"/>
          <w:lang w:val="vi-VN"/>
        </w:rPr>
        <w:t>Nguyễn Ngọc Phiên</w:t>
      </w:r>
      <w:r w:rsidR="00FC2B0C" w:rsidRPr="00FE6010">
        <w:rPr>
          <w:color w:val="000000" w:themeColor="text1"/>
          <w:szCs w:val="26"/>
          <w:lang w:val="vi-VN"/>
        </w:rPr>
        <w:t xml:space="preserve">. Các nội dung nghiên cứu, kết quả trong đề tài này là trung thực và chưa công bố dưới bất kỳ hình </w:t>
      </w:r>
      <w:r w:rsidR="00B85CB3">
        <w:rPr>
          <w:color w:val="000000" w:themeColor="text1"/>
          <w:szCs w:val="26"/>
          <w:lang w:val="vi-VN"/>
        </w:rPr>
        <w:t>thức nào trước đây.</w:t>
      </w:r>
    </w:p>
    <w:p w14:paraId="79F7CD84" w14:textId="30AA0854" w:rsidR="00FC2B0C" w:rsidRPr="00FE6010" w:rsidRDefault="00FC2B0C" w:rsidP="00FC2B0C">
      <w:pPr>
        <w:autoSpaceDE w:val="0"/>
        <w:autoSpaceDN w:val="0"/>
        <w:adjustRightInd w:val="0"/>
        <w:spacing w:line="360" w:lineRule="auto"/>
        <w:ind w:firstLine="720"/>
        <w:jc w:val="both"/>
        <w:rPr>
          <w:b/>
          <w:color w:val="000000" w:themeColor="text1"/>
          <w:szCs w:val="26"/>
          <w:lang w:val="vi-VN"/>
        </w:rPr>
      </w:pPr>
      <w:r w:rsidRPr="006204FC">
        <w:rPr>
          <w:color w:val="000000" w:themeColor="text1"/>
          <w:szCs w:val="26"/>
          <w:lang w:val="vi-VN"/>
        </w:rPr>
        <w:t>Nếu phát hiện có bất kỳ sự gian lận nào tôi xin hoàn toàn chịu trách nhiệm về nội dung đồ án của mình.</w:t>
      </w:r>
      <w:r w:rsidRPr="00FE6010">
        <w:rPr>
          <w:b/>
          <w:color w:val="000000" w:themeColor="text1"/>
          <w:szCs w:val="26"/>
          <w:lang w:val="vi-VN"/>
        </w:rPr>
        <w:t xml:space="preserve"> </w:t>
      </w:r>
      <w:r w:rsidRPr="00FE6010">
        <w:rPr>
          <w:color w:val="000000" w:themeColor="text1"/>
          <w:szCs w:val="26"/>
          <w:lang w:val="vi-VN"/>
        </w:rPr>
        <w:t xml:space="preserve">Trường đại học Tôn Đức Thắng không liên quan đến những vi phạm tác quyền, bản quyền do </w:t>
      </w:r>
      <w:r w:rsidRPr="002973E9">
        <w:rPr>
          <w:color w:val="000000" w:themeColor="text1"/>
          <w:szCs w:val="26"/>
          <w:lang w:val="vi-VN"/>
        </w:rPr>
        <w:t xml:space="preserve">chúng </w:t>
      </w:r>
      <w:r w:rsidRPr="00FE6010">
        <w:rPr>
          <w:color w:val="000000" w:themeColor="text1"/>
          <w:szCs w:val="26"/>
          <w:lang w:val="vi-VN"/>
        </w:rPr>
        <w:t>tôi gây ra trong quá trình thực hiện (nếu có).</w:t>
      </w:r>
    </w:p>
    <w:p w14:paraId="662255F0" w14:textId="77777777" w:rsidR="00847C6E" w:rsidRDefault="00847C6E" w:rsidP="00FC2B0C">
      <w:pPr>
        <w:autoSpaceDE w:val="0"/>
        <w:autoSpaceDN w:val="0"/>
        <w:adjustRightInd w:val="0"/>
        <w:spacing w:line="360" w:lineRule="auto"/>
        <w:ind w:left="3600"/>
        <w:jc w:val="center"/>
        <w:rPr>
          <w:i/>
          <w:color w:val="000000" w:themeColor="text1"/>
          <w:szCs w:val="26"/>
          <w:lang w:val="vi-VN"/>
        </w:rPr>
      </w:pPr>
    </w:p>
    <w:p w14:paraId="32942A4E" w14:textId="5AD91F52" w:rsidR="00FC2B0C" w:rsidRPr="00FE6010" w:rsidRDefault="00FC2B0C" w:rsidP="00FC2B0C">
      <w:pPr>
        <w:autoSpaceDE w:val="0"/>
        <w:autoSpaceDN w:val="0"/>
        <w:adjustRightInd w:val="0"/>
        <w:spacing w:line="360" w:lineRule="auto"/>
        <w:ind w:left="3600"/>
        <w:jc w:val="center"/>
        <w:rPr>
          <w:i/>
          <w:color w:val="000000" w:themeColor="text1"/>
          <w:szCs w:val="26"/>
          <w:lang w:val="vi-VN"/>
        </w:rPr>
      </w:pPr>
      <w:r w:rsidRPr="00FE6010">
        <w:rPr>
          <w:i/>
          <w:color w:val="000000" w:themeColor="text1"/>
          <w:szCs w:val="26"/>
          <w:lang w:val="vi-VN"/>
        </w:rPr>
        <w:t xml:space="preserve">TP. Hồ Chí Minh, ngày </w:t>
      </w:r>
      <w:r w:rsidR="006204FC">
        <w:rPr>
          <w:i/>
          <w:color w:val="000000" w:themeColor="text1"/>
          <w:szCs w:val="26"/>
          <w:lang w:val="vi-VN"/>
        </w:rPr>
        <w:t>12</w:t>
      </w:r>
      <w:r w:rsidRPr="00FE6010">
        <w:rPr>
          <w:i/>
          <w:color w:val="000000" w:themeColor="text1"/>
          <w:szCs w:val="26"/>
          <w:lang w:val="vi-VN"/>
        </w:rPr>
        <w:t xml:space="preserve"> tháng </w:t>
      </w:r>
      <w:r w:rsidR="006204FC">
        <w:rPr>
          <w:i/>
          <w:color w:val="000000" w:themeColor="text1"/>
          <w:szCs w:val="26"/>
          <w:lang w:val="vi-VN"/>
        </w:rPr>
        <w:t>10</w:t>
      </w:r>
      <w:r w:rsidR="00B85CB3">
        <w:rPr>
          <w:i/>
          <w:color w:val="000000" w:themeColor="text1"/>
          <w:szCs w:val="26"/>
          <w:lang w:val="vi-VN"/>
        </w:rPr>
        <w:t xml:space="preserve"> năm</w:t>
      </w:r>
      <w:r w:rsidRPr="00FE6010">
        <w:rPr>
          <w:i/>
          <w:color w:val="000000" w:themeColor="text1"/>
          <w:szCs w:val="26"/>
          <w:lang w:val="vi-VN"/>
        </w:rPr>
        <w:t xml:space="preserve"> </w:t>
      </w:r>
      <w:r>
        <w:rPr>
          <w:i/>
          <w:color w:val="000000" w:themeColor="text1"/>
          <w:szCs w:val="26"/>
          <w:lang w:val="vi-VN"/>
        </w:rPr>
        <w:t>2020</w:t>
      </w:r>
      <w:r w:rsidRPr="00FE6010">
        <w:rPr>
          <w:i/>
          <w:color w:val="000000" w:themeColor="text1"/>
          <w:szCs w:val="26"/>
          <w:lang w:val="vi-VN"/>
        </w:rPr>
        <w:t xml:space="preserve">    </w:t>
      </w:r>
    </w:p>
    <w:p w14:paraId="034FD460" w14:textId="488AA4F4" w:rsidR="00FC2B0C" w:rsidRPr="00FE6010" w:rsidRDefault="00FC2B0C" w:rsidP="00FC2B0C">
      <w:pPr>
        <w:tabs>
          <w:tab w:val="center" w:pos="6521"/>
        </w:tabs>
        <w:autoSpaceDE w:val="0"/>
        <w:autoSpaceDN w:val="0"/>
        <w:adjustRightInd w:val="0"/>
        <w:spacing w:line="360" w:lineRule="auto"/>
        <w:ind w:left="3600"/>
        <w:jc w:val="center"/>
        <w:rPr>
          <w:i/>
          <w:color w:val="000000" w:themeColor="text1"/>
          <w:szCs w:val="26"/>
          <w:lang w:val="vi-VN"/>
        </w:rPr>
      </w:pPr>
      <w:r w:rsidRPr="00FE6010">
        <w:rPr>
          <w:i/>
          <w:color w:val="000000" w:themeColor="text1"/>
          <w:szCs w:val="26"/>
          <w:lang w:val="vi-VN"/>
        </w:rPr>
        <w:t>Tác giả</w:t>
      </w:r>
    </w:p>
    <w:p w14:paraId="3980BB14" w14:textId="77777777" w:rsidR="00730D7E" w:rsidRDefault="00FC2B0C" w:rsidP="00FC2B0C">
      <w:pPr>
        <w:tabs>
          <w:tab w:val="center" w:pos="6379"/>
        </w:tabs>
        <w:spacing w:after="200" w:line="276" w:lineRule="auto"/>
        <w:rPr>
          <w:i/>
          <w:color w:val="000000" w:themeColor="text1"/>
          <w:szCs w:val="26"/>
          <w:lang w:val="vi-VN"/>
        </w:rPr>
      </w:pPr>
      <w:r>
        <w:rPr>
          <w:i/>
          <w:color w:val="000000" w:themeColor="text1"/>
          <w:szCs w:val="26"/>
          <w:lang w:val="vi-VN"/>
        </w:rPr>
        <w:tab/>
      </w:r>
      <w:r w:rsidRPr="00FC2B0C">
        <w:rPr>
          <w:i/>
          <w:color w:val="000000" w:themeColor="text1"/>
          <w:szCs w:val="26"/>
          <w:lang w:val="vi-VN"/>
        </w:rPr>
        <w:t>(đã ký)</w:t>
      </w:r>
    </w:p>
    <w:p w14:paraId="2B9260F6" w14:textId="401D277D" w:rsidR="00FC2B0C" w:rsidRDefault="00FC2B0C" w:rsidP="00FC2B0C">
      <w:pPr>
        <w:tabs>
          <w:tab w:val="center" w:pos="6379"/>
        </w:tabs>
        <w:spacing w:after="200" w:line="276" w:lineRule="auto"/>
        <w:rPr>
          <w:i/>
          <w:color w:val="000000" w:themeColor="text1"/>
          <w:szCs w:val="26"/>
          <w:lang w:val="vi-VN"/>
        </w:rPr>
      </w:pPr>
      <w:r w:rsidRPr="00FC2B0C">
        <w:rPr>
          <w:i/>
          <w:color w:val="000000" w:themeColor="text1"/>
          <w:szCs w:val="26"/>
          <w:lang w:val="vi-VN"/>
        </w:rPr>
        <w:tab/>
      </w:r>
    </w:p>
    <w:p w14:paraId="4107AF3F" w14:textId="4961D5E0" w:rsidR="00B85CB3" w:rsidRDefault="00B85CB3" w:rsidP="00FC2B0C">
      <w:pPr>
        <w:tabs>
          <w:tab w:val="center" w:pos="6379"/>
        </w:tabs>
        <w:spacing w:after="200" w:line="276" w:lineRule="auto"/>
        <w:rPr>
          <w:i/>
          <w:color w:val="000000" w:themeColor="text1"/>
          <w:szCs w:val="26"/>
          <w:lang w:val="vi-VN"/>
        </w:rPr>
      </w:pPr>
      <w:r>
        <w:rPr>
          <w:i/>
          <w:color w:val="000000" w:themeColor="text1"/>
          <w:szCs w:val="26"/>
          <w:lang w:val="vi-VN"/>
        </w:rPr>
        <w:tab/>
      </w:r>
      <w:r w:rsidR="006204FC" w:rsidRPr="00604F25">
        <w:rPr>
          <w:i/>
          <w:color w:val="000000" w:themeColor="text1"/>
          <w:szCs w:val="26"/>
          <w:lang w:val="vi-VN"/>
        </w:rPr>
        <w:t>Nguyễn Ái Nghĩa</w:t>
      </w:r>
      <w:r>
        <w:rPr>
          <w:i/>
          <w:color w:val="000000" w:themeColor="text1"/>
          <w:szCs w:val="26"/>
          <w:lang w:val="vi-VN"/>
        </w:rPr>
        <w:t xml:space="preserve"> </w:t>
      </w:r>
    </w:p>
    <w:p w14:paraId="69A9FA1A" w14:textId="0BF90D1C" w:rsidR="00730D7E" w:rsidRDefault="00730D7E" w:rsidP="00FC2B0C">
      <w:pPr>
        <w:tabs>
          <w:tab w:val="center" w:pos="6379"/>
        </w:tabs>
        <w:spacing w:after="200" w:line="276" w:lineRule="auto"/>
        <w:rPr>
          <w:i/>
          <w:color w:val="000000" w:themeColor="text1"/>
          <w:szCs w:val="26"/>
          <w:lang w:val="en-GB"/>
        </w:rPr>
      </w:pPr>
      <w:r>
        <w:rPr>
          <w:i/>
          <w:color w:val="000000" w:themeColor="text1"/>
          <w:szCs w:val="26"/>
          <w:lang w:val="vi-VN"/>
        </w:rPr>
        <w:tab/>
      </w:r>
      <w:r>
        <w:rPr>
          <w:i/>
          <w:color w:val="000000" w:themeColor="text1"/>
          <w:szCs w:val="26"/>
          <w:lang w:val="en-GB"/>
        </w:rPr>
        <w:t>Tạ Minh Hào</w:t>
      </w:r>
    </w:p>
    <w:p w14:paraId="6C789CD9" w14:textId="2CDD1B52" w:rsidR="00730D7E" w:rsidRPr="00730D7E" w:rsidRDefault="00730D7E" w:rsidP="00FC2B0C">
      <w:pPr>
        <w:tabs>
          <w:tab w:val="center" w:pos="6379"/>
        </w:tabs>
        <w:spacing w:after="200" w:line="276" w:lineRule="auto"/>
        <w:rPr>
          <w:i/>
          <w:color w:val="000000" w:themeColor="text1"/>
          <w:szCs w:val="26"/>
          <w:lang w:val="en-GB"/>
        </w:rPr>
      </w:pPr>
      <w:r>
        <w:rPr>
          <w:i/>
          <w:color w:val="000000" w:themeColor="text1"/>
          <w:szCs w:val="26"/>
          <w:lang w:val="en-GB"/>
        </w:rPr>
        <w:tab/>
        <w:t>Huỳnh Hoàng Tiến</w:t>
      </w:r>
    </w:p>
    <w:p w14:paraId="299E8A18" w14:textId="77777777" w:rsidR="00FC2B0C" w:rsidRPr="00FE6010" w:rsidRDefault="00FC2B0C" w:rsidP="00FC2B0C">
      <w:pPr>
        <w:spacing w:after="200" w:line="276" w:lineRule="auto"/>
        <w:rPr>
          <w:i/>
          <w:color w:val="000000" w:themeColor="text1"/>
          <w:szCs w:val="26"/>
          <w:lang w:val="vi-VN"/>
        </w:rPr>
      </w:pPr>
      <w:r w:rsidRPr="00FE6010">
        <w:rPr>
          <w:i/>
          <w:color w:val="000000" w:themeColor="text1"/>
          <w:szCs w:val="26"/>
          <w:lang w:val="vi-VN"/>
        </w:rPr>
        <w:br w:type="page"/>
      </w:r>
    </w:p>
    <w:p w14:paraId="4224948F" w14:textId="77777777" w:rsidR="00FC2B0C" w:rsidRPr="00FE6010" w:rsidRDefault="00FC2B0C" w:rsidP="00FC2B0C">
      <w:pPr>
        <w:pStyle w:val="Chng"/>
        <w:numPr>
          <w:ilvl w:val="0"/>
          <w:numId w:val="0"/>
        </w:numPr>
        <w:jc w:val="center"/>
        <w:outlineLvl w:val="0"/>
        <w:rPr>
          <w:color w:val="000000" w:themeColor="text1"/>
          <w:lang w:val="vi-VN"/>
        </w:rPr>
      </w:pPr>
      <w:bookmarkStart w:id="2" w:name="_Toc513066116"/>
      <w:bookmarkStart w:id="3" w:name="_Toc8851207"/>
      <w:r w:rsidRPr="00FE6010">
        <w:rPr>
          <w:color w:val="000000" w:themeColor="text1"/>
          <w:lang w:val="vi-VN"/>
        </w:rPr>
        <w:lastRenderedPageBreak/>
        <w:t>PHẦN XÁC NHẬN VÀ ĐÁNH GIÁ CỦA GIẢNG VIÊN</w:t>
      </w:r>
      <w:bookmarkEnd w:id="2"/>
      <w:bookmarkEnd w:id="3"/>
    </w:p>
    <w:p w14:paraId="106403A0" w14:textId="77777777" w:rsidR="00FC2B0C" w:rsidRPr="00FE6010" w:rsidRDefault="00FC2B0C" w:rsidP="00FC2B0C">
      <w:pPr>
        <w:pStyle w:val="Nidungvnbn"/>
        <w:rPr>
          <w:b/>
          <w:color w:val="000000" w:themeColor="text1"/>
          <w:lang w:val="vi-VN"/>
        </w:rPr>
      </w:pPr>
      <w:r w:rsidRPr="00FE6010">
        <w:rPr>
          <w:b/>
          <w:color w:val="000000" w:themeColor="text1"/>
          <w:lang w:val="vi-VN"/>
        </w:rPr>
        <w:t>Phần xác nhận của GV hướng dẫn</w:t>
      </w:r>
    </w:p>
    <w:p w14:paraId="67EBC426" w14:textId="77777777" w:rsidR="00FC2B0C" w:rsidRPr="00FE6010" w:rsidRDefault="00FC2B0C" w:rsidP="00FC2B0C">
      <w:pPr>
        <w:spacing w:after="200" w:line="276" w:lineRule="auto"/>
        <w:rPr>
          <w:color w:val="000000" w:themeColor="text1"/>
          <w:sz w:val="32"/>
          <w:szCs w:val="32"/>
          <w:lang w:val="vi-VN"/>
        </w:rPr>
      </w:pPr>
      <w:r w:rsidRPr="00FE6010">
        <w:rPr>
          <w:color w:val="000000" w:themeColor="text1"/>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D0DA64" w14:textId="77777777" w:rsidR="00FC2B0C" w:rsidRPr="00FE6010" w:rsidRDefault="00FC2B0C" w:rsidP="00FC2B0C">
      <w:pPr>
        <w:tabs>
          <w:tab w:val="center" w:pos="6237"/>
        </w:tabs>
        <w:spacing w:line="276" w:lineRule="auto"/>
        <w:rPr>
          <w:color w:val="000000" w:themeColor="text1"/>
          <w:lang w:val="vi-VN"/>
        </w:rPr>
      </w:pPr>
      <w:r w:rsidRPr="00FE6010">
        <w:rPr>
          <w:color w:val="000000" w:themeColor="text1"/>
          <w:lang w:val="vi-VN"/>
        </w:rPr>
        <w:tab/>
        <w:t xml:space="preserve">Tp. Hồ Chí Minh, ngày     tháng  </w:t>
      </w:r>
      <w:r w:rsidRPr="002973E9">
        <w:rPr>
          <w:color w:val="000000" w:themeColor="text1"/>
          <w:lang w:val="vi-VN"/>
        </w:rPr>
        <w:t xml:space="preserve"> </w:t>
      </w:r>
      <w:r w:rsidRPr="00FE6010">
        <w:rPr>
          <w:color w:val="000000" w:themeColor="text1"/>
          <w:lang w:val="vi-VN"/>
        </w:rPr>
        <w:t xml:space="preserve"> năm   </w:t>
      </w:r>
    </w:p>
    <w:p w14:paraId="19572072" w14:textId="77777777" w:rsidR="00FC2B0C" w:rsidRPr="00FE6010" w:rsidRDefault="00FC2B0C" w:rsidP="00FC2B0C">
      <w:pPr>
        <w:tabs>
          <w:tab w:val="center" w:pos="6237"/>
        </w:tabs>
        <w:spacing w:line="276" w:lineRule="auto"/>
        <w:rPr>
          <w:color w:val="000000" w:themeColor="text1"/>
          <w:lang w:val="vi-VN"/>
        </w:rPr>
      </w:pPr>
      <w:r w:rsidRPr="00FE6010">
        <w:rPr>
          <w:color w:val="000000" w:themeColor="text1"/>
          <w:lang w:val="vi-VN"/>
        </w:rPr>
        <w:tab/>
        <w:t>(kí và ghi họ tên)</w:t>
      </w:r>
    </w:p>
    <w:p w14:paraId="3E848164" w14:textId="77777777" w:rsidR="00FC2B0C" w:rsidRPr="00FE6010" w:rsidRDefault="00FC2B0C" w:rsidP="00FC2B0C">
      <w:pPr>
        <w:spacing w:after="200" w:line="276" w:lineRule="auto"/>
        <w:rPr>
          <w:color w:val="000000" w:themeColor="text1"/>
          <w:lang w:val="vi-VN"/>
        </w:rPr>
      </w:pPr>
    </w:p>
    <w:p w14:paraId="7C64BA35" w14:textId="77777777" w:rsidR="00FC2B0C" w:rsidRPr="00FE6010" w:rsidRDefault="00FC2B0C" w:rsidP="00FC2B0C">
      <w:pPr>
        <w:spacing w:after="200" w:line="276" w:lineRule="auto"/>
        <w:rPr>
          <w:color w:val="000000" w:themeColor="text1"/>
          <w:lang w:val="vi-VN"/>
        </w:rPr>
      </w:pPr>
    </w:p>
    <w:p w14:paraId="3F487E23" w14:textId="77777777" w:rsidR="00FC2B0C" w:rsidRPr="00FE6010" w:rsidRDefault="00FC2B0C" w:rsidP="00FC2B0C">
      <w:pPr>
        <w:spacing w:after="200" w:line="276" w:lineRule="auto"/>
        <w:rPr>
          <w:color w:val="000000" w:themeColor="text1"/>
          <w:lang w:val="vi-VN"/>
        </w:rPr>
      </w:pPr>
    </w:p>
    <w:p w14:paraId="5B1BDA5B" w14:textId="77777777" w:rsidR="00FC2B0C" w:rsidRPr="00FE6010" w:rsidRDefault="00FC2B0C" w:rsidP="00FC2B0C">
      <w:pPr>
        <w:pStyle w:val="Nidungvnbn"/>
        <w:rPr>
          <w:b/>
          <w:color w:val="000000" w:themeColor="text1"/>
          <w:lang w:val="vi-VN"/>
        </w:rPr>
      </w:pPr>
      <w:r w:rsidRPr="00FE6010">
        <w:rPr>
          <w:b/>
          <w:color w:val="000000" w:themeColor="text1"/>
          <w:lang w:val="vi-VN"/>
        </w:rPr>
        <w:t>Phần đánh giá của GV chấm bài</w:t>
      </w:r>
    </w:p>
    <w:p w14:paraId="5694C680" w14:textId="77777777" w:rsidR="00FC2B0C" w:rsidRPr="00FE6010" w:rsidRDefault="00FC2B0C" w:rsidP="00FC2B0C">
      <w:pPr>
        <w:spacing w:after="200" w:line="276" w:lineRule="auto"/>
        <w:rPr>
          <w:color w:val="000000" w:themeColor="text1"/>
          <w:sz w:val="32"/>
          <w:szCs w:val="32"/>
          <w:lang w:val="vi-VN"/>
        </w:rPr>
      </w:pPr>
      <w:r w:rsidRPr="00FE6010">
        <w:rPr>
          <w:color w:val="000000" w:themeColor="text1"/>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8FF67E" w14:textId="77777777" w:rsidR="00FC2B0C" w:rsidRPr="00FE6010" w:rsidRDefault="00FC2B0C" w:rsidP="00FC2B0C">
      <w:pPr>
        <w:tabs>
          <w:tab w:val="center" w:pos="6237"/>
        </w:tabs>
        <w:spacing w:line="276" w:lineRule="auto"/>
        <w:rPr>
          <w:color w:val="000000" w:themeColor="text1"/>
          <w:lang w:val="vi-VN"/>
        </w:rPr>
      </w:pPr>
      <w:r w:rsidRPr="00FE6010">
        <w:rPr>
          <w:color w:val="000000" w:themeColor="text1"/>
          <w:lang w:val="vi-VN"/>
        </w:rPr>
        <w:tab/>
        <w:t xml:space="preserve">Tp. Hồ Chí Minh, ngày     tháng   </w:t>
      </w:r>
      <w:r w:rsidRPr="002973E9">
        <w:rPr>
          <w:color w:val="000000" w:themeColor="text1"/>
          <w:lang w:val="vi-VN"/>
        </w:rPr>
        <w:t xml:space="preserve"> </w:t>
      </w:r>
      <w:r w:rsidRPr="00FE6010">
        <w:rPr>
          <w:color w:val="000000" w:themeColor="text1"/>
          <w:lang w:val="vi-VN"/>
        </w:rPr>
        <w:t xml:space="preserve">năm   </w:t>
      </w:r>
    </w:p>
    <w:p w14:paraId="41EFF905" w14:textId="77777777" w:rsidR="00FC2B0C" w:rsidRPr="00FE6010" w:rsidRDefault="00FC2B0C" w:rsidP="00FC2B0C">
      <w:pPr>
        <w:tabs>
          <w:tab w:val="center" w:pos="6237"/>
        </w:tabs>
        <w:spacing w:line="276" w:lineRule="auto"/>
        <w:rPr>
          <w:color w:val="000000" w:themeColor="text1"/>
          <w:lang w:val="vi-VN"/>
        </w:rPr>
      </w:pPr>
      <w:r w:rsidRPr="00FE6010">
        <w:rPr>
          <w:color w:val="000000" w:themeColor="text1"/>
          <w:lang w:val="vi-VN"/>
        </w:rPr>
        <w:tab/>
        <w:t>(kí và ghi họ tên)</w:t>
      </w:r>
    </w:p>
    <w:p w14:paraId="10342519" w14:textId="713CE7A5" w:rsidR="00FC2B0C" w:rsidRDefault="00FC2B0C">
      <w:pPr>
        <w:spacing w:after="200" w:line="276" w:lineRule="auto"/>
        <w:rPr>
          <w:b/>
          <w:sz w:val="32"/>
          <w:szCs w:val="32"/>
          <w:lang w:val="vi-VN"/>
        </w:rPr>
      </w:pPr>
      <w:r>
        <w:rPr>
          <w:lang w:val="vi-VN"/>
        </w:rPr>
        <w:br w:type="page"/>
      </w:r>
    </w:p>
    <w:bookmarkEnd w:id="1"/>
    <w:p w14:paraId="2FA40634" w14:textId="2E604527" w:rsidR="00DB7595" w:rsidRPr="00261DD7" w:rsidRDefault="00DB7595" w:rsidP="00E20DD4">
      <w:pPr>
        <w:pStyle w:val="Nidungvnbn"/>
        <w:ind w:firstLine="0"/>
        <w:sectPr w:rsidR="00DB7595" w:rsidRPr="00261DD7" w:rsidSect="00B118C8">
          <w:headerReference w:type="default" r:id="rId10"/>
          <w:pgSz w:w="12240" w:h="15840"/>
          <w:pgMar w:top="1985" w:right="1134" w:bottom="1701" w:left="1985" w:header="720" w:footer="720" w:gutter="0"/>
          <w:pgNumType w:fmt="lowerRoman" w:start="1"/>
          <w:cols w:space="720"/>
          <w:docGrid w:linePitch="360"/>
        </w:sectPr>
      </w:pPr>
    </w:p>
    <w:p w14:paraId="428EBF79" w14:textId="37EFD8DC" w:rsidR="007E6AB9" w:rsidRDefault="007E6AB9" w:rsidP="006A09F3">
      <w:pPr>
        <w:pStyle w:val="Tiucctrangmu"/>
        <w:tabs>
          <w:tab w:val="clear" w:pos="6379"/>
        </w:tabs>
        <w:rPr>
          <w:lang w:val="vi-VN"/>
        </w:rPr>
      </w:pPr>
      <w:bookmarkStart w:id="4" w:name="_Toc387692908"/>
      <w:r w:rsidRPr="002872EF">
        <w:rPr>
          <w:lang w:val="vi-VN"/>
        </w:rPr>
        <w:lastRenderedPageBreak/>
        <w:t>MỤC LỤC</w:t>
      </w:r>
      <w:bookmarkEnd w:id="4"/>
    </w:p>
    <w:p w14:paraId="075F3D54" w14:textId="77777777" w:rsidR="00DF2F9E" w:rsidRPr="002872EF" w:rsidRDefault="00DF2F9E" w:rsidP="006A09F3">
      <w:pPr>
        <w:pStyle w:val="Tiucctrangmu"/>
        <w:tabs>
          <w:tab w:val="clear" w:pos="6379"/>
        </w:tabs>
        <w:rPr>
          <w:lang w:val="vi-VN"/>
        </w:rPr>
      </w:pPr>
    </w:p>
    <w:p w14:paraId="10B08410" w14:textId="39B91ED5" w:rsidR="007E6AB9" w:rsidRDefault="007E6AB9" w:rsidP="00BF50AF">
      <w:pPr>
        <w:spacing w:after="200" w:line="276" w:lineRule="auto"/>
        <w:rPr>
          <w:szCs w:val="26"/>
        </w:rPr>
      </w:pPr>
      <w:r>
        <w:rPr>
          <w:szCs w:val="26"/>
        </w:rPr>
        <w:br w:type="page"/>
      </w:r>
    </w:p>
    <w:p w14:paraId="020EEA2C" w14:textId="67CF28F0" w:rsidR="00C0172E" w:rsidRPr="00880D36" w:rsidRDefault="00773A1C" w:rsidP="00E20DD4">
      <w:pPr>
        <w:pStyle w:val="Chng"/>
        <w:numPr>
          <w:ilvl w:val="0"/>
          <w:numId w:val="0"/>
        </w:numPr>
        <w:tabs>
          <w:tab w:val="clear" w:pos="6379"/>
        </w:tabs>
        <w:ind w:left="360" w:hanging="360"/>
      </w:pPr>
      <w:r>
        <w:lastRenderedPageBreak/>
        <w:t xml:space="preserve">CHƯƠNG 1 – GIỚI THIỆU: </w:t>
      </w:r>
    </w:p>
    <w:p w14:paraId="649F2A2E" w14:textId="77777777" w:rsidR="00C0172E" w:rsidRPr="00C0172E" w:rsidRDefault="00C0172E" w:rsidP="00DE5D54">
      <w:pPr>
        <w:pStyle w:val="ListParagraph"/>
        <w:numPr>
          <w:ilvl w:val="0"/>
          <w:numId w:val="1"/>
        </w:numPr>
        <w:tabs>
          <w:tab w:val="center" w:pos="6379"/>
        </w:tabs>
        <w:spacing w:line="360" w:lineRule="auto"/>
        <w:contextualSpacing w:val="0"/>
        <w:jc w:val="both"/>
        <w:outlineLvl w:val="1"/>
        <w:rPr>
          <w:b/>
          <w:vanish/>
          <w:sz w:val="28"/>
          <w:szCs w:val="28"/>
        </w:rPr>
      </w:pPr>
    </w:p>
    <w:p w14:paraId="7837ECEE" w14:textId="002D2BB7" w:rsidR="00664CD6" w:rsidRDefault="00E20DD4" w:rsidP="00664CD6">
      <w:pPr>
        <w:pStyle w:val="Tiumccp1"/>
        <w:numPr>
          <w:ilvl w:val="1"/>
          <w:numId w:val="1"/>
        </w:numPr>
        <w:jc w:val="both"/>
        <w:outlineLvl w:val="1"/>
      </w:pPr>
      <w:r>
        <w:t>Quy mô</w:t>
      </w:r>
      <w:r w:rsidR="005650EA">
        <w:t xml:space="preserve"> hệ thống:</w:t>
      </w:r>
    </w:p>
    <w:p w14:paraId="053A16E7" w14:textId="78CBF6B6" w:rsidR="00664CD6" w:rsidRPr="00604F25" w:rsidRDefault="006C66C8" w:rsidP="00664CD6">
      <w:pPr>
        <w:pStyle w:val="Nidungvnbn"/>
        <w:numPr>
          <w:ilvl w:val="0"/>
          <w:numId w:val="7"/>
        </w:numPr>
        <w:rPr>
          <w:lang w:val="vi-VN"/>
        </w:rPr>
      </w:pPr>
      <w:r>
        <w:t>Trong cuộc sống hiện đại ngày nay,</w:t>
      </w:r>
      <w:r>
        <w:rPr>
          <w:lang w:val="vi-VN"/>
        </w:rPr>
        <w:t xml:space="preserve"> với sự phát triển </w:t>
      </w:r>
      <w:r>
        <w:t>nhanh chóng của cô</w:t>
      </w:r>
      <w:r w:rsidR="00A25FEC">
        <w:t>ng nghệ thông tin, nhu cầu sử dụng công nghệ</w:t>
      </w:r>
      <w:r w:rsidR="00BE019C">
        <w:t xml:space="preserve"> thông tin</w:t>
      </w:r>
      <w:r w:rsidR="00A25FEC">
        <w:t xml:space="preserve"> để quản lý thông tin </w:t>
      </w:r>
      <w:r w:rsidR="00BE019C">
        <w:t xml:space="preserve">cũng </w:t>
      </w:r>
      <w:r w:rsidR="00A25FEC">
        <w:t xml:space="preserve">ngày càng tăng cao. </w:t>
      </w:r>
      <w:r w:rsidR="00995B5E">
        <w:t xml:space="preserve">Hầu hết, hiện nay mọi trong mọi lĩnh vựcmọi người đều dùng những phần mềm quản lý để hỗ trợ. Tương tự vậy, </w:t>
      </w:r>
      <w:r w:rsidR="004B58FE">
        <w:t>trong lĩnh vực giáo dục</w:t>
      </w:r>
      <w:r w:rsidR="00995B5E">
        <w:t>,</w:t>
      </w:r>
      <w:r w:rsidR="00A25FEC">
        <w:t xml:space="preserve"> </w:t>
      </w:r>
      <w:r w:rsidR="00664CD6" w:rsidRPr="00604F25">
        <w:rPr>
          <w:lang w:val="vi-VN"/>
        </w:rPr>
        <w:t>hệ thống thi trắc nghiệm trực tuyến</w:t>
      </w:r>
      <w:r w:rsidR="00BA3912">
        <w:t xml:space="preserve"> cũng</w:t>
      </w:r>
      <w:r w:rsidR="00664CD6" w:rsidRPr="00604F25">
        <w:rPr>
          <w:lang w:val="vi-VN"/>
        </w:rPr>
        <w:t xml:space="preserve"> đang được</w:t>
      </w:r>
      <w:r w:rsidR="00B0223D">
        <w:t xml:space="preserve"> nhiều trường</w:t>
      </w:r>
      <w:r w:rsidR="00664CD6" w:rsidRPr="00604F25">
        <w:rPr>
          <w:lang w:val="vi-VN"/>
        </w:rPr>
        <w:t xml:space="preserve"> </w:t>
      </w:r>
      <w:r w:rsidR="00BA3912">
        <w:t>ứng dụng</w:t>
      </w:r>
      <w:r w:rsidR="00664CD6" w:rsidRPr="00604F25">
        <w:rPr>
          <w:lang w:val="vi-VN"/>
        </w:rPr>
        <w:t xml:space="preserve"> một cách rộng rãi vào công tác quản lý, tổ chức và đánh giá các kì thi một cách hiệu quả.</w:t>
      </w:r>
    </w:p>
    <w:p w14:paraId="208D5C49" w14:textId="77777777" w:rsidR="00664CD6" w:rsidRPr="00604F25" w:rsidRDefault="00664CD6" w:rsidP="00664CD6">
      <w:pPr>
        <w:pStyle w:val="Nidungvnbn"/>
        <w:numPr>
          <w:ilvl w:val="0"/>
          <w:numId w:val="7"/>
        </w:numPr>
        <w:rPr>
          <w:lang w:val="vi-VN"/>
        </w:rPr>
      </w:pPr>
      <w:r w:rsidRPr="00604F25">
        <w:rPr>
          <w:lang w:val="vi-VN"/>
        </w:rPr>
        <w:t>Các hệ thống thi trắc nghiệm thường được phát triển với giao diện đơn giản, thân thiện với người dùng là các học sinh, sinh viên.</w:t>
      </w:r>
    </w:p>
    <w:p w14:paraId="6A1A111E" w14:textId="18AC45B7" w:rsidR="00664CD6" w:rsidRPr="00604F25" w:rsidRDefault="00664CD6" w:rsidP="00664CD6">
      <w:pPr>
        <w:pStyle w:val="Nidungvnbn"/>
        <w:numPr>
          <w:ilvl w:val="0"/>
          <w:numId w:val="7"/>
        </w:numPr>
        <w:rPr>
          <w:lang w:val="vi-VN"/>
        </w:rPr>
      </w:pPr>
      <w:r w:rsidRPr="00604F25">
        <w:rPr>
          <w:lang w:val="vi-VN"/>
        </w:rPr>
        <w:t xml:space="preserve">Phần mềm giúp cho nhà trường </w:t>
      </w:r>
      <w:r w:rsidR="002347EC">
        <w:t>hoặc</w:t>
      </w:r>
      <w:r w:rsidRPr="00604F25">
        <w:rPr>
          <w:lang w:val="vi-VN"/>
        </w:rPr>
        <w:t xml:space="preserve"> giảng viên tổ chức</w:t>
      </w:r>
      <w:r w:rsidR="003C7675">
        <w:t xml:space="preserve"> và đánh giá</w:t>
      </w:r>
      <w:r w:rsidRPr="00604F25">
        <w:rPr>
          <w:lang w:val="vi-VN"/>
        </w:rPr>
        <w:t xml:space="preserve"> các kì thi</w:t>
      </w:r>
      <w:r w:rsidR="00432AF9">
        <w:t>, bài thi</w:t>
      </w:r>
      <w:r w:rsidRPr="00604F25">
        <w:rPr>
          <w:lang w:val="vi-VN"/>
        </w:rPr>
        <w:t xml:space="preserve"> một cách thuận tiện và khách quan.</w:t>
      </w:r>
    </w:p>
    <w:p w14:paraId="050F995F" w14:textId="77777777" w:rsidR="00664CD6" w:rsidRPr="00604F25" w:rsidRDefault="00664CD6" w:rsidP="00664CD6">
      <w:pPr>
        <w:pStyle w:val="Nidungvnbn"/>
        <w:numPr>
          <w:ilvl w:val="0"/>
          <w:numId w:val="7"/>
        </w:numPr>
        <w:rPr>
          <w:lang w:val="vi-VN"/>
        </w:rPr>
      </w:pPr>
      <w:r w:rsidRPr="00604F25">
        <w:rPr>
          <w:lang w:val="vi-VN"/>
        </w:rPr>
        <w:t>Vì thế, việc phát triển một hệ thống thi trắc nghiệm là một trong những việc vô cùng thiết yếu.</w:t>
      </w:r>
    </w:p>
    <w:p w14:paraId="427B9373" w14:textId="77777777" w:rsidR="00664CD6" w:rsidRPr="00604F25" w:rsidRDefault="00664CD6" w:rsidP="00664CD6">
      <w:pPr>
        <w:pStyle w:val="Nidungvnbn"/>
        <w:numPr>
          <w:ilvl w:val="0"/>
          <w:numId w:val="7"/>
        </w:numPr>
        <w:rPr>
          <w:lang w:val="vi-VN"/>
        </w:rPr>
      </w:pPr>
      <w:r w:rsidRPr="00604F25">
        <w:rPr>
          <w:lang w:val="vi-VN"/>
        </w:rPr>
        <w:t>Sau các qui trình lấy đặc tả, thiết kế, phát triển và kiểm thử, thì sản phẩm cuối cùng là một phần mềm quản lý thi trắc nghiệm:</w:t>
      </w:r>
    </w:p>
    <w:p w14:paraId="19D476A0" w14:textId="77777777" w:rsidR="00664CD6" w:rsidRPr="00604F25" w:rsidRDefault="00664CD6" w:rsidP="00664CD6">
      <w:pPr>
        <w:pStyle w:val="Nidungvnbn"/>
        <w:numPr>
          <w:ilvl w:val="1"/>
          <w:numId w:val="7"/>
        </w:numPr>
        <w:rPr>
          <w:lang w:val="vi-VN"/>
        </w:rPr>
      </w:pPr>
      <w:r w:rsidRPr="00604F25">
        <w:rPr>
          <w:lang w:val="vi-VN"/>
        </w:rPr>
        <w:t>Tạo đề thi và quản lý các bài thi</w:t>
      </w:r>
    </w:p>
    <w:p w14:paraId="06D7956C" w14:textId="77777777" w:rsidR="00664CD6" w:rsidRDefault="00664CD6" w:rsidP="00664CD6">
      <w:pPr>
        <w:pStyle w:val="Nidungvnbn"/>
        <w:numPr>
          <w:ilvl w:val="1"/>
          <w:numId w:val="7"/>
        </w:numPr>
      </w:pPr>
      <w:r>
        <w:t>Thi trực tuyến</w:t>
      </w:r>
    </w:p>
    <w:p w14:paraId="178BF3AE" w14:textId="77777777" w:rsidR="00664CD6" w:rsidRDefault="00664CD6" w:rsidP="00664CD6">
      <w:pPr>
        <w:pStyle w:val="Nidungvnbn"/>
        <w:numPr>
          <w:ilvl w:val="1"/>
          <w:numId w:val="7"/>
        </w:numPr>
      </w:pPr>
      <w:r>
        <w:t>Chấm điểm tự động, cập nhật điểm</w:t>
      </w:r>
    </w:p>
    <w:p w14:paraId="5FF2CA92" w14:textId="76D2E761" w:rsidR="00664CD6" w:rsidRDefault="00664CD6" w:rsidP="00664CD6">
      <w:pPr>
        <w:pStyle w:val="Nidungvnbn"/>
        <w:numPr>
          <w:ilvl w:val="1"/>
          <w:numId w:val="7"/>
        </w:numPr>
      </w:pPr>
      <w:r>
        <w:t>Xem kết quả thi</w:t>
      </w:r>
    </w:p>
    <w:p w14:paraId="0A152A99" w14:textId="3FE10BF9" w:rsidR="00664CD6" w:rsidRDefault="00E74B6C" w:rsidP="00DE5D54">
      <w:pPr>
        <w:pStyle w:val="Tiumccp1"/>
        <w:numPr>
          <w:ilvl w:val="1"/>
          <w:numId w:val="1"/>
        </w:numPr>
        <w:jc w:val="both"/>
        <w:outlineLvl w:val="1"/>
      </w:pPr>
      <w:r>
        <w:t>Ngôn ngữ hệ thống:</w:t>
      </w:r>
    </w:p>
    <w:p w14:paraId="48C1AC6E" w14:textId="1D5BBFC8" w:rsidR="008B5701" w:rsidRPr="003E2BDF" w:rsidRDefault="00576219" w:rsidP="003E2BDF">
      <w:pPr>
        <w:pStyle w:val="Tiumccp1"/>
        <w:numPr>
          <w:ilvl w:val="0"/>
          <w:numId w:val="7"/>
        </w:numPr>
        <w:jc w:val="both"/>
        <w:outlineLvl w:val="1"/>
      </w:pPr>
      <w:r>
        <w:rPr>
          <w:b w:val="0"/>
        </w:rPr>
        <w:t xml:space="preserve">Hệ thống sử dụng ngôn ngữ lập trình C# </w:t>
      </w:r>
      <w:r w:rsidR="00FA466B">
        <w:rPr>
          <w:b w:val="0"/>
        </w:rPr>
        <w:t xml:space="preserve">để lập trình, truy xuất và lưu dữ liệu vào database </w:t>
      </w:r>
      <w:r>
        <w:rPr>
          <w:b w:val="0"/>
        </w:rPr>
        <w:t xml:space="preserve">và sử dụng HTML tạo giao diện </w:t>
      </w:r>
      <w:r w:rsidR="00A20404">
        <w:rPr>
          <w:b w:val="0"/>
        </w:rPr>
        <w:t>người dùng cho trang web</w:t>
      </w:r>
      <w:r w:rsidR="003E2BDF">
        <w:rPr>
          <w:b w:val="0"/>
        </w:rPr>
        <w:t>.</w:t>
      </w:r>
      <w:r w:rsidR="00CE6500">
        <w:br w:type="page"/>
      </w:r>
    </w:p>
    <w:p w14:paraId="5E2E1C13" w14:textId="23757464" w:rsidR="00CE6500" w:rsidRDefault="000F57B2" w:rsidP="00CE6500">
      <w:pPr>
        <w:pStyle w:val="Tiumccp1"/>
        <w:numPr>
          <w:ilvl w:val="1"/>
          <w:numId w:val="1"/>
        </w:numPr>
        <w:jc w:val="both"/>
        <w:outlineLvl w:val="1"/>
      </w:pPr>
      <w:r>
        <w:lastRenderedPageBreak/>
        <w:t>Phỏng vấn – lấy yêu cầu nghiệp vụ:</w:t>
      </w:r>
    </w:p>
    <w:p w14:paraId="6BFEE21D" w14:textId="78D958BB" w:rsidR="00CE6500" w:rsidRDefault="000E1242" w:rsidP="00CE6500">
      <w:pPr>
        <w:pStyle w:val="Tiumccp1"/>
        <w:numPr>
          <w:ilvl w:val="2"/>
          <w:numId w:val="1"/>
        </w:numPr>
        <w:jc w:val="both"/>
        <w:outlineLvl w:val="1"/>
      </w:pPr>
      <w:r>
        <w:t>Thu thập thông tin</w:t>
      </w:r>
      <w:r w:rsidR="004D6640">
        <w:t xml:space="preserve">: </w:t>
      </w:r>
    </w:p>
    <w:p w14:paraId="581BF0EC" w14:textId="5781843F" w:rsidR="004D6640" w:rsidRPr="00162D09" w:rsidRDefault="004D6640" w:rsidP="004D6640">
      <w:pPr>
        <w:pStyle w:val="Tiumccp1"/>
        <w:numPr>
          <w:ilvl w:val="0"/>
          <w:numId w:val="7"/>
        </w:numPr>
        <w:jc w:val="both"/>
        <w:outlineLvl w:val="1"/>
      </w:pPr>
      <w:r>
        <w:rPr>
          <w:b w:val="0"/>
        </w:rPr>
        <w:t>Câu hỏi 1:</w:t>
      </w:r>
      <w:r w:rsidR="005B24E9">
        <w:rPr>
          <w:b w:val="0"/>
        </w:rPr>
        <w:t xml:space="preserve"> </w:t>
      </w:r>
      <w:r w:rsidR="00C00242">
        <w:rPr>
          <w:b w:val="0"/>
        </w:rPr>
        <w:t>Đ</w:t>
      </w:r>
      <w:r>
        <w:rPr>
          <w:b w:val="0"/>
        </w:rPr>
        <w:t>ối tượng người dùng là những ai?</w:t>
      </w:r>
    </w:p>
    <w:p w14:paraId="1EBB4A44" w14:textId="6DC5D91E" w:rsidR="00162D09" w:rsidRPr="00162D09" w:rsidRDefault="00162D09" w:rsidP="00162D09">
      <w:pPr>
        <w:pStyle w:val="Tiumccp1"/>
        <w:ind w:left="360"/>
        <w:jc w:val="both"/>
        <w:outlineLvl w:val="1"/>
        <w:rPr>
          <w:i/>
          <w:vertAlign w:val="superscript"/>
        </w:rPr>
      </w:pPr>
      <w:r w:rsidRPr="00162D09">
        <w:rPr>
          <w:b w:val="0"/>
          <w:i/>
          <w:vertAlign w:val="superscript"/>
        </w:rPr>
        <w:t>(Theo:https://tech5s.com.vn/tham-khao-cach-xay-dung-phan-mem-website-thi-trac-nghiem-online-nhanh-chong--tien-dung-)</w:t>
      </w:r>
    </w:p>
    <w:p w14:paraId="49C5D4F7" w14:textId="270E2C25" w:rsidR="00426420" w:rsidRPr="00235345" w:rsidRDefault="00426420" w:rsidP="00235345">
      <w:pPr>
        <w:pStyle w:val="Tiumccp1"/>
        <w:ind w:left="1440"/>
        <w:jc w:val="both"/>
        <w:outlineLvl w:val="1"/>
        <w:rPr>
          <w:b w:val="0"/>
        </w:rPr>
      </w:pPr>
      <w:r>
        <w:rPr>
          <w:b w:val="0"/>
        </w:rPr>
        <w:t xml:space="preserve">Có khá </w:t>
      </w:r>
      <w:r w:rsidRPr="00426420">
        <w:rPr>
          <w:b w:val="0"/>
        </w:rPr>
        <w:t>nhiều đối tượng có nhu cầu sử dụng website thi trắc nghiệm:</w:t>
      </w:r>
    </w:p>
    <w:p w14:paraId="0C2D07F0" w14:textId="79D8ECB2" w:rsidR="000450FD" w:rsidRPr="000450FD" w:rsidRDefault="00426420" w:rsidP="000450FD">
      <w:pPr>
        <w:pStyle w:val="Tiumccp1"/>
        <w:numPr>
          <w:ilvl w:val="1"/>
          <w:numId w:val="7"/>
        </w:numPr>
        <w:jc w:val="both"/>
        <w:outlineLvl w:val="1"/>
        <w:rPr>
          <w:b w:val="0"/>
        </w:rPr>
      </w:pPr>
      <w:r w:rsidRPr="00426420">
        <w:rPr>
          <w:b w:val="0"/>
        </w:rPr>
        <w:t>Giáo viên của các trường, các trung tâm đào tạo cần tạo nhiều đề thi cho học sinh thuộc nhiều lứa tuổi. Họ không có đủ thời gian, nhân lực để tổ chức bài bản từ khâu soạn đề, tổ chức thi, chấm điểm, xếp loại, đánh giá. Trong lúc này, làm website thi trắc nghiệm là lựa chọn tốt nhất.</w:t>
      </w:r>
    </w:p>
    <w:p w14:paraId="7F6B3C87" w14:textId="77777777" w:rsidR="00DD27F1" w:rsidRPr="00DD27F1" w:rsidRDefault="00235345" w:rsidP="00235345">
      <w:pPr>
        <w:pStyle w:val="Tiumccp1"/>
        <w:numPr>
          <w:ilvl w:val="1"/>
          <w:numId w:val="7"/>
        </w:numPr>
        <w:jc w:val="both"/>
        <w:outlineLvl w:val="1"/>
      </w:pPr>
      <w:r>
        <w:rPr>
          <w:b w:val="0"/>
        </w:rPr>
        <w:t>Đối tượng người dùng thường là học sinh, sinh viên các trường trung học phổ thông (cấp 3), trung cấp, cao đẳng, đại học và gần đây thì cũng thường được áp dụng cho người dùng trẻ tuổi hơn là đối tượng học sinh các trường trung học cơ sở (cấp 2)</w:t>
      </w:r>
      <w:r w:rsidR="00B015B1">
        <w:rPr>
          <w:b w:val="0"/>
        </w:rPr>
        <w:t xml:space="preserve"> </w:t>
      </w:r>
    </w:p>
    <w:p w14:paraId="0A8002AF" w14:textId="5381622C" w:rsidR="00426420" w:rsidRPr="000450FD" w:rsidRDefault="00235345" w:rsidP="00426420">
      <w:pPr>
        <w:pStyle w:val="Tiumccp1"/>
        <w:numPr>
          <w:ilvl w:val="1"/>
          <w:numId w:val="7"/>
        </w:numPr>
        <w:jc w:val="both"/>
        <w:outlineLvl w:val="1"/>
      </w:pPr>
      <w:r>
        <w:rPr>
          <w:b w:val="0"/>
        </w:rPr>
        <w:t>Ngoài ra, c</w:t>
      </w:r>
      <w:r w:rsidR="00426420" w:rsidRPr="00426420">
        <w:rPr>
          <w:b w:val="0"/>
        </w:rPr>
        <w:t>ác doanh nghiệp muốn lọc ứng viên đầu vào cũng có nhu cầu sử dụng phần mềm thi trắc nghiệm. Bên cạnh đó, hệ thống phần mềm này còn giúp cho doanh nghiệp đánh giá được năng lực nhân sự định kỳ, tổ chức các cuộc thi đua trong nội bộ để khích lệ tinh thần nhân viên,...</w:t>
      </w:r>
    </w:p>
    <w:p w14:paraId="1BBCEDE0" w14:textId="4CFE65A2" w:rsidR="004D6640" w:rsidRPr="00162D09" w:rsidRDefault="004D6640" w:rsidP="004D6640">
      <w:pPr>
        <w:pStyle w:val="Tiumccp1"/>
        <w:numPr>
          <w:ilvl w:val="0"/>
          <w:numId w:val="7"/>
        </w:numPr>
        <w:jc w:val="both"/>
        <w:outlineLvl w:val="1"/>
      </w:pPr>
      <w:r>
        <w:rPr>
          <w:b w:val="0"/>
        </w:rPr>
        <w:t xml:space="preserve">Câu hỏi 2: </w:t>
      </w:r>
      <w:r w:rsidR="00983C3E">
        <w:rPr>
          <w:b w:val="0"/>
        </w:rPr>
        <w:t>Có nên chú trọng áp dụng</w:t>
      </w:r>
      <w:r>
        <w:rPr>
          <w:b w:val="0"/>
        </w:rPr>
        <w:t xml:space="preserve"> sử dụng phần mềm thi trắc nghiệm thay cho thi trắc nghiệm trên giấy?</w:t>
      </w:r>
    </w:p>
    <w:p w14:paraId="0EC3A4F3" w14:textId="77777777" w:rsidR="00162D09" w:rsidRPr="00162D09" w:rsidRDefault="00162D09" w:rsidP="00162D09">
      <w:pPr>
        <w:pStyle w:val="Tiumccp1"/>
        <w:ind w:left="720"/>
        <w:jc w:val="both"/>
        <w:outlineLvl w:val="1"/>
        <w:rPr>
          <w:b w:val="0"/>
          <w:i/>
          <w:vertAlign w:val="superscript"/>
        </w:rPr>
      </w:pPr>
      <w:r w:rsidRPr="00162D09">
        <w:rPr>
          <w:b w:val="0"/>
          <w:i/>
          <w:vertAlign w:val="superscript"/>
        </w:rPr>
        <w:t>(Theo:https://aztest.vn/news/tin-tuc-thong-bao/co-nen-su-dung-phan-mem-thi-trac-nghiem-online-vao-cac-ky-thi-hay-khong-216.html)</w:t>
      </w:r>
    </w:p>
    <w:p w14:paraId="568DC94C" w14:textId="77777777" w:rsidR="00162D09" w:rsidRPr="00983C3E" w:rsidRDefault="00162D09" w:rsidP="00162D09">
      <w:pPr>
        <w:pStyle w:val="Tiumccp1"/>
        <w:jc w:val="both"/>
        <w:outlineLvl w:val="1"/>
      </w:pPr>
    </w:p>
    <w:p w14:paraId="4ECA6DEA" w14:textId="3EBA9921" w:rsidR="00983C3E" w:rsidRPr="004F6063" w:rsidRDefault="00983C3E" w:rsidP="005F707D">
      <w:pPr>
        <w:pStyle w:val="Tiumccp1"/>
        <w:numPr>
          <w:ilvl w:val="1"/>
          <w:numId w:val="7"/>
        </w:numPr>
        <w:jc w:val="both"/>
        <w:outlineLvl w:val="1"/>
      </w:pPr>
      <w:r w:rsidRPr="00983C3E">
        <w:rPr>
          <w:b w:val="0"/>
        </w:rPr>
        <w:lastRenderedPageBreak/>
        <w:t>Thi trắc nghiệm là một hình thức kiểm tra hay, đánh giá được tổng quan kiến thức của người học</w:t>
      </w:r>
      <w:r w:rsidR="000662CF">
        <w:rPr>
          <w:b w:val="0"/>
        </w:rPr>
        <w:t xml:space="preserve"> và hỗ trợ tối đa cho giảng viên và thí sinh</w:t>
      </w:r>
      <w:r w:rsidR="005F707D">
        <w:rPr>
          <w:b w:val="0"/>
        </w:rPr>
        <w:t>.</w:t>
      </w:r>
      <w:r w:rsidR="005F707D" w:rsidRPr="005F707D">
        <w:t xml:space="preserve"> </w:t>
      </w:r>
      <w:r w:rsidR="005F707D" w:rsidRPr="005F707D">
        <w:rPr>
          <w:b w:val="0"/>
        </w:rPr>
        <w:t>Tuy nhiên việc ứng dụng công nghệ thông tin vào việc soạn đề của giáo viên và làm bài của học sinh vẫn chưa được chú trọng.</w:t>
      </w:r>
    </w:p>
    <w:p w14:paraId="56E1AF26" w14:textId="7640909D" w:rsidR="004D6640" w:rsidRPr="00162D09" w:rsidRDefault="004D6640" w:rsidP="00983C3E">
      <w:pPr>
        <w:pStyle w:val="Tiumccp1"/>
        <w:numPr>
          <w:ilvl w:val="0"/>
          <w:numId w:val="7"/>
        </w:numPr>
        <w:jc w:val="both"/>
        <w:outlineLvl w:val="1"/>
      </w:pPr>
      <w:r>
        <w:rPr>
          <w:b w:val="0"/>
        </w:rPr>
        <w:t xml:space="preserve">Câu hỏi 3: </w:t>
      </w:r>
      <w:r w:rsidR="00522E6B">
        <w:rPr>
          <w:b w:val="0"/>
        </w:rPr>
        <w:t>G</w:t>
      </w:r>
      <w:r w:rsidR="003C72D5">
        <w:rPr>
          <w:b w:val="0"/>
        </w:rPr>
        <w:t xml:space="preserve">iao diện của các phần mềm thi trắc nghiệm hiện nay </w:t>
      </w:r>
      <w:r w:rsidR="00684901">
        <w:rPr>
          <w:b w:val="0"/>
        </w:rPr>
        <w:t xml:space="preserve">có quá </w:t>
      </w:r>
      <w:r w:rsidR="003C72D5">
        <w:rPr>
          <w:b w:val="0"/>
        </w:rPr>
        <w:t xml:space="preserve">phức tạp </w:t>
      </w:r>
      <w:r w:rsidR="009457AA">
        <w:rPr>
          <w:b w:val="0"/>
        </w:rPr>
        <w:t>để sử dụng không</w:t>
      </w:r>
      <w:r w:rsidR="00684901">
        <w:rPr>
          <w:b w:val="0"/>
        </w:rPr>
        <w:t>?</w:t>
      </w:r>
      <w:r w:rsidR="002B1C86">
        <w:rPr>
          <w:b w:val="0"/>
        </w:rPr>
        <w:t xml:space="preserve"> Một số phần mềm thi trắc nghiệm phổ biến?</w:t>
      </w:r>
    </w:p>
    <w:p w14:paraId="25F8C242" w14:textId="1019C693" w:rsidR="00162D09" w:rsidRPr="00A82E00" w:rsidRDefault="00162D09" w:rsidP="00A82E00">
      <w:pPr>
        <w:pStyle w:val="Tiumccp1"/>
        <w:ind w:left="720"/>
        <w:jc w:val="both"/>
        <w:outlineLvl w:val="1"/>
        <w:rPr>
          <w:b w:val="0"/>
          <w:i/>
          <w:vertAlign w:val="subscript"/>
        </w:rPr>
      </w:pPr>
      <w:r w:rsidRPr="00162D09">
        <w:rPr>
          <w:b w:val="0"/>
          <w:i/>
          <w:vertAlign w:val="subscript"/>
        </w:rPr>
        <w:t>Theo:http://e-pro.vn/phan-mem-soan-de-thi-trac-nghiem và các bạn sinh viên cùng học tập</w:t>
      </w:r>
    </w:p>
    <w:p w14:paraId="5AEDB77F" w14:textId="2871E70B" w:rsidR="00CD6A53" w:rsidRPr="00776DC4" w:rsidRDefault="00CD6A53" w:rsidP="00CD6A53">
      <w:pPr>
        <w:pStyle w:val="Tiumccp1"/>
        <w:numPr>
          <w:ilvl w:val="1"/>
          <w:numId w:val="7"/>
        </w:numPr>
        <w:jc w:val="both"/>
        <w:outlineLvl w:val="1"/>
      </w:pPr>
      <w:r w:rsidRPr="00CD6A53">
        <w:rPr>
          <w:b w:val="0"/>
          <w:i/>
        </w:rPr>
        <w:t>“Giao diện thi trắc nghiệm hiện nay dễ dùng. Khá đơn giản, đôi lúc chỉ cần truy cập vào trang thi nhập mã bài thi và tên theo đúng cú pháp giảng viên yêu cầu là có thể thực hiện được.</w:t>
      </w:r>
      <w:r w:rsidR="00776DC4">
        <w:rPr>
          <w:b w:val="0"/>
          <w:i/>
        </w:rPr>
        <w:t>Ví dụ: Socrative</w:t>
      </w:r>
      <w:r w:rsidR="00101D39">
        <w:rPr>
          <w:b w:val="0"/>
          <w:i/>
        </w:rPr>
        <w:t xml:space="preserve"> h</w:t>
      </w:r>
      <w:r w:rsidR="000D12A4">
        <w:rPr>
          <w:b w:val="0"/>
          <w:i/>
        </w:rPr>
        <w:t>i</w:t>
      </w:r>
      <w:r w:rsidR="00101D39">
        <w:rPr>
          <w:b w:val="0"/>
          <w:i/>
        </w:rPr>
        <w:t>hi</w:t>
      </w:r>
      <w:r w:rsidRPr="00CD6A53">
        <w:rPr>
          <w:b w:val="0"/>
          <w:i/>
        </w:rPr>
        <w:t>”</w:t>
      </w:r>
      <w:r>
        <w:rPr>
          <w:b w:val="0"/>
        </w:rPr>
        <w:t xml:space="preserve"> </w:t>
      </w:r>
      <w:r w:rsidRPr="00CD6A53">
        <w:rPr>
          <w:b w:val="0"/>
          <w:vertAlign w:val="superscript"/>
        </w:rPr>
        <w:t>[3]</w:t>
      </w:r>
      <w:r w:rsidR="00AC6D46">
        <w:rPr>
          <w:b w:val="0"/>
          <w:vertAlign w:val="superscript"/>
        </w:rPr>
        <w:t xml:space="preserve"> </w:t>
      </w:r>
    </w:p>
    <w:p w14:paraId="68FA7267" w14:textId="6E086E61" w:rsidR="00B23ACB" w:rsidRPr="00D20B90" w:rsidRDefault="00AC6D46" w:rsidP="00E97EBB">
      <w:pPr>
        <w:pStyle w:val="Tiumccp1"/>
        <w:numPr>
          <w:ilvl w:val="1"/>
          <w:numId w:val="7"/>
        </w:numPr>
        <w:jc w:val="both"/>
        <w:outlineLvl w:val="1"/>
      </w:pPr>
      <w:r>
        <w:rPr>
          <w:b w:val="0"/>
        </w:rPr>
        <w:t>Một số phần mềm phổ biến : S</w:t>
      </w:r>
      <w:r w:rsidR="007F5245">
        <w:rPr>
          <w:b w:val="0"/>
        </w:rPr>
        <w:t>ocrative,</w:t>
      </w:r>
      <w:r w:rsidRPr="00AC6D46">
        <w:rPr>
          <w:b w:val="0"/>
        </w:rPr>
        <w:t>Aztest</w:t>
      </w:r>
      <w:r>
        <w:rPr>
          <w:b w:val="0"/>
        </w:rPr>
        <w:t>, testpro</w:t>
      </w:r>
      <w:r w:rsidR="00E87461">
        <w:rPr>
          <w:b w:val="0"/>
        </w:rPr>
        <w:t>,…</w:t>
      </w:r>
    </w:p>
    <w:p w14:paraId="1C955C79" w14:textId="77777777" w:rsidR="00930D10" w:rsidRPr="00930D10" w:rsidRDefault="00AD30A4" w:rsidP="00092E91">
      <w:pPr>
        <w:pStyle w:val="Tiumccp1"/>
        <w:numPr>
          <w:ilvl w:val="0"/>
          <w:numId w:val="7"/>
        </w:numPr>
        <w:jc w:val="both"/>
        <w:outlineLvl w:val="1"/>
      </w:pPr>
      <w:r>
        <w:rPr>
          <w:b w:val="0"/>
        </w:rPr>
        <w:t xml:space="preserve">Câu hỏi 4: </w:t>
      </w:r>
      <w:r w:rsidR="00825B18">
        <w:rPr>
          <w:b w:val="0"/>
        </w:rPr>
        <w:t>Hệ thống thi trắc nghiệm thường</w:t>
      </w:r>
      <w:r w:rsidR="000E1242">
        <w:rPr>
          <w:b w:val="0"/>
        </w:rPr>
        <w:t xml:space="preserve"> có những chức năng chính là gì?</w:t>
      </w:r>
      <w:r w:rsidR="00092E91">
        <w:rPr>
          <w:b w:val="0"/>
        </w:rPr>
        <w:t xml:space="preserve"> </w:t>
      </w:r>
    </w:p>
    <w:p w14:paraId="7495F262" w14:textId="7E083991" w:rsidR="00576219" w:rsidRPr="00E97EBB" w:rsidRDefault="00092E91" w:rsidP="00930D10">
      <w:pPr>
        <w:pStyle w:val="Tiumccp1"/>
        <w:ind w:left="720"/>
        <w:jc w:val="both"/>
        <w:outlineLvl w:val="1"/>
      </w:pPr>
      <w:r w:rsidRPr="00092E91">
        <w:rPr>
          <w:b w:val="0"/>
          <w:vertAlign w:val="subscript"/>
        </w:rPr>
        <w:t>(Theo: https://xep.vn/mo-ta-phan-mem/ct-20056-tim-hieu-phan-mem-quan-ly-trac-nghiem-thi-truc-tuyen-chay-onli)</w:t>
      </w:r>
    </w:p>
    <w:p w14:paraId="0244DAC2" w14:textId="16B791CB" w:rsidR="00E97EBB" w:rsidRPr="00E97EBB" w:rsidRDefault="00E97EBB" w:rsidP="00E97EBB">
      <w:pPr>
        <w:pStyle w:val="Tiumccp1"/>
        <w:numPr>
          <w:ilvl w:val="1"/>
          <w:numId w:val="7"/>
        </w:numPr>
        <w:jc w:val="both"/>
        <w:outlineLvl w:val="1"/>
      </w:pPr>
      <w:r>
        <w:rPr>
          <w:b w:val="0"/>
        </w:rPr>
        <w:t>Đăng kí, đăng nhập, đăng xuất, quản lý thông tin người dùng</w:t>
      </w:r>
    </w:p>
    <w:p w14:paraId="1B60E94C" w14:textId="69BED0BB" w:rsidR="00E97EBB" w:rsidRPr="00E97EBB" w:rsidRDefault="00E97EBB" w:rsidP="00E97EBB">
      <w:pPr>
        <w:pStyle w:val="Tiumccp1"/>
        <w:numPr>
          <w:ilvl w:val="1"/>
          <w:numId w:val="7"/>
        </w:numPr>
        <w:jc w:val="both"/>
        <w:outlineLvl w:val="1"/>
      </w:pPr>
      <w:r>
        <w:rPr>
          <w:b w:val="0"/>
        </w:rPr>
        <w:t>Đối với giảng viên: tạo đề, quản lý đề, quản lý điểm</w:t>
      </w:r>
    </w:p>
    <w:p w14:paraId="638EF7B8" w14:textId="7E0BDFFD" w:rsidR="00162D09" w:rsidRPr="00162D09" w:rsidRDefault="00E97EBB" w:rsidP="00B605DE">
      <w:pPr>
        <w:pStyle w:val="Tiumccp1"/>
        <w:numPr>
          <w:ilvl w:val="1"/>
          <w:numId w:val="7"/>
        </w:numPr>
        <w:jc w:val="both"/>
        <w:outlineLvl w:val="1"/>
      </w:pPr>
      <w:r>
        <w:rPr>
          <w:b w:val="0"/>
        </w:rPr>
        <w:t>Đối với thí sinh: thực hiện bài thi, bài luyện tập, xem điểm</w:t>
      </w:r>
    </w:p>
    <w:p w14:paraId="7E135CC2" w14:textId="341C2286" w:rsidR="00162D09" w:rsidRDefault="008832AF" w:rsidP="008832AF">
      <w:pPr>
        <w:pStyle w:val="Tiumccp1"/>
        <w:numPr>
          <w:ilvl w:val="2"/>
          <w:numId w:val="1"/>
        </w:numPr>
        <w:jc w:val="both"/>
        <w:outlineLvl w:val="1"/>
      </w:pPr>
      <w:r w:rsidRPr="008832AF">
        <w:t>Phỏng vấn trực tiếp:</w:t>
      </w:r>
    </w:p>
    <w:p w14:paraId="1F8BE2C8" w14:textId="0EF35592" w:rsidR="00840935" w:rsidRDefault="00840935" w:rsidP="00840935">
      <w:pPr>
        <w:pStyle w:val="Tiumccp1"/>
        <w:ind w:left="720"/>
        <w:jc w:val="both"/>
        <w:outlineLvl w:val="1"/>
      </w:pPr>
      <w:r>
        <w:t xml:space="preserve">Yêu cầu: </w:t>
      </w:r>
    </w:p>
    <w:p w14:paraId="065271E2" w14:textId="77777777" w:rsidR="005B1E3E" w:rsidRPr="00B552F7" w:rsidRDefault="005B1E3E" w:rsidP="005B1E3E">
      <w:pPr>
        <w:pStyle w:val="Tiumccp1"/>
        <w:numPr>
          <w:ilvl w:val="0"/>
          <w:numId w:val="18"/>
        </w:numPr>
        <w:jc w:val="both"/>
        <w:outlineLvl w:val="1"/>
      </w:pPr>
      <w:r>
        <w:rPr>
          <w:b w:val="0"/>
        </w:rPr>
        <w:t>Hiểu rõ nhu cầu của người dùng chính là giảng viên và học sinh</w:t>
      </w:r>
    </w:p>
    <w:p w14:paraId="23E7A8B2" w14:textId="77777777" w:rsidR="005B1E3E" w:rsidRPr="00B552F7" w:rsidRDefault="005B1E3E" w:rsidP="005B1E3E">
      <w:pPr>
        <w:pStyle w:val="Tiumccp1"/>
        <w:numPr>
          <w:ilvl w:val="0"/>
          <w:numId w:val="18"/>
        </w:numPr>
        <w:jc w:val="both"/>
        <w:outlineLvl w:val="1"/>
      </w:pPr>
      <w:r>
        <w:rPr>
          <w:b w:val="0"/>
        </w:rPr>
        <w:t>Nắm được các chức năng chính của hệ thống</w:t>
      </w:r>
    </w:p>
    <w:p w14:paraId="093F73FB" w14:textId="77777777" w:rsidR="005B1E3E" w:rsidRDefault="005B1E3E" w:rsidP="005B1E3E">
      <w:pPr>
        <w:pStyle w:val="Tiumccp1"/>
        <w:numPr>
          <w:ilvl w:val="0"/>
          <w:numId w:val="18"/>
        </w:numPr>
        <w:jc w:val="both"/>
        <w:outlineLvl w:val="1"/>
      </w:pPr>
      <w:r>
        <w:rPr>
          <w:b w:val="0"/>
        </w:rPr>
        <w:t>Tìm hiểu thêm các yêu cầu về giao diện người dùng từ các người dùng</w:t>
      </w:r>
    </w:p>
    <w:p w14:paraId="28266A81" w14:textId="77777777" w:rsidR="005B1E3E" w:rsidRDefault="005B1E3E" w:rsidP="00840935">
      <w:pPr>
        <w:pStyle w:val="Tiumccp1"/>
        <w:ind w:left="720"/>
        <w:jc w:val="both"/>
        <w:outlineLvl w:val="1"/>
      </w:pPr>
    </w:p>
    <w:p w14:paraId="382E91D9" w14:textId="4EE23413" w:rsidR="005B1E3E" w:rsidRDefault="005B1E3E" w:rsidP="00840935">
      <w:pPr>
        <w:pStyle w:val="Tiumccp1"/>
        <w:ind w:left="720"/>
        <w:jc w:val="both"/>
        <w:outlineLvl w:val="1"/>
      </w:pPr>
      <w:r>
        <w:lastRenderedPageBreak/>
        <w:t>Nội dung phỏng vấn</w:t>
      </w:r>
    </w:p>
    <w:p w14:paraId="05C13E68" w14:textId="77777777" w:rsidR="005B1E3E" w:rsidRDefault="005B1E3E" w:rsidP="005B1E3E">
      <w:pPr>
        <w:pStyle w:val="Tiumccp1"/>
        <w:ind w:left="1080"/>
        <w:jc w:val="both"/>
        <w:outlineLvl w:val="1"/>
      </w:pPr>
    </w:p>
    <w:tbl>
      <w:tblPr>
        <w:tblStyle w:val="TableGrid"/>
        <w:tblW w:w="0" w:type="auto"/>
        <w:tblInd w:w="720" w:type="dxa"/>
        <w:tblLook w:val="04A0" w:firstRow="1" w:lastRow="0" w:firstColumn="1" w:lastColumn="0" w:noHBand="0" w:noVBand="1"/>
      </w:tblPr>
      <w:tblGrid>
        <w:gridCol w:w="1827"/>
        <w:gridCol w:w="3749"/>
        <w:gridCol w:w="2694"/>
      </w:tblGrid>
      <w:tr w:rsidR="002606AA" w14:paraId="0D13F750" w14:textId="77777777" w:rsidTr="008A7000">
        <w:trPr>
          <w:trHeight w:val="1074"/>
        </w:trPr>
        <w:tc>
          <w:tcPr>
            <w:tcW w:w="1827" w:type="dxa"/>
          </w:tcPr>
          <w:p w14:paraId="4EA4135F" w14:textId="304751DB" w:rsidR="002606AA" w:rsidRDefault="002606AA" w:rsidP="002606AA">
            <w:pPr>
              <w:pStyle w:val="Tiumccp1"/>
              <w:jc w:val="center"/>
              <w:outlineLvl w:val="1"/>
            </w:pPr>
            <w:r>
              <w:t>Người được phỏng vấn</w:t>
            </w:r>
          </w:p>
        </w:tc>
        <w:tc>
          <w:tcPr>
            <w:tcW w:w="3749" w:type="dxa"/>
          </w:tcPr>
          <w:p w14:paraId="0788066C" w14:textId="6F871A8D" w:rsidR="002606AA" w:rsidRDefault="002606AA" w:rsidP="002606AA">
            <w:pPr>
              <w:pStyle w:val="Tiumccp1"/>
              <w:jc w:val="center"/>
              <w:outlineLvl w:val="1"/>
            </w:pPr>
            <w:r>
              <w:t>Câu hỏi</w:t>
            </w:r>
          </w:p>
        </w:tc>
        <w:tc>
          <w:tcPr>
            <w:tcW w:w="2694" w:type="dxa"/>
          </w:tcPr>
          <w:p w14:paraId="086B07B9" w14:textId="2969575C" w:rsidR="002606AA" w:rsidRDefault="002606AA" w:rsidP="002606AA">
            <w:pPr>
              <w:pStyle w:val="Tiumccp1"/>
              <w:jc w:val="center"/>
              <w:outlineLvl w:val="1"/>
            </w:pPr>
            <w:r>
              <w:t>Câu trả lời</w:t>
            </w:r>
          </w:p>
        </w:tc>
      </w:tr>
      <w:tr w:rsidR="00AA719C" w14:paraId="00AF77A3" w14:textId="77777777" w:rsidTr="008A7000">
        <w:trPr>
          <w:trHeight w:val="549"/>
        </w:trPr>
        <w:tc>
          <w:tcPr>
            <w:tcW w:w="1827" w:type="dxa"/>
            <w:vMerge w:val="restart"/>
          </w:tcPr>
          <w:p w14:paraId="678F26D2" w14:textId="4ED1A4FF" w:rsidR="00AA719C" w:rsidRDefault="00AA719C" w:rsidP="002606AA">
            <w:pPr>
              <w:pStyle w:val="Tiumccp1"/>
              <w:outlineLvl w:val="1"/>
            </w:pPr>
            <w:r>
              <w:t xml:space="preserve">Giáo viên: </w:t>
            </w:r>
            <w:r w:rsidRPr="002839E0">
              <w:rPr>
                <w:color w:val="FF0000"/>
              </w:rPr>
              <w:t>MỌI NGƯỜI MUỐN AI NÀO ??</w:t>
            </w:r>
          </w:p>
        </w:tc>
        <w:tc>
          <w:tcPr>
            <w:tcW w:w="3749" w:type="dxa"/>
          </w:tcPr>
          <w:p w14:paraId="79D13900" w14:textId="1CAA7076" w:rsidR="00AA719C" w:rsidRPr="001E16D9" w:rsidRDefault="00AA719C" w:rsidP="00EE0688">
            <w:pPr>
              <w:pStyle w:val="Tiumccp1"/>
              <w:outlineLvl w:val="1"/>
              <w:rPr>
                <w:b w:val="0"/>
              </w:rPr>
            </w:pPr>
            <w:r>
              <w:rPr>
                <w:b w:val="0"/>
              </w:rPr>
              <w:t xml:space="preserve">Thầy (cô) có thường sử dụng phần mềm thi trắc nghiệm không ạ ? </w:t>
            </w:r>
          </w:p>
        </w:tc>
        <w:tc>
          <w:tcPr>
            <w:tcW w:w="2694" w:type="dxa"/>
          </w:tcPr>
          <w:p w14:paraId="6A84B8B9" w14:textId="5DCF7056" w:rsidR="00AA719C" w:rsidRDefault="009542A6" w:rsidP="002606AA">
            <w:pPr>
              <w:pStyle w:val="Tiumccp1"/>
              <w:outlineLvl w:val="1"/>
            </w:pPr>
            <w:r>
              <w:rPr>
                <w:b w:val="0"/>
              </w:rPr>
              <w:t>Hiện nay, CNTT ngày càng phổ biến việc học online cũng cần thiết, nên thầy (cô) cũng thường dùng hệ thống thi trắc nghiệm để dễ tương tác với hs-sv hơn</w:t>
            </w:r>
          </w:p>
        </w:tc>
      </w:tr>
      <w:tr w:rsidR="00AA719C" w14:paraId="0BB810AC" w14:textId="77777777" w:rsidTr="008A7000">
        <w:trPr>
          <w:trHeight w:val="537"/>
        </w:trPr>
        <w:tc>
          <w:tcPr>
            <w:tcW w:w="1827" w:type="dxa"/>
            <w:vMerge/>
          </w:tcPr>
          <w:p w14:paraId="59C0F2ED" w14:textId="77777777" w:rsidR="00AA719C" w:rsidRDefault="00AA719C" w:rsidP="002606AA">
            <w:pPr>
              <w:pStyle w:val="Tiumccp1"/>
              <w:outlineLvl w:val="1"/>
            </w:pPr>
          </w:p>
        </w:tc>
        <w:tc>
          <w:tcPr>
            <w:tcW w:w="3749" w:type="dxa"/>
          </w:tcPr>
          <w:p w14:paraId="5A34605D" w14:textId="0AEFA7B8" w:rsidR="00AA719C" w:rsidRPr="00EE0688" w:rsidRDefault="00AA719C" w:rsidP="002606AA">
            <w:pPr>
              <w:pStyle w:val="Tiumccp1"/>
              <w:outlineLvl w:val="1"/>
              <w:rPr>
                <w:b w:val="0"/>
              </w:rPr>
            </w:pPr>
            <w:r>
              <w:rPr>
                <w:b w:val="0"/>
              </w:rPr>
              <w:t>Thầy (cô) thường xử dụng phần mềm thi trắc nghiệm với mục đích gì</w:t>
            </w:r>
            <w:r w:rsidR="00D65B6B">
              <w:rPr>
                <w:b w:val="0"/>
              </w:rPr>
              <w:t xml:space="preserve"> ạ</w:t>
            </w:r>
            <w:r>
              <w:rPr>
                <w:b w:val="0"/>
              </w:rPr>
              <w:t xml:space="preserve"> ? (Cho học sinh làm kiểm tra tại nhà hoặc ôn tập thêm…?</w:t>
            </w:r>
          </w:p>
        </w:tc>
        <w:tc>
          <w:tcPr>
            <w:tcW w:w="2694" w:type="dxa"/>
          </w:tcPr>
          <w:p w14:paraId="2661A9B3" w14:textId="611A3739" w:rsidR="00AA719C" w:rsidRDefault="00BF377F" w:rsidP="002606AA">
            <w:pPr>
              <w:pStyle w:val="Tiumccp1"/>
              <w:outlineLvl w:val="1"/>
            </w:pPr>
            <w:r>
              <w:rPr>
                <w:b w:val="0"/>
              </w:rPr>
              <w:t>Thầy (cô)</w:t>
            </w:r>
            <w:r>
              <w:rPr>
                <w:b w:val="0"/>
              </w:rPr>
              <w:t xml:space="preserve"> thường cho sinh viên làm bài kiểm tra tại nhà để lấy điểm cũng như cho các bạn củng cố lại kiến thức đã học ở trường lớp</w:t>
            </w:r>
          </w:p>
        </w:tc>
      </w:tr>
      <w:tr w:rsidR="00AA719C" w14:paraId="60635906" w14:textId="77777777" w:rsidTr="008A7000">
        <w:trPr>
          <w:trHeight w:val="537"/>
        </w:trPr>
        <w:tc>
          <w:tcPr>
            <w:tcW w:w="1827" w:type="dxa"/>
            <w:vMerge/>
          </w:tcPr>
          <w:p w14:paraId="34C6DBEE" w14:textId="77777777" w:rsidR="00AA719C" w:rsidRDefault="00AA719C" w:rsidP="002606AA">
            <w:pPr>
              <w:pStyle w:val="Tiumccp1"/>
              <w:outlineLvl w:val="1"/>
            </w:pPr>
          </w:p>
        </w:tc>
        <w:tc>
          <w:tcPr>
            <w:tcW w:w="3749" w:type="dxa"/>
          </w:tcPr>
          <w:p w14:paraId="4BF001B1" w14:textId="3BADE9F3" w:rsidR="00AA719C" w:rsidRPr="00CA36CE" w:rsidRDefault="00AA719C" w:rsidP="008A7000">
            <w:pPr>
              <w:pStyle w:val="Tiumccp1"/>
              <w:outlineLvl w:val="1"/>
              <w:rPr>
                <w:b w:val="0"/>
              </w:rPr>
            </w:pPr>
            <w:r>
              <w:rPr>
                <w:b w:val="0"/>
              </w:rPr>
              <w:t xml:space="preserve">Thầy (cô) thường dựa vào thông tin gì để quản lí sinh viên khi thực hiện bài thi/ kiểm tra/ ôn tập của mình?(Mã số sv, hoặc mã số của học sinh </w:t>
            </w:r>
            <w:r>
              <w:rPr>
                <w:b w:val="0"/>
              </w:rPr>
              <w:lastRenderedPageBreak/>
              <w:t>trong lớp, hoặc tên đăng nhập…)</w:t>
            </w:r>
          </w:p>
        </w:tc>
        <w:tc>
          <w:tcPr>
            <w:tcW w:w="2694" w:type="dxa"/>
          </w:tcPr>
          <w:p w14:paraId="517DC109" w14:textId="08E7A6CA" w:rsidR="00AA719C" w:rsidRPr="00E97D99" w:rsidRDefault="00E97D99" w:rsidP="00AC718D">
            <w:pPr>
              <w:pStyle w:val="Tiumccp1"/>
              <w:outlineLvl w:val="1"/>
            </w:pPr>
            <w:r>
              <w:rPr>
                <w:b w:val="0"/>
              </w:rPr>
              <w:lastRenderedPageBreak/>
              <w:t>T</w:t>
            </w:r>
            <w:r>
              <w:rPr>
                <w:b w:val="0"/>
              </w:rPr>
              <w:t xml:space="preserve">hường thì đối với </w:t>
            </w:r>
            <w:r w:rsidR="00AC718D">
              <w:rPr>
                <w:b w:val="0"/>
              </w:rPr>
              <w:t>hs – sv thì sẽ dùng (MSSV hoặc Mã học sinh / lớp học)</w:t>
            </w:r>
            <w:r>
              <w:rPr>
                <w:b w:val="0"/>
              </w:rPr>
              <w:t xml:space="preserve">hoặc </w:t>
            </w:r>
            <w:r w:rsidR="00F15222">
              <w:rPr>
                <w:b w:val="0"/>
              </w:rPr>
              <w:t xml:space="preserve">đối với </w:t>
            </w:r>
            <w:r>
              <w:rPr>
                <w:b w:val="0"/>
              </w:rPr>
              <w:t xml:space="preserve">các khóa học </w:t>
            </w:r>
            <w:r>
              <w:rPr>
                <w:b w:val="0"/>
              </w:rPr>
              <w:lastRenderedPageBreak/>
              <w:t xml:space="preserve">thêm ở trung tâm thầy (cô) dạy thêm thì sẽ dựa vào tên đăng nhập của bạn </w:t>
            </w:r>
            <w:r w:rsidR="00F15222">
              <w:rPr>
                <w:b w:val="0"/>
              </w:rPr>
              <w:t>do thầy (cô) yêu cầu: vd Tên bạn _ Lớp</w:t>
            </w:r>
          </w:p>
        </w:tc>
      </w:tr>
      <w:tr w:rsidR="00AA719C" w14:paraId="2CB7CE59" w14:textId="77777777" w:rsidTr="008A7000">
        <w:trPr>
          <w:trHeight w:val="537"/>
        </w:trPr>
        <w:tc>
          <w:tcPr>
            <w:tcW w:w="1827" w:type="dxa"/>
            <w:vMerge/>
          </w:tcPr>
          <w:p w14:paraId="7C19BCF9" w14:textId="77777777" w:rsidR="00AA719C" w:rsidRDefault="00AA719C" w:rsidP="002606AA">
            <w:pPr>
              <w:pStyle w:val="Tiumccp1"/>
              <w:outlineLvl w:val="1"/>
            </w:pPr>
          </w:p>
        </w:tc>
        <w:tc>
          <w:tcPr>
            <w:tcW w:w="3749" w:type="dxa"/>
          </w:tcPr>
          <w:p w14:paraId="0273A235" w14:textId="3C9EB1F4" w:rsidR="00AA719C" w:rsidRDefault="00AA719C" w:rsidP="008A7000">
            <w:pPr>
              <w:pStyle w:val="Tiumccp1"/>
              <w:outlineLvl w:val="1"/>
              <w:rPr>
                <w:b w:val="0"/>
              </w:rPr>
            </w:pPr>
            <w:r>
              <w:rPr>
                <w:b w:val="0"/>
              </w:rPr>
              <w:t>Thầy (cô) có thường xem lại điểm của sinh viên và thống kê lại điểm không ?</w:t>
            </w:r>
          </w:p>
        </w:tc>
        <w:tc>
          <w:tcPr>
            <w:tcW w:w="2694" w:type="dxa"/>
          </w:tcPr>
          <w:p w14:paraId="29228793" w14:textId="0CD3C45B" w:rsidR="00AA719C" w:rsidRPr="00E577F7" w:rsidRDefault="00E577F7" w:rsidP="00914B00">
            <w:pPr>
              <w:pStyle w:val="Tiumccp1"/>
              <w:outlineLvl w:val="1"/>
              <w:rPr>
                <w:b w:val="0"/>
              </w:rPr>
            </w:pPr>
            <w:r>
              <w:rPr>
                <w:b w:val="0"/>
              </w:rPr>
              <w:t>Xem sau mỗi bài thi/ ôn tập để biết được tình hình tiếp thu bài của các bạn để có các phương pháp dạy học hợp lý hơn</w:t>
            </w:r>
            <w:r w:rsidR="00914B00">
              <w:rPr>
                <w:b w:val="0"/>
              </w:rPr>
              <w:t>.</w:t>
            </w:r>
          </w:p>
        </w:tc>
      </w:tr>
    </w:tbl>
    <w:p w14:paraId="7B176B25" w14:textId="2217409B" w:rsidR="008832AF" w:rsidRDefault="008832AF" w:rsidP="008832AF">
      <w:pPr>
        <w:pStyle w:val="Tiumccp1"/>
        <w:ind w:left="720"/>
        <w:jc w:val="both"/>
        <w:outlineLvl w:val="1"/>
      </w:pPr>
    </w:p>
    <w:tbl>
      <w:tblPr>
        <w:tblStyle w:val="TableGrid"/>
        <w:tblW w:w="0" w:type="auto"/>
        <w:tblInd w:w="720" w:type="dxa"/>
        <w:tblLook w:val="04A0" w:firstRow="1" w:lastRow="0" w:firstColumn="1" w:lastColumn="0" w:noHBand="0" w:noVBand="1"/>
      </w:tblPr>
      <w:tblGrid>
        <w:gridCol w:w="1827"/>
        <w:gridCol w:w="3767"/>
        <w:gridCol w:w="2797"/>
      </w:tblGrid>
      <w:tr w:rsidR="008A27B6" w14:paraId="4659664C" w14:textId="77777777" w:rsidTr="00CA2728">
        <w:tc>
          <w:tcPr>
            <w:tcW w:w="1827" w:type="dxa"/>
          </w:tcPr>
          <w:p w14:paraId="008AD58F" w14:textId="6C1CE52A" w:rsidR="008A27B6" w:rsidRDefault="008A27B6" w:rsidP="008A27B6">
            <w:pPr>
              <w:pStyle w:val="Tiumccp1"/>
              <w:jc w:val="center"/>
              <w:outlineLvl w:val="1"/>
            </w:pPr>
            <w:r>
              <w:t>Người được phỏng vấn</w:t>
            </w:r>
          </w:p>
        </w:tc>
        <w:tc>
          <w:tcPr>
            <w:tcW w:w="3767" w:type="dxa"/>
          </w:tcPr>
          <w:p w14:paraId="692F8439" w14:textId="2B905B7E" w:rsidR="008A27B6" w:rsidRDefault="008A27B6" w:rsidP="008A27B6">
            <w:pPr>
              <w:pStyle w:val="Tiumccp1"/>
              <w:jc w:val="center"/>
              <w:outlineLvl w:val="1"/>
            </w:pPr>
            <w:r>
              <w:t>Câu hỏi</w:t>
            </w:r>
          </w:p>
        </w:tc>
        <w:tc>
          <w:tcPr>
            <w:tcW w:w="2797" w:type="dxa"/>
          </w:tcPr>
          <w:p w14:paraId="5EF05E2A" w14:textId="5C12C584" w:rsidR="008A27B6" w:rsidRDefault="008A27B6" w:rsidP="008A27B6">
            <w:pPr>
              <w:pStyle w:val="Tiumccp1"/>
              <w:jc w:val="center"/>
              <w:outlineLvl w:val="1"/>
            </w:pPr>
            <w:r>
              <w:t>Câu trả lời</w:t>
            </w:r>
          </w:p>
        </w:tc>
      </w:tr>
      <w:tr w:rsidR="008A27B6" w14:paraId="2A23100E" w14:textId="77777777" w:rsidTr="00CA2728">
        <w:tc>
          <w:tcPr>
            <w:tcW w:w="1827" w:type="dxa"/>
            <w:vMerge w:val="restart"/>
          </w:tcPr>
          <w:p w14:paraId="6EB640CE" w14:textId="70537B8C" w:rsidR="008A27B6" w:rsidRDefault="00D65B6B" w:rsidP="00B10062">
            <w:pPr>
              <w:pStyle w:val="Tiumccp1"/>
              <w:jc w:val="center"/>
              <w:outlineLvl w:val="1"/>
            </w:pPr>
            <w:r>
              <w:t>Sinh viên</w:t>
            </w:r>
          </w:p>
        </w:tc>
        <w:tc>
          <w:tcPr>
            <w:tcW w:w="3767" w:type="dxa"/>
          </w:tcPr>
          <w:p w14:paraId="60E11ED0" w14:textId="3B9B7875" w:rsidR="008A27B6" w:rsidRPr="004D66CB" w:rsidRDefault="004D66CB" w:rsidP="008A27B6">
            <w:pPr>
              <w:pStyle w:val="Tiumccp1"/>
              <w:jc w:val="both"/>
              <w:outlineLvl w:val="1"/>
              <w:rPr>
                <w:b w:val="0"/>
              </w:rPr>
            </w:pPr>
            <w:r>
              <w:rPr>
                <w:b w:val="0"/>
              </w:rPr>
              <w:t xml:space="preserve">Sinh viên hiện nay thường sử dụng hệ thống thi trắc nghiệm để làm gì ? </w:t>
            </w:r>
          </w:p>
        </w:tc>
        <w:tc>
          <w:tcPr>
            <w:tcW w:w="2797" w:type="dxa"/>
          </w:tcPr>
          <w:p w14:paraId="4A547FFF" w14:textId="77777777" w:rsidR="008A27B6" w:rsidRPr="00D94512" w:rsidRDefault="00D94512" w:rsidP="00D94512">
            <w:pPr>
              <w:pStyle w:val="Tiumccp1"/>
              <w:numPr>
                <w:ilvl w:val="0"/>
                <w:numId w:val="7"/>
              </w:numPr>
              <w:jc w:val="both"/>
              <w:outlineLvl w:val="1"/>
            </w:pPr>
            <w:r>
              <w:rPr>
                <w:b w:val="0"/>
              </w:rPr>
              <w:t>Thi theo yêu cầu của giảng viên</w:t>
            </w:r>
          </w:p>
          <w:p w14:paraId="3767F4B2" w14:textId="19A2E7E8" w:rsidR="00D94512" w:rsidRDefault="00D94512" w:rsidP="00D94512">
            <w:pPr>
              <w:pStyle w:val="Tiumccp1"/>
              <w:numPr>
                <w:ilvl w:val="0"/>
                <w:numId w:val="7"/>
              </w:numPr>
              <w:jc w:val="both"/>
              <w:outlineLvl w:val="1"/>
            </w:pPr>
            <w:r>
              <w:rPr>
                <w:b w:val="0"/>
              </w:rPr>
              <w:t>Làm bài thi/ ôn tập để</w:t>
            </w:r>
            <w:r w:rsidR="000305C0">
              <w:rPr>
                <w:b w:val="0"/>
              </w:rPr>
              <w:t xml:space="preserve"> củng cố kiến thức, luyện tập thêm.</w:t>
            </w:r>
          </w:p>
        </w:tc>
      </w:tr>
      <w:tr w:rsidR="008A27B6" w14:paraId="31FAEFC3" w14:textId="77777777" w:rsidTr="00CA2728">
        <w:tc>
          <w:tcPr>
            <w:tcW w:w="1827" w:type="dxa"/>
            <w:vMerge/>
          </w:tcPr>
          <w:p w14:paraId="1E2BB631" w14:textId="77777777" w:rsidR="008A27B6" w:rsidRDefault="008A27B6" w:rsidP="008A27B6">
            <w:pPr>
              <w:pStyle w:val="Tiumccp1"/>
              <w:jc w:val="both"/>
              <w:outlineLvl w:val="1"/>
            </w:pPr>
          </w:p>
        </w:tc>
        <w:tc>
          <w:tcPr>
            <w:tcW w:w="3767" w:type="dxa"/>
          </w:tcPr>
          <w:p w14:paraId="0DF925C2" w14:textId="44E505DA" w:rsidR="008A27B6" w:rsidRPr="000305C0" w:rsidRDefault="000305C0" w:rsidP="000305C0">
            <w:pPr>
              <w:pStyle w:val="Tiumccp1"/>
              <w:jc w:val="both"/>
              <w:outlineLvl w:val="1"/>
              <w:rPr>
                <w:b w:val="0"/>
              </w:rPr>
            </w:pPr>
            <w:r>
              <w:rPr>
                <w:b w:val="0"/>
              </w:rPr>
              <w:t xml:space="preserve"> Bạn thường hay sử dụng phần mềm nào để thực hiện các bài trắc nghiệm? </w:t>
            </w:r>
          </w:p>
        </w:tc>
        <w:tc>
          <w:tcPr>
            <w:tcW w:w="2797" w:type="dxa"/>
          </w:tcPr>
          <w:p w14:paraId="2A2A408B" w14:textId="6E3A43EF" w:rsidR="008A27B6" w:rsidRPr="000305C0" w:rsidRDefault="000305C0" w:rsidP="008A27B6">
            <w:pPr>
              <w:pStyle w:val="Tiumccp1"/>
              <w:jc w:val="both"/>
              <w:outlineLvl w:val="1"/>
              <w:rPr>
                <w:b w:val="0"/>
              </w:rPr>
            </w:pPr>
            <w:r>
              <w:rPr>
                <w:b w:val="0"/>
              </w:rPr>
              <w:t xml:space="preserve">Mình thường sử dụng </w:t>
            </w:r>
            <w:r w:rsidR="006E4712">
              <w:rPr>
                <w:b w:val="0"/>
              </w:rPr>
              <w:t xml:space="preserve">trang web </w:t>
            </w:r>
            <w:r>
              <w:rPr>
                <w:b w:val="0"/>
              </w:rPr>
              <w:t>Socrative</w:t>
            </w:r>
            <w:r w:rsidR="006E4712">
              <w:rPr>
                <w:b w:val="0"/>
              </w:rPr>
              <w:t xml:space="preserve"> để ôn tập mỗi kì thi</w:t>
            </w:r>
          </w:p>
        </w:tc>
      </w:tr>
      <w:tr w:rsidR="008A27B6" w14:paraId="67C58FE9" w14:textId="77777777" w:rsidTr="00CA2728">
        <w:tc>
          <w:tcPr>
            <w:tcW w:w="1827" w:type="dxa"/>
            <w:vMerge/>
          </w:tcPr>
          <w:p w14:paraId="02CCC876" w14:textId="77777777" w:rsidR="008A27B6" w:rsidRDefault="008A27B6" w:rsidP="008A27B6">
            <w:pPr>
              <w:pStyle w:val="Tiumccp1"/>
              <w:jc w:val="both"/>
              <w:outlineLvl w:val="1"/>
            </w:pPr>
          </w:p>
        </w:tc>
        <w:tc>
          <w:tcPr>
            <w:tcW w:w="3767" w:type="dxa"/>
          </w:tcPr>
          <w:p w14:paraId="05330853" w14:textId="0E8CA6C0" w:rsidR="008A27B6" w:rsidRPr="006E4712" w:rsidRDefault="006E4712" w:rsidP="008A27B6">
            <w:pPr>
              <w:pStyle w:val="Tiumccp1"/>
              <w:jc w:val="both"/>
              <w:outlineLvl w:val="1"/>
              <w:rPr>
                <w:b w:val="0"/>
              </w:rPr>
            </w:pPr>
            <w:r>
              <w:rPr>
                <w:b w:val="0"/>
              </w:rPr>
              <w:t>Bạn có thích hệ thống thi trắc nghiệm của Socrative đó không ?</w:t>
            </w:r>
          </w:p>
        </w:tc>
        <w:tc>
          <w:tcPr>
            <w:tcW w:w="2797" w:type="dxa"/>
          </w:tcPr>
          <w:p w14:paraId="11D30723" w14:textId="29D1CEE8" w:rsidR="008A27B6" w:rsidRPr="006E4712" w:rsidRDefault="006E4712" w:rsidP="008A27B6">
            <w:pPr>
              <w:pStyle w:val="Tiumccp1"/>
              <w:jc w:val="both"/>
              <w:outlineLvl w:val="1"/>
              <w:rPr>
                <w:b w:val="0"/>
              </w:rPr>
            </w:pPr>
            <w:r>
              <w:rPr>
                <w:b w:val="0"/>
              </w:rPr>
              <w:t>Mình khá thích vì giao diện đơn giản dễ dùng đối với sinh viên và nếu hs thì cũng khá thân thiện</w:t>
            </w:r>
          </w:p>
        </w:tc>
      </w:tr>
      <w:tr w:rsidR="008A27B6" w14:paraId="44593100" w14:textId="77777777" w:rsidTr="00CA2728">
        <w:tc>
          <w:tcPr>
            <w:tcW w:w="1827" w:type="dxa"/>
            <w:vMerge/>
          </w:tcPr>
          <w:p w14:paraId="212ED62B" w14:textId="77777777" w:rsidR="008A27B6" w:rsidRDefault="008A27B6" w:rsidP="008A27B6">
            <w:pPr>
              <w:pStyle w:val="Tiumccp1"/>
              <w:jc w:val="both"/>
              <w:outlineLvl w:val="1"/>
            </w:pPr>
          </w:p>
        </w:tc>
        <w:tc>
          <w:tcPr>
            <w:tcW w:w="3767" w:type="dxa"/>
          </w:tcPr>
          <w:p w14:paraId="1CDAFCCD" w14:textId="23FBD43A" w:rsidR="008A27B6" w:rsidRPr="006E4712" w:rsidRDefault="006E4712" w:rsidP="006E4712">
            <w:pPr>
              <w:pStyle w:val="Tiumccp1"/>
              <w:jc w:val="both"/>
              <w:outlineLvl w:val="1"/>
              <w:rPr>
                <w:b w:val="0"/>
              </w:rPr>
            </w:pPr>
            <w:r>
              <w:rPr>
                <w:b w:val="0"/>
              </w:rPr>
              <w:t>Vì sao bạn thích trang web như trên?</w:t>
            </w:r>
          </w:p>
        </w:tc>
        <w:tc>
          <w:tcPr>
            <w:tcW w:w="2797" w:type="dxa"/>
          </w:tcPr>
          <w:p w14:paraId="1820FB66" w14:textId="4C72048F" w:rsidR="008A27B6" w:rsidRPr="0077760F" w:rsidRDefault="0077760F" w:rsidP="008A27B6">
            <w:pPr>
              <w:pStyle w:val="Tiumccp1"/>
              <w:jc w:val="both"/>
              <w:outlineLvl w:val="1"/>
              <w:rPr>
                <w:b w:val="0"/>
              </w:rPr>
            </w:pPr>
            <w:r>
              <w:rPr>
                <w:b w:val="0"/>
              </w:rPr>
              <w:t>Nó khá đơn giản, mỗi trang chỉ hiển thị một thông tin chính (vd trang nhập mã lớp, rồi chuyển sang trang nhập tên thực hiện, rồi chuyển sang trang làm bài)</w:t>
            </w:r>
          </w:p>
        </w:tc>
      </w:tr>
    </w:tbl>
    <w:p w14:paraId="522CE1F0" w14:textId="1568D8E2" w:rsidR="00CA2728" w:rsidRDefault="00CA2728" w:rsidP="008832AF">
      <w:pPr>
        <w:pStyle w:val="Tiumccp1"/>
        <w:ind w:left="720"/>
        <w:jc w:val="both"/>
        <w:outlineLvl w:val="1"/>
      </w:pPr>
    </w:p>
    <w:p w14:paraId="4F1399D9" w14:textId="1E16A7A4" w:rsidR="00FB70DE" w:rsidRDefault="00FB70DE" w:rsidP="00FB70DE">
      <w:pPr>
        <w:pStyle w:val="Tiumccp1"/>
        <w:ind w:left="720"/>
        <w:jc w:val="both"/>
        <w:outlineLvl w:val="1"/>
      </w:pPr>
      <w:r>
        <w:t xml:space="preserve">Yêu cầu: </w:t>
      </w:r>
    </w:p>
    <w:p w14:paraId="775789B4" w14:textId="77777777" w:rsidR="003B7642" w:rsidRPr="00B552F7" w:rsidRDefault="003B7642" w:rsidP="003B7642">
      <w:pPr>
        <w:pStyle w:val="Tiumccp1"/>
        <w:numPr>
          <w:ilvl w:val="0"/>
          <w:numId w:val="18"/>
        </w:numPr>
        <w:jc w:val="both"/>
        <w:outlineLvl w:val="1"/>
      </w:pPr>
      <w:r>
        <w:rPr>
          <w:b w:val="0"/>
        </w:rPr>
        <w:t>Hiểu rõ nhu cầu của khách hàng đặt sản phẩm</w:t>
      </w:r>
    </w:p>
    <w:p w14:paraId="662A0CF3" w14:textId="01B7AAF8" w:rsidR="003B7642" w:rsidRDefault="003B7642" w:rsidP="003B7642">
      <w:pPr>
        <w:pStyle w:val="Tiumccp1"/>
        <w:numPr>
          <w:ilvl w:val="0"/>
          <w:numId w:val="18"/>
        </w:numPr>
        <w:jc w:val="both"/>
        <w:outlineLvl w:val="1"/>
      </w:pPr>
      <w:r>
        <w:rPr>
          <w:b w:val="0"/>
        </w:rPr>
        <w:t>Nắm được các yêu cầu chức năng và phi chức năng của hệ thống</w:t>
      </w:r>
    </w:p>
    <w:p w14:paraId="7E2698AC" w14:textId="77777777" w:rsidR="003B7642" w:rsidRDefault="003B7642" w:rsidP="003B7642">
      <w:pPr>
        <w:pStyle w:val="Tiumccp1"/>
        <w:ind w:left="1440"/>
        <w:jc w:val="both"/>
        <w:outlineLvl w:val="1"/>
      </w:pPr>
      <w:bookmarkStart w:id="5" w:name="_GoBack"/>
      <w:bookmarkEnd w:id="5"/>
    </w:p>
    <w:p w14:paraId="2724FFC7" w14:textId="77777777" w:rsidR="003B7642" w:rsidRDefault="003B7642" w:rsidP="003B7642">
      <w:pPr>
        <w:pStyle w:val="Tiumccp1"/>
        <w:ind w:left="720"/>
        <w:jc w:val="both"/>
        <w:outlineLvl w:val="1"/>
      </w:pPr>
      <w:r>
        <w:t>Nội dung phỏng vấn</w:t>
      </w:r>
    </w:p>
    <w:p w14:paraId="0C875E25" w14:textId="77777777" w:rsidR="003B7642" w:rsidRDefault="003B7642" w:rsidP="003B7642">
      <w:pPr>
        <w:pStyle w:val="Tiumccp1"/>
        <w:jc w:val="both"/>
        <w:outlineLvl w:val="1"/>
      </w:pPr>
    </w:p>
    <w:tbl>
      <w:tblPr>
        <w:tblStyle w:val="TableGrid"/>
        <w:tblW w:w="0" w:type="auto"/>
        <w:tblInd w:w="720" w:type="dxa"/>
        <w:tblLook w:val="04A0" w:firstRow="1" w:lastRow="0" w:firstColumn="1" w:lastColumn="0" w:noHBand="0" w:noVBand="1"/>
      </w:tblPr>
      <w:tblGrid>
        <w:gridCol w:w="1827"/>
        <w:gridCol w:w="3733"/>
        <w:gridCol w:w="2831"/>
      </w:tblGrid>
      <w:tr w:rsidR="00E7191B" w14:paraId="74B3CE64" w14:textId="77777777" w:rsidTr="00394312">
        <w:tc>
          <w:tcPr>
            <w:tcW w:w="1827" w:type="dxa"/>
          </w:tcPr>
          <w:p w14:paraId="0E70487B" w14:textId="613EB5EC" w:rsidR="004459B2" w:rsidRDefault="00394312" w:rsidP="00394312">
            <w:pPr>
              <w:pStyle w:val="Tiumccp1"/>
              <w:jc w:val="center"/>
              <w:outlineLvl w:val="1"/>
            </w:pPr>
            <w:r>
              <w:t>Người được phỏng vấn</w:t>
            </w:r>
          </w:p>
        </w:tc>
        <w:tc>
          <w:tcPr>
            <w:tcW w:w="3733" w:type="dxa"/>
          </w:tcPr>
          <w:p w14:paraId="049949F0" w14:textId="3FE6C228" w:rsidR="004459B2" w:rsidRDefault="00394312" w:rsidP="00394312">
            <w:pPr>
              <w:pStyle w:val="Tiumccp1"/>
              <w:jc w:val="center"/>
              <w:outlineLvl w:val="1"/>
            </w:pPr>
            <w:r>
              <w:t>Câu hỏi</w:t>
            </w:r>
          </w:p>
        </w:tc>
        <w:tc>
          <w:tcPr>
            <w:tcW w:w="2831" w:type="dxa"/>
          </w:tcPr>
          <w:p w14:paraId="07B638F5" w14:textId="3251FA99" w:rsidR="004459B2" w:rsidRDefault="00394312" w:rsidP="00394312">
            <w:pPr>
              <w:pStyle w:val="Tiumccp1"/>
              <w:jc w:val="center"/>
              <w:outlineLvl w:val="1"/>
            </w:pPr>
            <w:r>
              <w:t>Trả lời</w:t>
            </w:r>
          </w:p>
        </w:tc>
      </w:tr>
      <w:tr w:rsidR="00394312" w14:paraId="5B61BFAD" w14:textId="77777777" w:rsidTr="00394312">
        <w:tc>
          <w:tcPr>
            <w:tcW w:w="1827" w:type="dxa"/>
            <w:vMerge w:val="restart"/>
          </w:tcPr>
          <w:p w14:paraId="3101C5CB" w14:textId="64CD4B85" w:rsidR="00394312" w:rsidRDefault="00394312" w:rsidP="008832AF">
            <w:pPr>
              <w:pStyle w:val="Tiumccp1"/>
              <w:jc w:val="both"/>
              <w:outlineLvl w:val="1"/>
            </w:pPr>
            <w:r>
              <w:t xml:space="preserve">Khách hàng </w:t>
            </w:r>
          </w:p>
        </w:tc>
        <w:tc>
          <w:tcPr>
            <w:tcW w:w="3733" w:type="dxa"/>
          </w:tcPr>
          <w:p w14:paraId="2C0DD324" w14:textId="6A55CD01" w:rsidR="00394312" w:rsidRPr="004459B2" w:rsidRDefault="00394312" w:rsidP="00E7191B">
            <w:pPr>
              <w:pStyle w:val="Tiumccp1"/>
              <w:jc w:val="both"/>
              <w:outlineLvl w:val="1"/>
              <w:rPr>
                <w:b w:val="0"/>
              </w:rPr>
            </w:pPr>
            <w:r>
              <w:rPr>
                <w:b w:val="0"/>
              </w:rPr>
              <w:t xml:space="preserve">Hệ thống sẽ có các chức năng chính là: là quản lý đăng nhập – xuất, đăng kí, quản lý đề thi, tạo </w:t>
            </w:r>
            <w:r>
              <w:rPr>
                <w:b w:val="0"/>
              </w:rPr>
              <w:lastRenderedPageBreak/>
              <w:t>đề thi, thi online, xem điểm. Bạn thấy cần bổ sung gì không ?</w:t>
            </w:r>
          </w:p>
        </w:tc>
        <w:tc>
          <w:tcPr>
            <w:tcW w:w="2831" w:type="dxa"/>
          </w:tcPr>
          <w:p w14:paraId="2969D01D" w14:textId="3A9FBACC" w:rsidR="00394312" w:rsidRPr="00E7191B" w:rsidRDefault="00394312" w:rsidP="008832AF">
            <w:pPr>
              <w:pStyle w:val="Tiumccp1"/>
              <w:jc w:val="both"/>
              <w:outlineLvl w:val="1"/>
              <w:rPr>
                <w:b w:val="0"/>
              </w:rPr>
            </w:pPr>
            <w:r>
              <w:rPr>
                <w:b w:val="0"/>
              </w:rPr>
              <w:lastRenderedPageBreak/>
              <w:t>Tôi thấy bạn cần thêm chức năng quản lý , thống kê điểm số</w:t>
            </w:r>
          </w:p>
        </w:tc>
      </w:tr>
      <w:tr w:rsidR="00394312" w14:paraId="1DBA55CB" w14:textId="77777777" w:rsidTr="00394312">
        <w:tc>
          <w:tcPr>
            <w:tcW w:w="1827" w:type="dxa"/>
            <w:vMerge/>
          </w:tcPr>
          <w:p w14:paraId="50033334" w14:textId="77777777" w:rsidR="00394312" w:rsidRDefault="00394312" w:rsidP="008832AF">
            <w:pPr>
              <w:pStyle w:val="Tiumccp1"/>
              <w:jc w:val="both"/>
              <w:outlineLvl w:val="1"/>
            </w:pPr>
          </w:p>
        </w:tc>
        <w:tc>
          <w:tcPr>
            <w:tcW w:w="3733" w:type="dxa"/>
          </w:tcPr>
          <w:p w14:paraId="25D02630" w14:textId="17995F40" w:rsidR="00394312" w:rsidRPr="009C5815" w:rsidRDefault="00394312" w:rsidP="008832AF">
            <w:pPr>
              <w:pStyle w:val="Tiumccp1"/>
              <w:jc w:val="both"/>
              <w:outlineLvl w:val="1"/>
              <w:rPr>
                <w:b w:val="0"/>
              </w:rPr>
            </w:pPr>
            <w:r>
              <w:rPr>
                <w:b w:val="0"/>
              </w:rPr>
              <w:t>Đối với chức năng đăng kí, bạn muốn mọi người dùng tự tạo tài khoản hay do giáo viên phụ trách tạo cho?</w:t>
            </w:r>
          </w:p>
        </w:tc>
        <w:tc>
          <w:tcPr>
            <w:tcW w:w="2831" w:type="dxa"/>
          </w:tcPr>
          <w:p w14:paraId="3D55C02D" w14:textId="440A43EA" w:rsidR="00394312" w:rsidRPr="009C5815" w:rsidRDefault="00394312" w:rsidP="008832AF">
            <w:pPr>
              <w:pStyle w:val="Tiumccp1"/>
              <w:jc w:val="both"/>
              <w:outlineLvl w:val="1"/>
              <w:rPr>
                <w:b w:val="0"/>
              </w:rPr>
            </w:pPr>
            <w:r>
              <w:rPr>
                <w:b w:val="0"/>
              </w:rPr>
              <w:t>Giáo viên phụ trách tạo cho sẽ dễ quản lí hơn nhưng để dễ sử dụng và đỡ mất công cho giảng viên tôi nghĩ mọi người dùng đều có thể tự tạo account và nhập thông tin cá nhân. Hệ thống sẽ đơn giản và ít chi phí hơn.</w:t>
            </w:r>
          </w:p>
        </w:tc>
      </w:tr>
      <w:tr w:rsidR="00394312" w14:paraId="28D6B214" w14:textId="77777777" w:rsidTr="00394312">
        <w:tc>
          <w:tcPr>
            <w:tcW w:w="1827" w:type="dxa"/>
            <w:vMerge/>
          </w:tcPr>
          <w:p w14:paraId="1079FF40" w14:textId="77777777" w:rsidR="00394312" w:rsidRDefault="00394312" w:rsidP="008832AF">
            <w:pPr>
              <w:pStyle w:val="Tiumccp1"/>
              <w:jc w:val="both"/>
              <w:outlineLvl w:val="1"/>
            </w:pPr>
          </w:p>
        </w:tc>
        <w:tc>
          <w:tcPr>
            <w:tcW w:w="3733" w:type="dxa"/>
          </w:tcPr>
          <w:p w14:paraId="3341FE10" w14:textId="7F810AD4" w:rsidR="00394312" w:rsidRPr="009C5815" w:rsidRDefault="00394312" w:rsidP="008832AF">
            <w:pPr>
              <w:pStyle w:val="Tiumccp1"/>
              <w:jc w:val="both"/>
              <w:outlineLvl w:val="1"/>
              <w:rPr>
                <w:b w:val="0"/>
              </w:rPr>
            </w:pPr>
            <w:r>
              <w:rPr>
                <w:b w:val="0"/>
              </w:rPr>
              <w:t xml:space="preserve">Bạn muốn hệ thống ít chi phí xây dựng và giao diện đơn giản dễ dùng </w:t>
            </w:r>
          </w:p>
        </w:tc>
        <w:tc>
          <w:tcPr>
            <w:tcW w:w="2831" w:type="dxa"/>
          </w:tcPr>
          <w:p w14:paraId="05BC6E0E" w14:textId="012C95F0" w:rsidR="00394312" w:rsidRPr="009C5815" w:rsidRDefault="00394312" w:rsidP="008832AF">
            <w:pPr>
              <w:pStyle w:val="Tiumccp1"/>
              <w:jc w:val="both"/>
              <w:outlineLvl w:val="1"/>
              <w:rPr>
                <w:b w:val="0"/>
              </w:rPr>
            </w:pPr>
            <w:r>
              <w:rPr>
                <w:b w:val="0"/>
              </w:rPr>
              <w:t>Vâng đúng vậy</w:t>
            </w:r>
          </w:p>
        </w:tc>
      </w:tr>
    </w:tbl>
    <w:p w14:paraId="694F96B0" w14:textId="77777777" w:rsidR="00C135F9" w:rsidRPr="008832AF" w:rsidRDefault="00C135F9" w:rsidP="008832AF">
      <w:pPr>
        <w:pStyle w:val="Tiumccp1"/>
        <w:ind w:left="720"/>
        <w:jc w:val="both"/>
        <w:outlineLvl w:val="1"/>
      </w:pPr>
    </w:p>
    <w:p w14:paraId="3068B2BC" w14:textId="5B3E508E" w:rsidR="000F57B2" w:rsidRDefault="000F57B2" w:rsidP="00DE5D54">
      <w:pPr>
        <w:pStyle w:val="Tiumccp1"/>
        <w:numPr>
          <w:ilvl w:val="1"/>
          <w:numId w:val="1"/>
        </w:numPr>
        <w:jc w:val="both"/>
        <w:outlineLvl w:val="1"/>
      </w:pPr>
      <w:r>
        <w:t xml:space="preserve">Nhiệm vụ cơ bản của hệ thống: </w:t>
      </w:r>
    </w:p>
    <w:p w14:paraId="00A53E3E" w14:textId="4372E37C" w:rsidR="00576219" w:rsidRPr="001A17DE" w:rsidRDefault="001A17DE" w:rsidP="00576219">
      <w:pPr>
        <w:pStyle w:val="Tiumccp1"/>
        <w:numPr>
          <w:ilvl w:val="0"/>
          <w:numId w:val="7"/>
        </w:numPr>
        <w:jc w:val="both"/>
        <w:outlineLvl w:val="1"/>
      </w:pPr>
      <w:r>
        <w:rPr>
          <w:b w:val="0"/>
        </w:rPr>
        <w:t>Giúp người dùng là sinh viên và giáo viên có thể tương tác với nhau trực tuyến.</w:t>
      </w:r>
    </w:p>
    <w:p w14:paraId="2EBD419F" w14:textId="5F095ABB" w:rsidR="00B131AF" w:rsidRDefault="006B1F43" w:rsidP="00BB449C">
      <w:pPr>
        <w:pStyle w:val="Tiumccp1"/>
        <w:numPr>
          <w:ilvl w:val="0"/>
          <w:numId w:val="7"/>
        </w:numPr>
        <w:jc w:val="both"/>
        <w:outlineLvl w:val="1"/>
      </w:pPr>
      <w:r>
        <w:rPr>
          <w:b w:val="0"/>
        </w:rPr>
        <w:t xml:space="preserve">Hệ thống hỗ trợ giáo viên đánh giá kết quả </w:t>
      </w:r>
      <w:r w:rsidR="00B131AF">
        <w:rPr>
          <w:b w:val="0"/>
        </w:rPr>
        <w:t xml:space="preserve">bài thi, bài kiểm tra </w:t>
      </w:r>
      <w:r>
        <w:rPr>
          <w:b w:val="0"/>
        </w:rPr>
        <w:t>một cách khách quan</w:t>
      </w:r>
      <w:r w:rsidR="00A24C17">
        <w:rPr>
          <w:b w:val="0"/>
        </w:rPr>
        <w:t>, công bằng</w:t>
      </w:r>
      <w:r>
        <w:rPr>
          <w:b w:val="0"/>
        </w:rPr>
        <w:t xml:space="preserve"> và nhanh chóng nhất</w:t>
      </w:r>
      <w:r w:rsidR="00B131AF">
        <w:rPr>
          <w:b w:val="0"/>
        </w:rPr>
        <w:t>.</w:t>
      </w:r>
    </w:p>
    <w:p w14:paraId="0B725564" w14:textId="469BE8FA" w:rsidR="006A2AA5" w:rsidRPr="00FA0750" w:rsidRDefault="00BB449C" w:rsidP="00763526">
      <w:pPr>
        <w:pStyle w:val="Tiumccp1"/>
        <w:numPr>
          <w:ilvl w:val="0"/>
          <w:numId w:val="7"/>
        </w:numPr>
        <w:jc w:val="both"/>
        <w:outlineLvl w:val="1"/>
      </w:pPr>
      <w:r>
        <w:rPr>
          <w:b w:val="0"/>
        </w:rPr>
        <w:t>Hệ thống giúp thống kê điểm chính xác và ít sai sót hơn</w:t>
      </w:r>
      <w:r w:rsidR="00FA0750">
        <w:rPr>
          <w:b w:val="0"/>
        </w:rPr>
        <w:t>.</w:t>
      </w:r>
    </w:p>
    <w:p w14:paraId="66458CAB" w14:textId="341BE55E" w:rsidR="00FA0750" w:rsidRPr="005F707D" w:rsidRDefault="00FA0750" w:rsidP="00763526">
      <w:pPr>
        <w:pStyle w:val="Tiumccp1"/>
        <w:numPr>
          <w:ilvl w:val="0"/>
          <w:numId w:val="7"/>
        </w:numPr>
        <w:jc w:val="both"/>
        <w:outlineLvl w:val="1"/>
      </w:pPr>
      <w:r>
        <w:rPr>
          <w:b w:val="0"/>
        </w:rPr>
        <w:t>Quản lý được</w:t>
      </w:r>
      <w:r w:rsidR="008766B9">
        <w:rPr>
          <w:b w:val="0"/>
        </w:rPr>
        <w:t xml:space="preserve"> nhiều</w:t>
      </w:r>
      <w:r>
        <w:rPr>
          <w:b w:val="0"/>
        </w:rPr>
        <w:t xml:space="preserve"> bài thi</w:t>
      </w:r>
      <w:r w:rsidR="008766B9">
        <w:rPr>
          <w:b w:val="0"/>
        </w:rPr>
        <w:t>, kiểm tra</w:t>
      </w:r>
    </w:p>
    <w:p w14:paraId="65EB822D" w14:textId="23F7A712" w:rsidR="005F707D" w:rsidRPr="004754B4" w:rsidRDefault="005F707D" w:rsidP="00763526">
      <w:pPr>
        <w:pStyle w:val="Tiumccp1"/>
        <w:numPr>
          <w:ilvl w:val="0"/>
          <w:numId w:val="7"/>
        </w:numPr>
        <w:jc w:val="both"/>
        <w:outlineLvl w:val="1"/>
      </w:pPr>
      <w:r>
        <w:rPr>
          <w:b w:val="0"/>
        </w:rPr>
        <w:t>Tiết kiệm các chi phí khi tổ chức thi trực tiếp (in ấn, giấy mực,…)</w:t>
      </w:r>
    </w:p>
    <w:p w14:paraId="6ED116B5" w14:textId="77777777" w:rsidR="004754B4" w:rsidRDefault="004754B4" w:rsidP="004754B4">
      <w:pPr>
        <w:pStyle w:val="Tiumccp1"/>
        <w:ind w:left="360"/>
        <w:jc w:val="both"/>
        <w:outlineLvl w:val="1"/>
      </w:pPr>
    </w:p>
    <w:p w14:paraId="7C5DAD92" w14:textId="270A6A1C" w:rsidR="000F57B2" w:rsidRDefault="000F57B2" w:rsidP="000F57B2">
      <w:pPr>
        <w:pStyle w:val="Tiumccp1"/>
        <w:numPr>
          <w:ilvl w:val="1"/>
          <w:numId w:val="1"/>
        </w:numPr>
        <w:jc w:val="both"/>
        <w:outlineLvl w:val="1"/>
      </w:pPr>
      <w:r>
        <w:t xml:space="preserve">Quy trình nghiệp vụ: </w:t>
      </w:r>
    </w:p>
    <w:p w14:paraId="559583AB" w14:textId="610CA208" w:rsidR="00576219" w:rsidRPr="003F03ED" w:rsidRDefault="00961719" w:rsidP="00576219">
      <w:pPr>
        <w:pStyle w:val="Tiumccp1"/>
        <w:numPr>
          <w:ilvl w:val="0"/>
          <w:numId w:val="7"/>
        </w:numPr>
        <w:jc w:val="both"/>
        <w:outlineLvl w:val="1"/>
      </w:pPr>
      <w:r>
        <w:rPr>
          <w:b w:val="0"/>
        </w:rPr>
        <w:t>Quy trình gồm</w:t>
      </w:r>
      <w:r w:rsidR="0072014F">
        <w:rPr>
          <w:b w:val="0"/>
        </w:rPr>
        <w:t xml:space="preserve"> </w:t>
      </w:r>
      <w:r w:rsidR="0072014F" w:rsidRPr="00CE6500">
        <w:t>5</w:t>
      </w:r>
      <w:r w:rsidRPr="00CE6500">
        <w:t xml:space="preserve"> </w:t>
      </w:r>
      <w:r w:rsidR="0049340C" w:rsidRPr="00CE6500">
        <w:t>bước</w:t>
      </w:r>
      <w:r w:rsidR="00584C58">
        <w:rPr>
          <w:b w:val="0"/>
        </w:rPr>
        <w:t xml:space="preserve"> cơ bản sau</w:t>
      </w:r>
      <w:r w:rsidR="0049340C">
        <w:rPr>
          <w:b w:val="0"/>
        </w:rPr>
        <w:t>:</w:t>
      </w:r>
    </w:p>
    <w:p w14:paraId="4819DADD" w14:textId="43FAA468" w:rsidR="003F03ED" w:rsidRPr="00CE6500" w:rsidRDefault="005D3AEC" w:rsidP="003F03ED">
      <w:pPr>
        <w:pStyle w:val="Tiumccp1"/>
        <w:numPr>
          <w:ilvl w:val="1"/>
          <w:numId w:val="7"/>
        </w:numPr>
        <w:jc w:val="both"/>
        <w:outlineLvl w:val="1"/>
      </w:pPr>
      <w:r w:rsidRPr="00CE6500">
        <w:t>Quản lý đ</w:t>
      </w:r>
      <w:r w:rsidR="003F03ED" w:rsidRPr="00CE6500">
        <w:t>ăng kí đăng nhập tạo và thông tin</w:t>
      </w:r>
      <w:r w:rsidR="003379AC" w:rsidRPr="00CE6500">
        <w:t>, chức năng</w:t>
      </w:r>
      <w:r w:rsidR="003F03ED" w:rsidRPr="00CE6500">
        <w:t xml:space="preserve"> người dùng</w:t>
      </w:r>
    </w:p>
    <w:p w14:paraId="5487F6E4" w14:textId="5EA8C116" w:rsidR="00F952E2" w:rsidRPr="00F952E2" w:rsidRDefault="00F952E2" w:rsidP="00F952E2">
      <w:pPr>
        <w:pStyle w:val="Tiumccp1"/>
        <w:numPr>
          <w:ilvl w:val="2"/>
          <w:numId w:val="7"/>
        </w:numPr>
        <w:jc w:val="both"/>
        <w:outlineLvl w:val="1"/>
      </w:pPr>
      <w:r>
        <w:rPr>
          <w:b w:val="0"/>
        </w:rPr>
        <w:t xml:space="preserve">Người dùng đăng kí tài khoản mới hoặc đăng nhập vài tài khoản đã có để thực hiện các chức năng chính của mình trong hệ thống. </w:t>
      </w:r>
    </w:p>
    <w:p w14:paraId="0B04496E" w14:textId="116EA95C" w:rsidR="00F952E2" w:rsidRPr="00D5041B" w:rsidRDefault="00F952E2" w:rsidP="00F952E2">
      <w:pPr>
        <w:pStyle w:val="Tiumccp1"/>
        <w:numPr>
          <w:ilvl w:val="2"/>
          <w:numId w:val="7"/>
        </w:numPr>
        <w:jc w:val="both"/>
        <w:outlineLvl w:val="1"/>
      </w:pPr>
      <w:r>
        <w:rPr>
          <w:b w:val="0"/>
        </w:rPr>
        <w:t>Ngoài ra người dùng còn có thể bổ sung, chỉnh sửa, thay đổi thông tin cá nhân của mình</w:t>
      </w:r>
    </w:p>
    <w:p w14:paraId="5D63EB69" w14:textId="77777777" w:rsidR="00D5041B" w:rsidRPr="0049340C" w:rsidRDefault="00D5041B" w:rsidP="00D5041B">
      <w:pPr>
        <w:pStyle w:val="Tiumccp1"/>
        <w:ind w:left="1800"/>
        <w:jc w:val="both"/>
        <w:outlineLvl w:val="1"/>
      </w:pPr>
    </w:p>
    <w:p w14:paraId="35992361" w14:textId="7FD2DDED" w:rsidR="0049340C" w:rsidRPr="00CE6500" w:rsidRDefault="00194B9B" w:rsidP="0049340C">
      <w:pPr>
        <w:pStyle w:val="Tiumccp1"/>
        <w:numPr>
          <w:ilvl w:val="1"/>
          <w:numId w:val="7"/>
        </w:numPr>
        <w:jc w:val="both"/>
        <w:outlineLvl w:val="1"/>
      </w:pPr>
      <w:r w:rsidRPr="00CE6500">
        <w:t>Quản lý đề</w:t>
      </w:r>
      <w:r w:rsidR="00B513A8" w:rsidRPr="00CE6500">
        <w:t xml:space="preserve"> thi, b</w:t>
      </w:r>
      <w:r w:rsidR="00D84EFC" w:rsidRPr="00CE6500">
        <w:t>iên soạn</w:t>
      </w:r>
      <w:r w:rsidR="0049340C" w:rsidRPr="00CE6500">
        <w:t xml:space="preserve">, tạo bộ đề thi và đáp án cho đề thi </w:t>
      </w:r>
    </w:p>
    <w:p w14:paraId="2F3C3794" w14:textId="372965DF" w:rsidR="00FE7108" w:rsidRPr="00FE7108" w:rsidRDefault="00FE7108" w:rsidP="00FE7108">
      <w:pPr>
        <w:pStyle w:val="Tiumccp1"/>
        <w:numPr>
          <w:ilvl w:val="2"/>
          <w:numId w:val="7"/>
        </w:numPr>
        <w:jc w:val="both"/>
        <w:outlineLvl w:val="1"/>
      </w:pPr>
      <w:r>
        <w:rPr>
          <w:b w:val="0"/>
        </w:rPr>
        <w:t xml:space="preserve">Người dùng là giảng viên có chức năng chính là tạo đề thi gồm mã đề, nội dung tiêu đề, thời hạn deadline và nội dung bài thi (gồm các câu hỏi trắc nghiệm) </w:t>
      </w:r>
    </w:p>
    <w:p w14:paraId="4A35F673" w14:textId="4ABEA1BD" w:rsidR="00FE7108" w:rsidRPr="00D5041B" w:rsidRDefault="00FE7108" w:rsidP="00FE7108">
      <w:pPr>
        <w:pStyle w:val="Tiumccp1"/>
        <w:numPr>
          <w:ilvl w:val="2"/>
          <w:numId w:val="7"/>
        </w:numPr>
        <w:jc w:val="both"/>
        <w:outlineLvl w:val="1"/>
      </w:pPr>
      <w:r>
        <w:rPr>
          <w:b w:val="0"/>
        </w:rPr>
        <w:t>Bên cạnh đó giảng viên còn tạo luôn đáp án để khi hoàn tất bài thi hệ thống có thể đánh giá kết quả bài thi. Và trả kết quả về cho thí sinh và giảng viên</w:t>
      </w:r>
      <w:r w:rsidR="007256B6">
        <w:rPr>
          <w:b w:val="0"/>
        </w:rPr>
        <w:t>.</w:t>
      </w:r>
    </w:p>
    <w:p w14:paraId="0E4FA335" w14:textId="77777777" w:rsidR="00D5041B" w:rsidRPr="0049340C" w:rsidRDefault="00D5041B" w:rsidP="00D5041B">
      <w:pPr>
        <w:pStyle w:val="Tiumccp1"/>
        <w:ind w:left="1800"/>
        <w:jc w:val="both"/>
        <w:outlineLvl w:val="1"/>
      </w:pPr>
    </w:p>
    <w:p w14:paraId="5B38B3A5" w14:textId="7AA4BD4F" w:rsidR="0049340C" w:rsidRPr="00CE6500" w:rsidRDefault="003B3959" w:rsidP="0049340C">
      <w:pPr>
        <w:pStyle w:val="Tiumccp1"/>
        <w:numPr>
          <w:ilvl w:val="1"/>
          <w:numId w:val="7"/>
        </w:numPr>
        <w:jc w:val="both"/>
        <w:outlineLvl w:val="1"/>
      </w:pPr>
      <w:r w:rsidRPr="00CE6500">
        <w:t>Quản lý</w:t>
      </w:r>
      <w:r w:rsidR="0049340C" w:rsidRPr="00CE6500">
        <w:t xml:space="preserve"> thực hiện thi</w:t>
      </w:r>
      <w:r w:rsidR="00FA2F8F" w:rsidRPr="00CE6500">
        <w:t>, kiểm tra</w:t>
      </w:r>
    </w:p>
    <w:p w14:paraId="0468B5D2" w14:textId="31E05F42" w:rsidR="002D22A8" w:rsidRPr="00D5041B" w:rsidRDefault="00E15A9D" w:rsidP="002D22A8">
      <w:pPr>
        <w:pStyle w:val="Tiumccp1"/>
        <w:numPr>
          <w:ilvl w:val="2"/>
          <w:numId w:val="7"/>
        </w:numPr>
        <w:jc w:val="both"/>
        <w:outlineLvl w:val="1"/>
      </w:pPr>
      <w:r>
        <w:rPr>
          <w:b w:val="0"/>
        </w:rPr>
        <w:t xml:space="preserve">Người dùng là sinh viên có chức năng chính là </w:t>
      </w:r>
      <w:r w:rsidR="0048039F">
        <w:rPr>
          <w:b w:val="0"/>
        </w:rPr>
        <w:t>tham gia thực hiện bài thi, bài kiểm tra đánh giá và sau đó nhận về kết quả bài kiểm tra đó</w:t>
      </w:r>
      <w:r w:rsidR="00947EEC">
        <w:rPr>
          <w:b w:val="0"/>
        </w:rPr>
        <w:t xml:space="preserve"> từ hệ thống.</w:t>
      </w:r>
    </w:p>
    <w:p w14:paraId="07B347CA" w14:textId="77777777" w:rsidR="00D5041B" w:rsidRPr="00EC0948" w:rsidRDefault="00D5041B" w:rsidP="00D5041B">
      <w:pPr>
        <w:pStyle w:val="Tiumccp1"/>
        <w:jc w:val="both"/>
        <w:outlineLvl w:val="1"/>
      </w:pPr>
    </w:p>
    <w:p w14:paraId="100DBAF6" w14:textId="678BB3EE" w:rsidR="00EC0948" w:rsidRPr="00CE6500" w:rsidRDefault="00F45F07" w:rsidP="0049340C">
      <w:pPr>
        <w:pStyle w:val="Tiumccp1"/>
        <w:numPr>
          <w:ilvl w:val="1"/>
          <w:numId w:val="7"/>
        </w:numPr>
        <w:jc w:val="both"/>
        <w:outlineLvl w:val="1"/>
      </w:pPr>
      <w:r w:rsidRPr="00CE6500">
        <w:t>Quản lý</w:t>
      </w:r>
      <w:r w:rsidR="00EC0948" w:rsidRPr="00CE6500">
        <w:t xml:space="preserve"> đánh giá</w:t>
      </w:r>
      <w:r w:rsidR="00846B9B" w:rsidRPr="00CE6500">
        <w:t xml:space="preserve"> kết quả từng</w:t>
      </w:r>
      <w:r w:rsidR="00EC0948" w:rsidRPr="00CE6500">
        <w:t xml:space="preserve"> bài thi</w:t>
      </w:r>
    </w:p>
    <w:p w14:paraId="1CB04805" w14:textId="0189572E" w:rsidR="002D22A8" w:rsidRPr="00D5041B" w:rsidRDefault="00947EEC" w:rsidP="002D22A8">
      <w:pPr>
        <w:pStyle w:val="Tiumccp1"/>
        <w:numPr>
          <w:ilvl w:val="2"/>
          <w:numId w:val="7"/>
        </w:numPr>
        <w:jc w:val="both"/>
        <w:outlineLvl w:val="1"/>
      </w:pPr>
      <w:r w:rsidRPr="00947EEC">
        <w:rPr>
          <w:b w:val="0"/>
        </w:rPr>
        <w:lastRenderedPageBreak/>
        <w:t>Hệ thống</w:t>
      </w:r>
      <w:r>
        <w:rPr>
          <w:b w:val="0"/>
        </w:rPr>
        <w:t xml:space="preserve"> sẽ thực hiện đánh giá kết quả bài thi dựa vào kết quả bài làm của thí sinh và bộ đáp án do giáo viên biên soạn</w:t>
      </w:r>
      <w:r w:rsidR="002D22A8">
        <w:rPr>
          <w:b w:val="0"/>
        </w:rPr>
        <w:t xml:space="preserve"> và trả kết quả về cho thí sinh sau khi hoàn thành từng bài thi</w:t>
      </w:r>
    </w:p>
    <w:p w14:paraId="0CE23690" w14:textId="77777777" w:rsidR="00D5041B" w:rsidRPr="0049340C" w:rsidRDefault="00D5041B" w:rsidP="00D5041B">
      <w:pPr>
        <w:pStyle w:val="Tiumccp1"/>
        <w:jc w:val="both"/>
        <w:outlineLvl w:val="1"/>
      </w:pPr>
    </w:p>
    <w:p w14:paraId="5F1EE44C" w14:textId="20284128" w:rsidR="0049340C" w:rsidRPr="00CE6500" w:rsidRDefault="0049340C" w:rsidP="0049340C">
      <w:pPr>
        <w:pStyle w:val="Tiumccp1"/>
        <w:numPr>
          <w:ilvl w:val="1"/>
          <w:numId w:val="7"/>
        </w:numPr>
        <w:jc w:val="both"/>
        <w:outlineLvl w:val="1"/>
      </w:pPr>
      <w:r w:rsidRPr="00CE6500">
        <w:t xml:space="preserve">Quản lý thông tin </w:t>
      </w:r>
      <w:r w:rsidR="00CF7696" w:rsidRPr="00CE6500">
        <w:t xml:space="preserve">của học sinh - </w:t>
      </w:r>
      <w:r w:rsidRPr="00CE6500">
        <w:t xml:space="preserve">sinh viên và </w:t>
      </w:r>
      <w:r w:rsidR="00CF7696" w:rsidRPr="00CE6500">
        <w:t>thống kê điểm số</w:t>
      </w:r>
      <w:r w:rsidRPr="00CE6500">
        <w:t xml:space="preserve"> của </w:t>
      </w:r>
      <w:r w:rsidR="00CF7696" w:rsidRPr="00CE6500">
        <w:t xml:space="preserve">từng học sinh - </w:t>
      </w:r>
      <w:r w:rsidRPr="00CE6500">
        <w:t>sinh viên vào database</w:t>
      </w:r>
    </w:p>
    <w:p w14:paraId="43584D6F" w14:textId="45D8AB2A" w:rsidR="00846B9B" w:rsidRPr="00D5041B" w:rsidRDefault="00413AD7" w:rsidP="00846B9B">
      <w:pPr>
        <w:pStyle w:val="Tiumccp1"/>
        <w:numPr>
          <w:ilvl w:val="2"/>
          <w:numId w:val="7"/>
        </w:numPr>
        <w:jc w:val="both"/>
        <w:outlineLvl w:val="1"/>
      </w:pPr>
      <w:r>
        <w:rPr>
          <w:b w:val="0"/>
        </w:rPr>
        <w:t>Lưu điểm của thí sinh ở database và thống kê hiển thị điểm của các bài thi cũng như điể</w:t>
      </w:r>
      <w:r w:rsidR="0078788A">
        <w:rPr>
          <w:b w:val="0"/>
        </w:rPr>
        <w:t>m trung bình của thí sinh và hiển thị lên trang thống kê điểm của thí sinh cũng như giáo viên</w:t>
      </w:r>
      <w:r w:rsidR="005B0DFE">
        <w:rPr>
          <w:b w:val="0"/>
        </w:rPr>
        <w:t xml:space="preserve"> phụ trách bài thi đó.</w:t>
      </w:r>
    </w:p>
    <w:p w14:paraId="242B5688" w14:textId="77777777" w:rsidR="00D5041B" w:rsidRDefault="00D5041B" w:rsidP="00D5041B">
      <w:pPr>
        <w:pStyle w:val="Tiumccp1"/>
        <w:jc w:val="both"/>
        <w:outlineLvl w:val="1"/>
      </w:pPr>
    </w:p>
    <w:p w14:paraId="16C257E9" w14:textId="2F62EA2A" w:rsidR="000F57B2" w:rsidRDefault="000F57B2" w:rsidP="000F57B2">
      <w:pPr>
        <w:pStyle w:val="Tiumccp1"/>
        <w:numPr>
          <w:ilvl w:val="1"/>
          <w:numId w:val="1"/>
        </w:numPr>
        <w:jc w:val="both"/>
        <w:outlineLvl w:val="1"/>
      </w:pPr>
      <w:r>
        <w:t xml:space="preserve">Đặc tả hệ thống: </w:t>
      </w:r>
    </w:p>
    <w:p w14:paraId="4A54C2E7" w14:textId="21662C34" w:rsidR="007A4F54" w:rsidRPr="007A4F54" w:rsidRDefault="007A4F54" w:rsidP="00DE5D54">
      <w:pPr>
        <w:pStyle w:val="Tiumccp1"/>
        <w:numPr>
          <w:ilvl w:val="0"/>
          <w:numId w:val="7"/>
        </w:numPr>
        <w:jc w:val="both"/>
        <w:outlineLvl w:val="1"/>
      </w:pPr>
      <w:r>
        <w:rPr>
          <w:b w:val="0"/>
        </w:rPr>
        <w:t xml:space="preserve">Hệ thống “Thi trắc nghiệm” do nhóm phát triển cho </w:t>
      </w:r>
      <w:r w:rsidR="00692833">
        <w:rPr>
          <w:b w:val="0"/>
        </w:rPr>
        <w:t>ba</w:t>
      </w:r>
      <w:r>
        <w:rPr>
          <w:b w:val="0"/>
        </w:rPr>
        <w:t xml:space="preserve"> dạng người dùng chính là học sinh – sinh viên, giảng viên, và </w:t>
      </w:r>
      <w:r w:rsidR="00385F67">
        <w:rPr>
          <w:b w:val="0"/>
        </w:rPr>
        <w:t>Quản trị viên</w:t>
      </w:r>
      <w:r>
        <w:rPr>
          <w:b w:val="0"/>
        </w:rPr>
        <w:t xml:space="preserve"> của hệ thống.</w:t>
      </w:r>
    </w:p>
    <w:p w14:paraId="5573E1D0" w14:textId="428F76CB" w:rsidR="007A4F54" w:rsidRPr="004830F9" w:rsidRDefault="007A4F54" w:rsidP="00DE5D54">
      <w:pPr>
        <w:pStyle w:val="Tiumccp1"/>
        <w:numPr>
          <w:ilvl w:val="0"/>
          <w:numId w:val="7"/>
        </w:numPr>
        <w:jc w:val="both"/>
        <w:outlineLvl w:val="1"/>
      </w:pPr>
      <w:r>
        <w:rPr>
          <w:b w:val="0"/>
        </w:rPr>
        <w:t xml:space="preserve">Thông tin của mỗi người dùng bao gồm: Họ tên, Ngày tháng năm sinh, và Số điện thoại. </w:t>
      </w:r>
    </w:p>
    <w:p w14:paraId="14CD1F3E" w14:textId="5E219E9C" w:rsidR="004830F9" w:rsidRPr="00CA2B5B" w:rsidRDefault="004830F9" w:rsidP="00DE5D54">
      <w:pPr>
        <w:pStyle w:val="Tiumccp1"/>
        <w:numPr>
          <w:ilvl w:val="0"/>
          <w:numId w:val="7"/>
        </w:numPr>
        <w:jc w:val="both"/>
        <w:outlineLvl w:val="1"/>
      </w:pPr>
      <w:r>
        <w:rPr>
          <w:b w:val="0"/>
        </w:rPr>
        <w:t>Người dùng mới tạo tài khoản và chọn role (vai trò) mong muốn : Học sinh –</w:t>
      </w:r>
      <w:r w:rsidR="004A07EF">
        <w:rPr>
          <w:b w:val="0"/>
        </w:rPr>
        <w:t xml:space="preserve"> </w:t>
      </w:r>
      <w:r>
        <w:rPr>
          <w:b w:val="0"/>
        </w:rPr>
        <w:t>sinh viên, giảng viên. Mỗi vai trò người dùng sẽ có các chức năng khác nhau</w:t>
      </w:r>
      <w:r w:rsidR="00C40495">
        <w:rPr>
          <w:b w:val="0"/>
        </w:rPr>
        <w:t>.</w:t>
      </w:r>
      <w:r w:rsidR="004A07EF">
        <w:rPr>
          <w:b w:val="0"/>
        </w:rPr>
        <w:t xml:space="preserve"> </w:t>
      </w:r>
    </w:p>
    <w:p w14:paraId="436D7AAC" w14:textId="7AD18194" w:rsidR="00CA2B5B" w:rsidRPr="00DF611D" w:rsidRDefault="00CA2B5B" w:rsidP="00DE5D54">
      <w:pPr>
        <w:pStyle w:val="Tiumccp1"/>
        <w:numPr>
          <w:ilvl w:val="0"/>
          <w:numId w:val="7"/>
        </w:numPr>
        <w:jc w:val="both"/>
        <w:outlineLvl w:val="1"/>
      </w:pPr>
      <w:r>
        <w:rPr>
          <w:b w:val="0"/>
        </w:rPr>
        <w:t xml:space="preserve">Sau khi tạo tài khoản cho người dùng mới </w:t>
      </w:r>
      <w:r w:rsidR="004830F9">
        <w:rPr>
          <w:b w:val="0"/>
        </w:rPr>
        <w:t>(tên đăng nhập và mật khẩu), người dùng nhập thông tin cá nhân và hệ thống sẽ lưu thông tin</w:t>
      </w:r>
      <w:r w:rsidR="00842B39">
        <w:rPr>
          <w:b w:val="0"/>
        </w:rPr>
        <w:t xml:space="preserve">. Người dùng có thể chỉnh sửa thông tin cá nhân cũng như mật khẩu tài khoản sau khi đăng nhập vào hệ thống </w:t>
      </w:r>
    </w:p>
    <w:p w14:paraId="526516CE" w14:textId="081D0814" w:rsidR="00DF611D" w:rsidRPr="00BA7FB4" w:rsidRDefault="006F290B" w:rsidP="00DE5D54">
      <w:pPr>
        <w:pStyle w:val="Tiumccp1"/>
        <w:numPr>
          <w:ilvl w:val="0"/>
          <w:numId w:val="7"/>
        </w:numPr>
        <w:jc w:val="both"/>
        <w:outlineLvl w:val="1"/>
      </w:pPr>
      <w:r>
        <w:rPr>
          <w:b w:val="0"/>
        </w:rPr>
        <w:t xml:space="preserve">Trước khi học sinh – sinh viên nhập code để tham gia thực hiện bài kiểm tra, giáo viên sẽ tạo bài thi </w:t>
      </w:r>
      <w:r w:rsidR="007413EA">
        <w:rPr>
          <w:b w:val="0"/>
        </w:rPr>
        <w:t>cho</w:t>
      </w:r>
      <w:r w:rsidR="00AA5DFB">
        <w:rPr>
          <w:b w:val="0"/>
        </w:rPr>
        <w:t xml:space="preserve"> học sinh bằng cách </w:t>
      </w:r>
      <w:r w:rsidR="007413EA">
        <w:rPr>
          <w:b w:val="0"/>
        </w:rPr>
        <w:t>thêm c</w:t>
      </w:r>
      <w:r w:rsidR="00ED612D">
        <w:rPr>
          <w:b w:val="0"/>
        </w:rPr>
        <w:t xml:space="preserve">ác câu hỏi, thêm </w:t>
      </w:r>
      <w:r w:rsidR="00ED612D">
        <w:rPr>
          <w:b w:val="0"/>
        </w:rPr>
        <w:lastRenderedPageBreak/>
        <w:t xml:space="preserve">các gợi ý, thiết lập thời gian làm bài kiểm tra (deadline), </w:t>
      </w:r>
      <w:r w:rsidR="00BA7FB4">
        <w:rPr>
          <w:b w:val="0"/>
        </w:rPr>
        <w:t>tiêu đề bài thi</w:t>
      </w:r>
      <w:r w:rsidR="00E672EC">
        <w:rPr>
          <w:b w:val="0"/>
        </w:rPr>
        <w:t xml:space="preserve"> và giới hạn (phân quyền) học sinh – sinh viên có thể</w:t>
      </w:r>
      <w:r w:rsidR="00385F67">
        <w:rPr>
          <w:b w:val="0"/>
        </w:rPr>
        <w:t xml:space="preserve"> làm bài thi theo tên đăng nhập.</w:t>
      </w:r>
      <w:r w:rsidR="00AA5DFB">
        <w:rPr>
          <w:b w:val="0"/>
          <w:color w:val="FF0000"/>
        </w:rPr>
        <w:t xml:space="preserve"> </w:t>
      </w:r>
      <w:r w:rsidR="00AA5DFB">
        <w:rPr>
          <w:b w:val="0"/>
          <w:color w:val="000000" w:themeColor="text1"/>
        </w:rPr>
        <w:t>Thông tin bài thi bao gồm Mã bài thi, thời gian làm bài và giáo viên ra đề</w:t>
      </w:r>
      <w:r w:rsidR="00124DCC">
        <w:rPr>
          <w:b w:val="0"/>
          <w:color w:val="000000" w:themeColor="text1"/>
        </w:rPr>
        <w:t>.</w:t>
      </w:r>
    </w:p>
    <w:p w14:paraId="29E90B12" w14:textId="77777777" w:rsidR="00894CC1" w:rsidRPr="00894CC1" w:rsidRDefault="00E672EC" w:rsidP="00DE5D54">
      <w:pPr>
        <w:pStyle w:val="Tiumccp1"/>
        <w:numPr>
          <w:ilvl w:val="0"/>
          <w:numId w:val="7"/>
        </w:numPr>
        <w:jc w:val="both"/>
        <w:outlineLvl w:val="1"/>
      </w:pPr>
      <w:r>
        <w:rPr>
          <w:b w:val="0"/>
        </w:rPr>
        <w:t xml:space="preserve">Học sinh – sinh viên đăng nhập vào hệ thống, chọn thi online và nhập mã code bài thi. Nếu </w:t>
      </w:r>
      <w:r w:rsidR="00894CC1">
        <w:rPr>
          <w:b w:val="0"/>
        </w:rPr>
        <w:t>học sinh – sinh viên nằm trong danh sách sinh viên được thực hiện bài thi thì sẽ bắt đầu chuyển sang trang bài thi để học sinh – sinh viên thực hiện bài thi. Sau khi hoàn thành bài thi người dùng sẽ bấm “Kết thúc”, khi đó hệ thống sẽ chuyển sang trang mới và hiển thị điểm cũng như số câu đúng của sinh viên.</w:t>
      </w:r>
    </w:p>
    <w:p w14:paraId="5B949092" w14:textId="77777777" w:rsidR="00894CC1" w:rsidRDefault="00894CC1" w:rsidP="00DE5D54">
      <w:pPr>
        <w:pStyle w:val="Tiumccp1"/>
        <w:numPr>
          <w:ilvl w:val="0"/>
          <w:numId w:val="7"/>
        </w:numPr>
        <w:jc w:val="both"/>
        <w:outlineLvl w:val="1"/>
      </w:pPr>
      <w:r>
        <w:rPr>
          <w:b w:val="0"/>
        </w:rPr>
        <w:t>Học sinh – sinh viên có thể vào trang cá nhân của mình và chọn xem điểm để xem lại tất cả điểm của các bài đã tham gia</w:t>
      </w:r>
      <w:r>
        <w:t>.</w:t>
      </w:r>
    </w:p>
    <w:p w14:paraId="062AAF3A" w14:textId="2D9012C7" w:rsidR="00BA7FB4" w:rsidRPr="000247A2" w:rsidRDefault="00E672EC" w:rsidP="00DE5D54">
      <w:pPr>
        <w:pStyle w:val="Tiumccp1"/>
        <w:numPr>
          <w:ilvl w:val="0"/>
          <w:numId w:val="7"/>
        </w:numPr>
        <w:jc w:val="both"/>
        <w:outlineLvl w:val="1"/>
      </w:pPr>
      <w:r w:rsidRPr="00894CC1">
        <w:rPr>
          <w:b w:val="0"/>
        </w:rPr>
        <w:t xml:space="preserve"> </w:t>
      </w:r>
      <w:r w:rsidR="000247A2">
        <w:rPr>
          <w:b w:val="0"/>
        </w:rPr>
        <w:t>Giáo viên có thể xem lại điểm của các học sinh trong mục quản lý bài thi và chọn vào bài thi mình muốn xem kết quả.</w:t>
      </w:r>
    </w:p>
    <w:p w14:paraId="76C28F54" w14:textId="53ED1139" w:rsidR="00EC510A" w:rsidRPr="00F41581" w:rsidRDefault="00385F67" w:rsidP="00DE5D54">
      <w:pPr>
        <w:pStyle w:val="Tiumccp1"/>
        <w:numPr>
          <w:ilvl w:val="0"/>
          <w:numId w:val="7"/>
        </w:numPr>
        <w:jc w:val="both"/>
        <w:outlineLvl w:val="1"/>
      </w:pPr>
      <w:r>
        <w:rPr>
          <w:b w:val="0"/>
        </w:rPr>
        <w:t>Quản trị viên</w:t>
      </w:r>
      <w:r w:rsidR="000247A2">
        <w:rPr>
          <w:b w:val="0"/>
        </w:rPr>
        <w:t xml:space="preserve"> có vai trò phân quyền chức năng cho người dùng và </w:t>
      </w:r>
      <w:r w:rsidR="00EC510A">
        <w:rPr>
          <w:b w:val="0"/>
        </w:rPr>
        <w:t>quản lý thông tin cũng như các hoạt động của người dùng.</w:t>
      </w:r>
    </w:p>
    <w:p w14:paraId="48BAAB2C" w14:textId="641B3CAE" w:rsidR="00F41581" w:rsidRPr="00F41581" w:rsidRDefault="00F41581" w:rsidP="00F41581">
      <w:pPr>
        <w:pStyle w:val="Tiumccp1"/>
        <w:jc w:val="both"/>
        <w:outlineLvl w:val="1"/>
        <w:rPr>
          <w:sz w:val="32"/>
          <w:szCs w:val="32"/>
        </w:rPr>
      </w:pPr>
      <w:r>
        <w:rPr>
          <w:sz w:val="32"/>
          <w:szCs w:val="32"/>
        </w:rPr>
        <w:t>CHƯƠNG 2 – PHÂN TÍCH YÊU CẦU</w:t>
      </w:r>
    </w:p>
    <w:p w14:paraId="1E501EF3" w14:textId="754EEA2F" w:rsidR="003314E3" w:rsidRDefault="00332EF3" w:rsidP="00332EF3">
      <w:pPr>
        <w:pStyle w:val="Tiumccp1"/>
        <w:numPr>
          <w:ilvl w:val="1"/>
          <w:numId w:val="15"/>
        </w:numPr>
        <w:jc w:val="both"/>
        <w:outlineLvl w:val="1"/>
      </w:pPr>
      <w:r>
        <w:t xml:space="preserve"> </w:t>
      </w:r>
      <w:r w:rsidR="00E45167" w:rsidRPr="00385F67">
        <w:t>Yêu cầu chức năng</w:t>
      </w:r>
      <w:r w:rsidR="00C0172E">
        <w:t>:</w:t>
      </w:r>
    </w:p>
    <w:p w14:paraId="3D4144D6" w14:textId="073CB273" w:rsidR="008F30AF" w:rsidRPr="00F66703" w:rsidRDefault="008F30AF" w:rsidP="008F30AF">
      <w:pPr>
        <w:pStyle w:val="Tiumccp1"/>
        <w:numPr>
          <w:ilvl w:val="0"/>
          <w:numId w:val="7"/>
        </w:numPr>
        <w:jc w:val="both"/>
        <w:outlineLvl w:val="1"/>
      </w:pPr>
      <w:r w:rsidRPr="00B55D40">
        <w:t>Đăng nhập:</w:t>
      </w:r>
      <w:r>
        <w:rPr>
          <w:b w:val="0"/>
        </w:rPr>
        <w:t xml:space="preserve"> Khi vào website, hệ thống chuyển tới Form đăng nhập, cho nhập thông tin đăng nhập (gồm tên tài khoản và mật khẩu) nếu đúng chuyển vào trang người dùng.</w:t>
      </w:r>
    </w:p>
    <w:p w14:paraId="0BFA941F" w14:textId="520F3F57" w:rsidR="008F30AF" w:rsidRPr="004C7EA9" w:rsidRDefault="008F30AF" w:rsidP="008F30AF">
      <w:pPr>
        <w:pStyle w:val="Tiumccp1"/>
        <w:numPr>
          <w:ilvl w:val="0"/>
          <w:numId w:val="7"/>
        </w:numPr>
        <w:jc w:val="both"/>
        <w:outlineLvl w:val="1"/>
      </w:pPr>
      <w:r w:rsidRPr="00B55D40">
        <w:t>Đăng ký:</w:t>
      </w:r>
      <w:r>
        <w:rPr>
          <w:b w:val="0"/>
        </w:rPr>
        <w:t xml:space="preserve"> Khi vào website, hệ thống chuyển tới Form đăng nhập, nếu người dùng chưa tạo tài khoản thì chọn vào “Đăng kí tài khoản mới” và chuyển sang trang đăng ký, cho người dùng chọn vai trò người dùng (giảng viên </w:t>
      </w:r>
      <w:r>
        <w:rPr>
          <w:b w:val="0"/>
        </w:rPr>
        <w:lastRenderedPageBreak/>
        <w:t>hoặc học sinh – sinh viên), tạo tên tài khoản, mật khẩu, thông tin cá nhân (Tên, Ngày tháng năm sinh, SĐT, Lớp).</w:t>
      </w:r>
    </w:p>
    <w:p w14:paraId="27111C97" w14:textId="04D3F070" w:rsidR="008F30AF" w:rsidRPr="00E97B7E" w:rsidRDefault="008F30AF" w:rsidP="008F30AF">
      <w:pPr>
        <w:pStyle w:val="Tiumccp1"/>
        <w:numPr>
          <w:ilvl w:val="0"/>
          <w:numId w:val="7"/>
        </w:numPr>
        <w:jc w:val="both"/>
        <w:outlineLvl w:val="1"/>
      </w:pPr>
      <w:r w:rsidRPr="00B55D40">
        <w:t>Đăng xuất:</w:t>
      </w:r>
      <w:r>
        <w:rPr>
          <w:b w:val="0"/>
        </w:rPr>
        <w:t xml:space="preserve"> Đăng xuất khỏi hệ thống và quay lại trang đăng nhập.</w:t>
      </w:r>
    </w:p>
    <w:p w14:paraId="56829097" w14:textId="0FD35FCD" w:rsidR="008F30AF" w:rsidRPr="00F66703" w:rsidRDefault="008F30AF" w:rsidP="008F30AF">
      <w:pPr>
        <w:pStyle w:val="Tiumccp1"/>
        <w:numPr>
          <w:ilvl w:val="0"/>
          <w:numId w:val="7"/>
        </w:numPr>
        <w:jc w:val="both"/>
        <w:outlineLvl w:val="1"/>
      </w:pPr>
      <w:r w:rsidRPr="00B55D40">
        <w:t>Sửa thông tin người dùng:</w:t>
      </w:r>
      <w:r>
        <w:rPr>
          <w:b w:val="0"/>
        </w:rPr>
        <w:t xml:space="preserve"> Cho phép tất cả người dùng có thể thay đổi thông tin cá nhân cũng như mật khẩu của tài khoản.</w:t>
      </w:r>
    </w:p>
    <w:p w14:paraId="69F1D27C" w14:textId="080BA42D" w:rsidR="008F30AF" w:rsidRPr="005D6206" w:rsidRDefault="008F30AF" w:rsidP="008F30AF">
      <w:pPr>
        <w:pStyle w:val="Tiumccp1"/>
        <w:numPr>
          <w:ilvl w:val="0"/>
          <w:numId w:val="7"/>
        </w:numPr>
        <w:jc w:val="both"/>
        <w:outlineLvl w:val="1"/>
      </w:pPr>
      <w:r w:rsidRPr="00B55D40">
        <w:t>Thi online:</w:t>
      </w:r>
      <w:r>
        <w:rPr>
          <w:b w:val="0"/>
        </w:rPr>
        <w:t xml:space="preserve"> Cho phép người dùng (học sinh – sinh viên) tham gia vào các bài thi trong thời gian cho phép của bài thi đó.</w:t>
      </w:r>
    </w:p>
    <w:p w14:paraId="7D24D2E2" w14:textId="7E461FAB" w:rsidR="008F30AF" w:rsidRPr="00592670" w:rsidRDefault="008F30AF" w:rsidP="008F30AF">
      <w:pPr>
        <w:pStyle w:val="Tiumccp1"/>
        <w:numPr>
          <w:ilvl w:val="0"/>
          <w:numId w:val="7"/>
        </w:numPr>
        <w:jc w:val="both"/>
        <w:outlineLvl w:val="1"/>
      </w:pPr>
      <w:r w:rsidRPr="00B55D40">
        <w:t>Xem điểm:</w:t>
      </w:r>
      <w:r>
        <w:rPr>
          <w:b w:val="0"/>
        </w:rPr>
        <w:t xml:space="preserve"> Cho phép người dùng (học sinh – sinh viên) xem lại điểm các bài thi đã hoàn thành.</w:t>
      </w:r>
    </w:p>
    <w:p w14:paraId="08BB2144" w14:textId="728387B8" w:rsidR="008F30AF" w:rsidRPr="00904675" w:rsidRDefault="008F30AF" w:rsidP="008F30AF">
      <w:pPr>
        <w:pStyle w:val="Tiumccp1"/>
        <w:numPr>
          <w:ilvl w:val="0"/>
          <w:numId w:val="7"/>
        </w:numPr>
        <w:jc w:val="both"/>
        <w:outlineLvl w:val="1"/>
      </w:pPr>
      <w:r>
        <w:t xml:space="preserve">Tạo bài thi mới: </w:t>
      </w:r>
      <w:r>
        <w:rPr>
          <w:b w:val="0"/>
        </w:rPr>
        <w:t>Cho phép người dùng là giảng viên tạo bài thi mới gồm thêm xóa sửa câu hỏi, deadline, tiêu đề.</w:t>
      </w:r>
    </w:p>
    <w:p w14:paraId="0DF7D63E" w14:textId="4216BFD7" w:rsidR="008F30AF" w:rsidRPr="00B1365C" w:rsidRDefault="008F30AF" w:rsidP="008F30AF">
      <w:pPr>
        <w:pStyle w:val="Tiumccp1"/>
        <w:numPr>
          <w:ilvl w:val="0"/>
          <w:numId w:val="7"/>
        </w:numPr>
        <w:jc w:val="both"/>
        <w:outlineLvl w:val="1"/>
      </w:pPr>
      <w:r w:rsidRPr="00B55D40">
        <w:t>X</w:t>
      </w:r>
      <w:r>
        <w:t>em – xóa – sửa dealine – tiêu đề bài thi đã tạo</w:t>
      </w:r>
      <w:r w:rsidRPr="00B55D40">
        <w:t>:</w:t>
      </w:r>
      <w:r>
        <w:rPr>
          <w:b w:val="0"/>
        </w:rPr>
        <w:t xml:space="preserve"> Cho phép người dùng là giảng viên quản lý được tất cả các bài thi mở ra cho học sinh – sinh viên tham gia </w:t>
      </w:r>
    </w:p>
    <w:p w14:paraId="77E2C643" w14:textId="491FB37B" w:rsidR="008F30AF" w:rsidRPr="00015D49" w:rsidRDefault="008F30AF" w:rsidP="008F30AF">
      <w:pPr>
        <w:pStyle w:val="Tiumccp1"/>
        <w:numPr>
          <w:ilvl w:val="0"/>
          <w:numId w:val="7"/>
        </w:numPr>
        <w:jc w:val="both"/>
        <w:outlineLvl w:val="1"/>
      </w:pPr>
      <w:r w:rsidRPr="00B55D40">
        <w:t>Thêm – xóa học sinh – sinh viên trong từng bài thi:</w:t>
      </w:r>
      <w:r>
        <w:rPr>
          <w:b w:val="0"/>
        </w:rPr>
        <w:t xml:space="preserve"> người dùng là giảng viên có chức năng thêm học sinh – sinh viên vào danh sách được thi của bài thi đó và loại bỏ học sinh – sinh viên ra khỏi danh sách được thực hiện bài thi.</w:t>
      </w:r>
    </w:p>
    <w:p w14:paraId="6F7B051B" w14:textId="644772CB" w:rsidR="008F30AF" w:rsidRPr="008C56ED" w:rsidRDefault="008F30AF" w:rsidP="008F30AF">
      <w:pPr>
        <w:pStyle w:val="Tiumccp1"/>
        <w:numPr>
          <w:ilvl w:val="0"/>
          <w:numId w:val="7"/>
        </w:numPr>
        <w:jc w:val="both"/>
        <w:outlineLvl w:val="1"/>
      </w:pPr>
      <w:r>
        <w:t xml:space="preserve">Xem điểm của tất cả học sinh – sinh viên trong từng bài thi: </w:t>
      </w:r>
      <w:r>
        <w:rPr>
          <w:b w:val="0"/>
        </w:rPr>
        <w:t>Người dùng là giảng viên có thể xem điểm của tất cả học sinh – sinh viên đã hoàn thành bài thi đó.</w:t>
      </w:r>
    </w:p>
    <w:p w14:paraId="240BB0DC" w14:textId="3166E965" w:rsidR="008C56ED" w:rsidRPr="007F3180" w:rsidRDefault="008C56ED" w:rsidP="008F30AF">
      <w:pPr>
        <w:pStyle w:val="Tiumccp1"/>
        <w:numPr>
          <w:ilvl w:val="0"/>
          <w:numId w:val="7"/>
        </w:numPr>
        <w:jc w:val="both"/>
        <w:outlineLvl w:val="1"/>
        <w:rPr>
          <w:color w:val="FF0000"/>
        </w:rPr>
      </w:pPr>
      <w:r w:rsidRPr="007F3180">
        <w:rPr>
          <w:color w:val="FF0000"/>
        </w:rPr>
        <w:t xml:space="preserve">Thông kê điểm từng sinh viên: </w:t>
      </w:r>
      <w:r w:rsidR="00F15DE1" w:rsidRPr="007F3180">
        <w:rPr>
          <w:color w:val="FF0000"/>
        </w:rPr>
        <w:t xml:space="preserve">HỆ THỐNG HOẶC GIẢNG VIÊN </w:t>
      </w:r>
      <w:r w:rsidRPr="007F3180">
        <w:rPr>
          <w:b w:val="0"/>
          <w:color w:val="FF0000"/>
        </w:rPr>
        <w:t xml:space="preserve">Thống kê ra điểm trung </w:t>
      </w:r>
      <w:r w:rsidR="00F15DE1" w:rsidRPr="007F3180">
        <w:rPr>
          <w:b w:val="0"/>
          <w:color w:val="FF0000"/>
        </w:rPr>
        <w:t>bình của từng sinh viên sau mỗi bài kiểm tra</w:t>
      </w:r>
      <w:r w:rsidR="007F3180" w:rsidRPr="007F3180">
        <w:rPr>
          <w:b w:val="0"/>
          <w:color w:val="FF0000"/>
        </w:rPr>
        <w:t>/thi.</w:t>
      </w:r>
    </w:p>
    <w:p w14:paraId="1BF95A13" w14:textId="55C9A106" w:rsidR="00332EF3" w:rsidRDefault="00332EF3" w:rsidP="00332EF3">
      <w:pPr>
        <w:pStyle w:val="Tiumccp1"/>
        <w:numPr>
          <w:ilvl w:val="1"/>
          <w:numId w:val="15"/>
        </w:numPr>
        <w:jc w:val="both"/>
        <w:outlineLvl w:val="1"/>
      </w:pPr>
      <w:r>
        <w:t xml:space="preserve"> Yêu cầu phi chức năng:</w:t>
      </w:r>
    </w:p>
    <w:p w14:paraId="1A8E69BF" w14:textId="188A3C62" w:rsidR="00E67CB3" w:rsidRDefault="00E67CB3" w:rsidP="00E67CB3">
      <w:pPr>
        <w:pStyle w:val="Tiumccp1"/>
        <w:numPr>
          <w:ilvl w:val="0"/>
          <w:numId w:val="7"/>
        </w:numPr>
        <w:jc w:val="both"/>
        <w:outlineLvl w:val="1"/>
        <w:rPr>
          <w:b w:val="0"/>
        </w:rPr>
      </w:pPr>
      <w:r>
        <w:rPr>
          <w:b w:val="0"/>
        </w:rPr>
        <w:t>Hệ thống phải đảm bảo hoạt động được 24/24.</w:t>
      </w:r>
    </w:p>
    <w:p w14:paraId="647B7D8E" w14:textId="6A6CD725" w:rsidR="00E67CB3" w:rsidRDefault="00E67CB3" w:rsidP="00E67CB3">
      <w:pPr>
        <w:pStyle w:val="Tiumccp1"/>
        <w:numPr>
          <w:ilvl w:val="0"/>
          <w:numId w:val="7"/>
        </w:numPr>
        <w:jc w:val="both"/>
        <w:outlineLvl w:val="1"/>
        <w:rPr>
          <w:b w:val="0"/>
        </w:rPr>
      </w:pPr>
      <w:r>
        <w:rPr>
          <w:b w:val="0"/>
        </w:rPr>
        <w:lastRenderedPageBreak/>
        <w:t>Giao diện thân thiện, dễ nhìn.</w:t>
      </w:r>
    </w:p>
    <w:p w14:paraId="708CA120" w14:textId="7290C8B1" w:rsidR="00E67CB3" w:rsidRDefault="00E67CB3" w:rsidP="00E67CB3">
      <w:pPr>
        <w:pStyle w:val="Tiumccp1"/>
        <w:numPr>
          <w:ilvl w:val="0"/>
          <w:numId w:val="7"/>
        </w:numPr>
        <w:jc w:val="both"/>
        <w:outlineLvl w:val="1"/>
        <w:rPr>
          <w:b w:val="0"/>
        </w:rPr>
      </w:pPr>
      <w:r>
        <w:rPr>
          <w:b w:val="0"/>
        </w:rPr>
        <w:t>Dễ sửa đổi bổ sung, phát triển th</w:t>
      </w:r>
      <w:r w:rsidR="00D021F9">
        <w:rPr>
          <w:b w:val="0"/>
        </w:rPr>
        <w:t>ê</w:t>
      </w:r>
      <w:r>
        <w:rPr>
          <w:b w:val="0"/>
        </w:rPr>
        <w:t>m các chức năng và tiện ích khác.</w:t>
      </w:r>
    </w:p>
    <w:p w14:paraId="33334410" w14:textId="66366C94" w:rsidR="00E67CB3" w:rsidRDefault="00E67CB3" w:rsidP="00FE1F1B">
      <w:pPr>
        <w:pStyle w:val="Tiumccp1"/>
        <w:numPr>
          <w:ilvl w:val="0"/>
          <w:numId w:val="7"/>
        </w:numPr>
        <w:jc w:val="both"/>
        <w:outlineLvl w:val="1"/>
        <w:rPr>
          <w:b w:val="0"/>
        </w:rPr>
      </w:pPr>
      <w:r>
        <w:rPr>
          <w:b w:val="0"/>
        </w:rPr>
        <w:t>Bảo mật ngăn chặn người dung truy cập trái phép.</w:t>
      </w:r>
    </w:p>
    <w:p w14:paraId="50F05D61" w14:textId="372B2DD2" w:rsidR="00F6107F" w:rsidRPr="00FE1F1B" w:rsidRDefault="00F6107F" w:rsidP="00FE1F1B">
      <w:pPr>
        <w:pStyle w:val="Tiumccp1"/>
        <w:numPr>
          <w:ilvl w:val="0"/>
          <w:numId w:val="7"/>
        </w:numPr>
        <w:jc w:val="both"/>
        <w:outlineLvl w:val="1"/>
        <w:rPr>
          <w:b w:val="0"/>
        </w:rPr>
      </w:pPr>
      <w:r>
        <w:rPr>
          <w:b w:val="0"/>
        </w:rPr>
        <w:t>Hệ thống đơn giản, quy mô nhỏ, ít tốn chi phí xây dựng cũng như bảo trì</w:t>
      </w:r>
    </w:p>
    <w:p w14:paraId="2BD9A1B8" w14:textId="382EC20F" w:rsidR="00332EF3" w:rsidRDefault="00332EF3" w:rsidP="00332EF3">
      <w:pPr>
        <w:pStyle w:val="Tiumccp1"/>
        <w:numPr>
          <w:ilvl w:val="1"/>
          <w:numId w:val="15"/>
        </w:numPr>
        <w:jc w:val="both"/>
        <w:outlineLvl w:val="1"/>
      </w:pPr>
      <w:r>
        <w:t xml:space="preserve"> Xác định tác nhân của hệ thống:</w:t>
      </w:r>
    </w:p>
    <w:tbl>
      <w:tblPr>
        <w:tblStyle w:val="Grid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5"/>
        <w:gridCol w:w="6108"/>
      </w:tblGrid>
      <w:tr w:rsidR="00B62074" w14:paraId="6CBCBBDC" w14:textId="77777777" w:rsidTr="00B62074">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2585" w:type="dxa"/>
            <w:tcBorders>
              <w:top w:val="none" w:sz="0" w:space="0" w:color="auto"/>
              <w:bottom w:val="none" w:sz="0" w:space="0" w:color="auto"/>
              <w:right w:val="none" w:sz="0" w:space="0" w:color="auto"/>
            </w:tcBorders>
            <w:vAlign w:val="center"/>
          </w:tcPr>
          <w:p w14:paraId="29422A5A" w14:textId="77777777" w:rsidR="00B62074" w:rsidRPr="00772985" w:rsidRDefault="00B62074" w:rsidP="00413AD7">
            <w:pPr>
              <w:pStyle w:val="Nidungvnbn"/>
              <w:ind w:firstLine="0"/>
              <w:jc w:val="center"/>
              <w:rPr>
                <w:sz w:val="28"/>
              </w:rPr>
            </w:pPr>
            <w:r w:rsidRPr="00772985">
              <w:rPr>
                <w:sz w:val="28"/>
              </w:rPr>
              <w:t>Tác nhân</w:t>
            </w:r>
          </w:p>
        </w:tc>
        <w:tc>
          <w:tcPr>
            <w:tcW w:w="6108" w:type="dxa"/>
            <w:tcBorders>
              <w:top w:val="none" w:sz="0" w:space="0" w:color="auto"/>
              <w:left w:val="none" w:sz="0" w:space="0" w:color="auto"/>
              <w:bottom w:val="none" w:sz="0" w:space="0" w:color="auto"/>
            </w:tcBorders>
            <w:vAlign w:val="center"/>
          </w:tcPr>
          <w:p w14:paraId="6A5F7FF5" w14:textId="77777777" w:rsidR="00B62074" w:rsidRPr="00772985" w:rsidRDefault="00B62074" w:rsidP="00413AD7">
            <w:pPr>
              <w:pStyle w:val="Nidungvnbn"/>
              <w:ind w:firstLine="0"/>
              <w:jc w:val="center"/>
              <w:cnfStyle w:val="100000000000" w:firstRow="1" w:lastRow="0" w:firstColumn="0" w:lastColumn="0" w:oddVBand="0" w:evenVBand="0" w:oddHBand="0" w:evenHBand="0" w:firstRowFirstColumn="0" w:firstRowLastColumn="0" w:lastRowFirstColumn="0" w:lastRowLastColumn="0"/>
              <w:rPr>
                <w:sz w:val="28"/>
              </w:rPr>
            </w:pPr>
            <w:r w:rsidRPr="00772985">
              <w:rPr>
                <w:sz w:val="28"/>
              </w:rPr>
              <w:t>Mô tả</w:t>
            </w:r>
          </w:p>
        </w:tc>
      </w:tr>
      <w:tr w:rsidR="00B62074" w14:paraId="431E8017" w14:textId="77777777" w:rsidTr="00B62074">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2585" w:type="dxa"/>
            <w:vAlign w:val="center"/>
          </w:tcPr>
          <w:p w14:paraId="1F7FC94E" w14:textId="77777777" w:rsidR="00B62074" w:rsidRDefault="00B62074" w:rsidP="00413AD7">
            <w:pPr>
              <w:pStyle w:val="Nidungvnbn"/>
              <w:ind w:firstLine="0"/>
              <w:jc w:val="center"/>
            </w:pPr>
            <w:r>
              <w:t>Giảng viên</w:t>
            </w:r>
          </w:p>
        </w:tc>
        <w:tc>
          <w:tcPr>
            <w:tcW w:w="6108" w:type="dxa"/>
            <w:vAlign w:val="center"/>
          </w:tcPr>
          <w:p w14:paraId="045A7BD9" w14:textId="77777777" w:rsidR="00B62074" w:rsidRDefault="00B62074" w:rsidP="00413AD7">
            <w:pPr>
              <w:pStyle w:val="Nidungvnbn"/>
              <w:numPr>
                <w:ilvl w:val="0"/>
                <w:numId w:val="8"/>
              </w:numPr>
              <w:jc w:val="left"/>
              <w:cnfStyle w:val="000000100000" w:firstRow="0" w:lastRow="0" w:firstColumn="0" w:lastColumn="0" w:oddVBand="0" w:evenVBand="0" w:oddHBand="1" w:evenHBand="0" w:firstRowFirstColumn="0" w:firstRowLastColumn="0" w:lastRowFirstColumn="0" w:lastRowLastColumn="0"/>
            </w:pPr>
            <w:r>
              <w:t>Đăng kí, đăng nhập, đăng xuất</w:t>
            </w:r>
          </w:p>
          <w:p w14:paraId="1E4DE463" w14:textId="77777777" w:rsidR="00B62074" w:rsidRDefault="00B62074" w:rsidP="00413AD7">
            <w:pPr>
              <w:pStyle w:val="Nidungvnbn"/>
              <w:numPr>
                <w:ilvl w:val="0"/>
                <w:numId w:val="8"/>
              </w:numPr>
              <w:jc w:val="left"/>
              <w:cnfStyle w:val="000000100000" w:firstRow="0" w:lastRow="0" w:firstColumn="0" w:lastColumn="0" w:oddVBand="0" w:evenVBand="0" w:oddHBand="1" w:evenHBand="0" w:firstRowFirstColumn="0" w:firstRowLastColumn="0" w:lastRowFirstColumn="0" w:lastRowLastColumn="0"/>
            </w:pPr>
            <w:r>
              <w:t>Sửa thông tin cá nhân</w:t>
            </w:r>
          </w:p>
          <w:p w14:paraId="2D3F786B" w14:textId="77777777" w:rsidR="00B62074" w:rsidRDefault="00B62074" w:rsidP="00413AD7">
            <w:pPr>
              <w:pStyle w:val="Nidungvnbn"/>
              <w:numPr>
                <w:ilvl w:val="0"/>
                <w:numId w:val="8"/>
              </w:numPr>
              <w:jc w:val="left"/>
              <w:cnfStyle w:val="000000100000" w:firstRow="0" w:lastRow="0" w:firstColumn="0" w:lastColumn="0" w:oddVBand="0" w:evenVBand="0" w:oddHBand="1" w:evenHBand="0" w:firstRowFirstColumn="0" w:firstRowLastColumn="0" w:lastRowFirstColumn="0" w:lastRowLastColumn="0"/>
            </w:pPr>
            <w:r>
              <w:t>Tạo bài thi mới</w:t>
            </w:r>
          </w:p>
          <w:p w14:paraId="76FB5B2A" w14:textId="77777777" w:rsidR="00B62074" w:rsidRDefault="00B62074" w:rsidP="00413AD7">
            <w:pPr>
              <w:pStyle w:val="Nidungvnbn"/>
              <w:numPr>
                <w:ilvl w:val="0"/>
                <w:numId w:val="8"/>
              </w:numPr>
              <w:jc w:val="left"/>
              <w:cnfStyle w:val="000000100000" w:firstRow="0" w:lastRow="0" w:firstColumn="0" w:lastColumn="0" w:oddVBand="0" w:evenVBand="0" w:oddHBand="1" w:evenHBand="0" w:firstRowFirstColumn="0" w:firstRowLastColumn="0" w:lastRowFirstColumn="0" w:lastRowLastColumn="0"/>
            </w:pPr>
            <w:r>
              <w:t>Xem – xóa bài thi đã tạo</w:t>
            </w:r>
          </w:p>
          <w:p w14:paraId="23E5403D" w14:textId="77777777" w:rsidR="00B62074" w:rsidRDefault="00B62074" w:rsidP="00413AD7">
            <w:pPr>
              <w:pStyle w:val="Nidungvnbn"/>
              <w:numPr>
                <w:ilvl w:val="0"/>
                <w:numId w:val="8"/>
              </w:numPr>
              <w:jc w:val="left"/>
              <w:cnfStyle w:val="000000100000" w:firstRow="0" w:lastRow="0" w:firstColumn="0" w:lastColumn="0" w:oddVBand="0" w:evenVBand="0" w:oddHBand="1" w:evenHBand="0" w:firstRowFirstColumn="0" w:firstRowLastColumn="0" w:lastRowFirstColumn="0" w:lastRowLastColumn="0"/>
            </w:pPr>
            <w:r>
              <w:t>Chỉnh sửa tiêu đề, deadline bài thi đã tạo</w:t>
            </w:r>
          </w:p>
          <w:p w14:paraId="2CDE1FE1" w14:textId="77777777" w:rsidR="00B62074" w:rsidRDefault="00B62074" w:rsidP="00413AD7">
            <w:pPr>
              <w:pStyle w:val="Nidungvnbn"/>
              <w:numPr>
                <w:ilvl w:val="0"/>
                <w:numId w:val="8"/>
              </w:numPr>
              <w:jc w:val="left"/>
              <w:cnfStyle w:val="000000100000" w:firstRow="0" w:lastRow="0" w:firstColumn="0" w:lastColumn="0" w:oddVBand="0" w:evenVBand="0" w:oddHBand="1" w:evenHBand="0" w:firstRowFirstColumn="0" w:firstRowLastColumn="0" w:lastRowFirstColumn="0" w:lastRowLastColumn="0"/>
            </w:pPr>
            <w:r>
              <w:t>Thêm xóa học sinh cho từng bài thi</w:t>
            </w:r>
          </w:p>
          <w:p w14:paraId="6079CBA9" w14:textId="77777777" w:rsidR="00B62074" w:rsidRDefault="00B62074" w:rsidP="00413AD7">
            <w:pPr>
              <w:pStyle w:val="Nidungvnbn"/>
              <w:numPr>
                <w:ilvl w:val="0"/>
                <w:numId w:val="8"/>
              </w:numPr>
              <w:jc w:val="left"/>
              <w:cnfStyle w:val="000000100000" w:firstRow="0" w:lastRow="0" w:firstColumn="0" w:lastColumn="0" w:oddVBand="0" w:evenVBand="0" w:oddHBand="1" w:evenHBand="0" w:firstRowFirstColumn="0" w:firstRowLastColumn="0" w:lastRowFirstColumn="0" w:lastRowLastColumn="0"/>
            </w:pPr>
            <w:r>
              <w:t>Xem điểm của học sinh đã tham gia bài thi</w:t>
            </w:r>
          </w:p>
          <w:p w14:paraId="3B86F2D4" w14:textId="77777777" w:rsidR="00B62074" w:rsidRDefault="00B62074" w:rsidP="00413AD7">
            <w:pPr>
              <w:pStyle w:val="Nidungvnbn"/>
              <w:ind w:firstLine="0"/>
              <w:jc w:val="left"/>
              <w:cnfStyle w:val="000000100000" w:firstRow="0" w:lastRow="0" w:firstColumn="0" w:lastColumn="0" w:oddVBand="0" w:evenVBand="0" w:oddHBand="1" w:evenHBand="0" w:firstRowFirstColumn="0" w:firstRowLastColumn="0" w:lastRowFirstColumn="0" w:lastRowLastColumn="0"/>
            </w:pPr>
          </w:p>
        </w:tc>
      </w:tr>
      <w:tr w:rsidR="00B62074" w14:paraId="664B838F" w14:textId="77777777" w:rsidTr="00B62074">
        <w:trPr>
          <w:trHeight w:val="554"/>
        </w:trPr>
        <w:tc>
          <w:tcPr>
            <w:cnfStyle w:val="001000000000" w:firstRow="0" w:lastRow="0" w:firstColumn="1" w:lastColumn="0" w:oddVBand="0" w:evenVBand="0" w:oddHBand="0" w:evenHBand="0" w:firstRowFirstColumn="0" w:firstRowLastColumn="0" w:lastRowFirstColumn="0" w:lastRowLastColumn="0"/>
            <w:tcW w:w="2585" w:type="dxa"/>
            <w:vAlign w:val="center"/>
          </w:tcPr>
          <w:p w14:paraId="0424BA5E" w14:textId="77777777" w:rsidR="00B62074" w:rsidRDefault="00B62074" w:rsidP="00413AD7">
            <w:pPr>
              <w:pStyle w:val="Nidungvnbn"/>
              <w:ind w:firstLine="0"/>
              <w:jc w:val="center"/>
            </w:pPr>
            <w:r>
              <w:t>Học sinh – sinh viên</w:t>
            </w:r>
          </w:p>
        </w:tc>
        <w:tc>
          <w:tcPr>
            <w:tcW w:w="6108" w:type="dxa"/>
            <w:vAlign w:val="center"/>
          </w:tcPr>
          <w:p w14:paraId="100E4A9E" w14:textId="77777777" w:rsidR="00B62074" w:rsidRDefault="00B62074" w:rsidP="00413AD7">
            <w:pPr>
              <w:pStyle w:val="Nidungvnbn"/>
              <w:numPr>
                <w:ilvl w:val="0"/>
                <w:numId w:val="8"/>
              </w:numPr>
              <w:jc w:val="left"/>
              <w:cnfStyle w:val="000000000000" w:firstRow="0" w:lastRow="0" w:firstColumn="0" w:lastColumn="0" w:oddVBand="0" w:evenVBand="0" w:oddHBand="0" w:evenHBand="0" w:firstRowFirstColumn="0" w:firstRowLastColumn="0" w:lastRowFirstColumn="0" w:lastRowLastColumn="0"/>
            </w:pPr>
            <w:r>
              <w:t>Đăng kí, đăng nhập, đăng xuất</w:t>
            </w:r>
          </w:p>
          <w:p w14:paraId="0F515828" w14:textId="77777777" w:rsidR="00B62074" w:rsidRDefault="00B62074" w:rsidP="00413AD7">
            <w:pPr>
              <w:pStyle w:val="Nidungvnbn"/>
              <w:numPr>
                <w:ilvl w:val="0"/>
                <w:numId w:val="8"/>
              </w:numPr>
              <w:jc w:val="left"/>
              <w:cnfStyle w:val="000000000000" w:firstRow="0" w:lastRow="0" w:firstColumn="0" w:lastColumn="0" w:oddVBand="0" w:evenVBand="0" w:oddHBand="0" w:evenHBand="0" w:firstRowFirstColumn="0" w:firstRowLastColumn="0" w:lastRowFirstColumn="0" w:lastRowLastColumn="0"/>
            </w:pPr>
            <w:r>
              <w:t>Sửa thông tin cá nhân</w:t>
            </w:r>
          </w:p>
          <w:p w14:paraId="3EAFB852" w14:textId="77777777" w:rsidR="00B62074" w:rsidRDefault="00B62074" w:rsidP="00413AD7">
            <w:pPr>
              <w:pStyle w:val="Nidungvnbn"/>
              <w:numPr>
                <w:ilvl w:val="0"/>
                <w:numId w:val="8"/>
              </w:numPr>
              <w:jc w:val="left"/>
              <w:cnfStyle w:val="000000000000" w:firstRow="0" w:lastRow="0" w:firstColumn="0" w:lastColumn="0" w:oddVBand="0" w:evenVBand="0" w:oddHBand="0" w:evenHBand="0" w:firstRowFirstColumn="0" w:firstRowLastColumn="0" w:lastRowFirstColumn="0" w:lastRowLastColumn="0"/>
            </w:pPr>
            <w:r>
              <w:t>Thi online</w:t>
            </w:r>
          </w:p>
          <w:p w14:paraId="763EE7B2" w14:textId="77777777" w:rsidR="00B62074" w:rsidRDefault="00B62074" w:rsidP="00413AD7">
            <w:pPr>
              <w:pStyle w:val="Nidungvnbn"/>
              <w:numPr>
                <w:ilvl w:val="0"/>
                <w:numId w:val="8"/>
              </w:numPr>
              <w:jc w:val="left"/>
              <w:cnfStyle w:val="000000000000" w:firstRow="0" w:lastRow="0" w:firstColumn="0" w:lastColumn="0" w:oddVBand="0" w:evenVBand="0" w:oddHBand="0" w:evenHBand="0" w:firstRowFirstColumn="0" w:firstRowLastColumn="0" w:lastRowFirstColumn="0" w:lastRowLastColumn="0"/>
            </w:pPr>
            <w:r>
              <w:t xml:space="preserve">Xem điểm </w:t>
            </w:r>
          </w:p>
        </w:tc>
      </w:tr>
    </w:tbl>
    <w:p w14:paraId="7A02F45D" w14:textId="77777777" w:rsidR="00B62074" w:rsidRDefault="00B62074" w:rsidP="00B62074">
      <w:pPr>
        <w:pStyle w:val="Caption"/>
      </w:pPr>
    </w:p>
    <w:p w14:paraId="74D78726" w14:textId="18712E0F" w:rsidR="00B62074" w:rsidRDefault="00B62074" w:rsidP="00B62074">
      <w:pPr>
        <w:pStyle w:val="Caption"/>
      </w:pPr>
      <w:bookmarkStart w:id="6" w:name="_Toc39597578"/>
      <w:r>
        <w:t xml:space="preserve">Bảng 1. </w:t>
      </w:r>
      <w:r w:rsidR="00413AD7">
        <w:fldChar w:fldCharType="begin"/>
      </w:r>
      <w:r w:rsidR="00413AD7">
        <w:instrText xml:space="preserve"> SEQ Bảng_1. \* ARABIC </w:instrText>
      </w:r>
      <w:r w:rsidR="00413AD7">
        <w:fldChar w:fldCharType="separate"/>
      </w:r>
      <w:r>
        <w:rPr>
          <w:noProof/>
        </w:rPr>
        <w:t>1</w:t>
      </w:r>
      <w:r w:rsidR="00413AD7">
        <w:rPr>
          <w:noProof/>
        </w:rPr>
        <w:fldChar w:fldCharType="end"/>
      </w:r>
      <w:r>
        <w:t>: Bảng các tác nhân trong hệ thốn</w:t>
      </w:r>
      <w:bookmarkEnd w:id="6"/>
      <w:r>
        <w:t>g</w:t>
      </w:r>
    </w:p>
    <w:p w14:paraId="085E5408" w14:textId="7711F4F7" w:rsidR="00A06202" w:rsidRDefault="00A06202" w:rsidP="00332EF3">
      <w:pPr>
        <w:pStyle w:val="Tiumccp1"/>
        <w:numPr>
          <w:ilvl w:val="1"/>
          <w:numId w:val="15"/>
        </w:numPr>
        <w:jc w:val="both"/>
        <w:outlineLvl w:val="1"/>
      </w:pPr>
      <w:r>
        <w:t xml:space="preserve"> Xác định Use Case của hệ thống:</w:t>
      </w:r>
    </w:p>
    <w:tbl>
      <w:tblPr>
        <w:tblStyle w:val="GridTable6Colorful"/>
        <w:tblW w:w="0" w:type="auto"/>
        <w:tblLook w:val="04A0" w:firstRow="1" w:lastRow="0" w:firstColumn="1" w:lastColumn="0" w:noHBand="0" w:noVBand="1"/>
      </w:tblPr>
      <w:tblGrid>
        <w:gridCol w:w="1413"/>
        <w:gridCol w:w="2126"/>
        <w:gridCol w:w="3119"/>
        <w:gridCol w:w="2453"/>
      </w:tblGrid>
      <w:tr w:rsidR="000915F4" w14:paraId="475CF6F6" w14:textId="77777777" w:rsidTr="00413A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D385F8" w14:textId="77777777" w:rsidR="000915F4" w:rsidRPr="002502A3" w:rsidRDefault="000915F4" w:rsidP="00413AD7">
            <w:pPr>
              <w:pStyle w:val="Nidungvnbn"/>
              <w:ind w:firstLine="0"/>
              <w:jc w:val="center"/>
            </w:pPr>
            <w:r w:rsidRPr="002502A3">
              <w:t>ID</w:t>
            </w:r>
          </w:p>
        </w:tc>
        <w:tc>
          <w:tcPr>
            <w:tcW w:w="2126" w:type="dxa"/>
          </w:tcPr>
          <w:p w14:paraId="63C72F77" w14:textId="77777777" w:rsidR="000915F4" w:rsidRPr="002502A3" w:rsidRDefault="000915F4" w:rsidP="00413AD7">
            <w:pPr>
              <w:pStyle w:val="Nidungvnbn"/>
              <w:ind w:firstLine="0"/>
              <w:jc w:val="center"/>
              <w:cnfStyle w:val="100000000000" w:firstRow="1" w:lastRow="0" w:firstColumn="0" w:lastColumn="0" w:oddVBand="0" w:evenVBand="0" w:oddHBand="0" w:evenHBand="0" w:firstRowFirstColumn="0" w:firstRowLastColumn="0" w:lastRowFirstColumn="0" w:lastRowLastColumn="0"/>
            </w:pPr>
            <w:r w:rsidRPr="002502A3">
              <w:t>Tên Use Case</w:t>
            </w:r>
          </w:p>
        </w:tc>
        <w:tc>
          <w:tcPr>
            <w:tcW w:w="3119" w:type="dxa"/>
          </w:tcPr>
          <w:p w14:paraId="6B74E728" w14:textId="77777777" w:rsidR="000915F4" w:rsidRPr="002502A3" w:rsidRDefault="000915F4" w:rsidP="00413AD7">
            <w:pPr>
              <w:pStyle w:val="Nidungvnbn"/>
              <w:ind w:firstLine="0"/>
              <w:jc w:val="center"/>
              <w:cnfStyle w:val="100000000000" w:firstRow="1" w:lastRow="0" w:firstColumn="0" w:lastColumn="0" w:oddVBand="0" w:evenVBand="0" w:oddHBand="0" w:evenHBand="0" w:firstRowFirstColumn="0" w:firstRowLastColumn="0" w:lastRowFirstColumn="0" w:lastRowLastColumn="0"/>
            </w:pPr>
            <w:r w:rsidRPr="002502A3">
              <w:t>Mô tả</w:t>
            </w:r>
          </w:p>
        </w:tc>
        <w:tc>
          <w:tcPr>
            <w:tcW w:w="2453" w:type="dxa"/>
          </w:tcPr>
          <w:p w14:paraId="7ED4DE31" w14:textId="77777777" w:rsidR="000915F4" w:rsidRPr="002502A3" w:rsidRDefault="000915F4" w:rsidP="00413AD7">
            <w:pPr>
              <w:pStyle w:val="Nidungvnbn"/>
              <w:ind w:firstLine="0"/>
              <w:jc w:val="center"/>
              <w:cnfStyle w:val="100000000000" w:firstRow="1" w:lastRow="0" w:firstColumn="0" w:lastColumn="0" w:oddVBand="0" w:evenVBand="0" w:oddHBand="0" w:evenHBand="0" w:firstRowFirstColumn="0" w:firstRowLastColumn="0" w:lastRowFirstColumn="0" w:lastRowLastColumn="0"/>
            </w:pPr>
            <w:r w:rsidRPr="002502A3">
              <w:t>Tác nhân tương ứng</w:t>
            </w:r>
          </w:p>
        </w:tc>
      </w:tr>
      <w:tr w:rsidR="000915F4" w14:paraId="0FBE1E19" w14:textId="77777777" w:rsidTr="00413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47B0A44" w14:textId="77777777" w:rsidR="000915F4" w:rsidRDefault="000915F4" w:rsidP="00413AD7">
            <w:pPr>
              <w:pStyle w:val="Nidungvnbn"/>
              <w:ind w:firstLine="0"/>
            </w:pPr>
            <w:r>
              <w:lastRenderedPageBreak/>
              <w:t>UC01</w:t>
            </w:r>
          </w:p>
        </w:tc>
        <w:tc>
          <w:tcPr>
            <w:tcW w:w="2126" w:type="dxa"/>
          </w:tcPr>
          <w:p w14:paraId="0F45B6D0" w14:textId="77777777" w:rsidR="000915F4" w:rsidRDefault="000915F4" w:rsidP="00413AD7">
            <w:pPr>
              <w:pStyle w:val="Nidungvnbn"/>
              <w:ind w:firstLine="0"/>
              <w:cnfStyle w:val="000000100000" w:firstRow="0" w:lastRow="0" w:firstColumn="0" w:lastColumn="0" w:oddVBand="0" w:evenVBand="0" w:oddHBand="1" w:evenHBand="0" w:firstRowFirstColumn="0" w:firstRowLastColumn="0" w:lastRowFirstColumn="0" w:lastRowLastColumn="0"/>
            </w:pPr>
            <w:r>
              <w:t>Đăng nhập</w:t>
            </w:r>
          </w:p>
        </w:tc>
        <w:tc>
          <w:tcPr>
            <w:tcW w:w="3119" w:type="dxa"/>
          </w:tcPr>
          <w:p w14:paraId="0082F074" w14:textId="77777777" w:rsidR="000915F4" w:rsidRDefault="000915F4" w:rsidP="00413AD7">
            <w:pPr>
              <w:pStyle w:val="Nidungvnbn"/>
              <w:ind w:firstLine="0"/>
              <w:cnfStyle w:val="000000100000" w:firstRow="0" w:lastRow="0" w:firstColumn="0" w:lastColumn="0" w:oddVBand="0" w:evenVBand="0" w:oddHBand="1" w:evenHBand="0" w:firstRowFirstColumn="0" w:firstRowLastColumn="0" w:lastRowFirstColumn="0" w:lastRowLastColumn="0"/>
            </w:pPr>
            <w:r>
              <w:t>Người dùng cần đăng nhập vào hệ thống để tương tác với hệ thống.</w:t>
            </w:r>
          </w:p>
        </w:tc>
        <w:tc>
          <w:tcPr>
            <w:tcW w:w="2453" w:type="dxa"/>
            <w:vAlign w:val="center"/>
          </w:tcPr>
          <w:p w14:paraId="3A4F5008" w14:textId="77777777" w:rsidR="000915F4" w:rsidRDefault="000915F4" w:rsidP="00413AD7">
            <w:pPr>
              <w:pStyle w:val="Nidungvnbn"/>
              <w:ind w:firstLine="0"/>
              <w:cnfStyle w:val="000000100000" w:firstRow="0" w:lastRow="0" w:firstColumn="0" w:lastColumn="0" w:oddVBand="0" w:evenVBand="0" w:oddHBand="1" w:evenHBand="0" w:firstRowFirstColumn="0" w:firstRowLastColumn="0" w:lastRowFirstColumn="0" w:lastRowLastColumn="0"/>
            </w:pPr>
            <w:r>
              <w:t>Mọi người dùng</w:t>
            </w:r>
          </w:p>
        </w:tc>
      </w:tr>
      <w:tr w:rsidR="000915F4" w14:paraId="239F218C" w14:textId="77777777" w:rsidTr="00413AD7">
        <w:tc>
          <w:tcPr>
            <w:cnfStyle w:val="001000000000" w:firstRow="0" w:lastRow="0" w:firstColumn="1" w:lastColumn="0" w:oddVBand="0" w:evenVBand="0" w:oddHBand="0" w:evenHBand="0" w:firstRowFirstColumn="0" w:firstRowLastColumn="0" w:lastRowFirstColumn="0" w:lastRowLastColumn="0"/>
            <w:tcW w:w="1413" w:type="dxa"/>
          </w:tcPr>
          <w:p w14:paraId="0B956633" w14:textId="77777777" w:rsidR="000915F4" w:rsidRDefault="000915F4" w:rsidP="00413AD7">
            <w:pPr>
              <w:pStyle w:val="Nidungvnbn"/>
              <w:ind w:firstLine="0"/>
            </w:pPr>
            <w:r>
              <w:t>UC01-1</w:t>
            </w:r>
          </w:p>
        </w:tc>
        <w:tc>
          <w:tcPr>
            <w:tcW w:w="2126" w:type="dxa"/>
          </w:tcPr>
          <w:p w14:paraId="7D7E6015" w14:textId="77777777" w:rsidR="000915F4" w:rsidRDefault="000915F4" w:rsidP="00413AD7">
            <w:pPr>
              <w:pStyle w:val="Nidungvnbn"/>
              <w:ind w:firstLine="0"/>
              <w:cnfStyle w:val="000000000000" w:firstRow="0" w:lastRow="0" w:firstColumn="0" w:lastColumn="0" w:oddVBand="0" w:evenVBand="0" w:oddHBand="0" w:evenHBand="0" w:firstRowFirstColumn="0" w:firstRowLastColumn="0" w:lastRowFirstColumn="0" w:lastRowLastColumn="0"/>
            </w:pPr>
            <w:r>
              <w:t>Đăng xuất</w:t>
            </w:r>
          </w:p>
        </w:tc>
        <w:tc>
          <w:tcPr>
            <w:tcW w:w="3119" w:type="dxa"/>
          </w:tcPr>
          <w:p w14:paraId="7438F040" w14:textId="77777777" w:rsidR="000915F4" w:rsidRDefault="000915F4" w:rsidP="00413AD7">
            <w:pPr>
              <w:pStyle w:val="Nidungvnbn"/>
              <w:ind w:firstLine="0"/>
              <w:cnfStyle w:val="000000000000" w:firstRow="0" w:lastRow="0" w:firstColumn="0" w:lastColumn="0" w:oddVBand="0" w:evenVBand="0" w:oddHBand="0" w:evenHBand="0" w:firstRowFirstColumn="0" w:firstRowLastColumn="0" w:lastRowFirstColumn="0" w:lastRowLastColumn="0"/>
            </w:pPr>
            <w:r>
              <w:t>Người dùng đã làm việc xong và đăng xuất tài khoản của mình.</w:t>
            </w:r>
          </w:p>
        </w:tc>
        <w:tc>
          <w:tcPr>
            <w:tcW w:w="2453" w:type="dxa"/>
          </w:tcPr>
          <w:p w14:paraId="4765B35F" w14:textId="77777777" w:rsidR="000915F4" w:rsidRDefault="000915F4" w:rsidP="00413AD7">
            <w:pPr>
              <w:pStyle w:val="Nidungvnbn"/>
              <w:ind w:firstLine="0"/>
              <w:cnfStyle w:val="000000000000" w:firstRow="0" w:lastRow="0" w:firstColumn="0" w:lastColumn="0" w:oddVBand="0" w:evenVBand="0" w:oddHBand="0" w:evenHBand="0" w:firstRowFirstColumn="0" w:firstRowLastColumn="0" w:lastRowFirstColumn="0" w:lastRowLastColumn="0"/>
            </w:pPr>
          </w:p>
        </w:tc>
      </w:tr>
      <w:tr w:rsidR="000915F4" w14:paraId="54C2DC29" w14:textId="77777777" w:rsidTr="00413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AD6D020" w14:textId="77777777" w:rsidR="000915F4" w:rsidRDefault="000915F4" w:rsidP="00413AD7">
            <w:pPr>
              <w:pStyle w:val="Nidungvnbn"/>
              <w:ind w:firstLine="0"/>
            </w:pPr>
            <w:r>
              <w:t>UC02</w:t>
            </w:r>
          </w:p>
        </w:tc>
        <w:tc>
          <w:tcPr>
            <w:tcW w:w="2126" w:type="dxa"/>
          </w:tcPr>
          <w:p w14:paraId="0DFB346B" w14:textId="77777777" w:rsidR="000915F4" w:rsidRDefault="000915F4" w:rsidP="00413AD7">
            <w:pPr>
              <w:pStyle w:val="Nidungvnbn"/>
              <w:ind w:firstLine="0"/>
              <w:cnfStyle w:val="000000100000" w:firstRow="0" w:lastRow="0" w:firstColumn="0" w:lastColumn="0" w:oddVBand="0" w:evenVBand="0" w:oddHBand="1" w:evenHBand="0" w:firstRowFirstColumn="0" w:firstRowLastColumn="0" w:lastRowFirstColumn="0" w:lastRowLastColumn="0"/>
            </w:pPr>
            <w:r>
              <w:t>Đăng kí</w:t>
            </w:r>
          </w:p>
        </w:tc>
        <w:tc>
          <w:tcPr>
            <w:tcW w:w="3119" w:type="dxa"/>
          </w:tcPr>
          <w:p w14:paraId="7916A9B6" w14:textId="77777777" w:rsidR="000915F4" w:rsidRDefault="000915F4" w:rsidP="00413AD7">
            <w:pPr>
              <w:pStyle w:val="Nidungvnbn"/>
              <w:ind w:firstLine="0"/>
              <w:cnfStyle w:val="000000100000" w:firstRow="0" w:lastRow="0" w:firstColumn="0" w:lastColumn="0" w:oddVBand="0" w:evenVBand="0" w:oddHBand="1" w:evenHBand="0" w:firstRowFirstColumn="0" w:firstRowLastColumn="0" w:lastRowFirstColumn="0" w:lastRowLastColumn="0"/>
            </w:pPr>
            <w:r>
              <w:t>Nếu người dùng chưa có tài khoản thì tạo tài khoản để tham gia vào hệ thống</w:t>
            </w:r>
          </w:p>
        </w:tc>
        <w:tc>
          <w:tcPr>
            <w:tcW w:w="2453" w:type="dxa"/>
          </w:tcPr>
          <w:p w14:paraId="757997D6" w14:textId="77777777" w:rsidR="000915F4" w:rsidRDefault="000915F4" w:rsidP="00413AD7">
            <w:pPr>
              <w:pStyle w:val="Nidungvnbn"/>
              <w:ind w:firstLine="0"/>
              <w:cnfStyle w:val="000000100000" w:firstRow="0" w:lastRow="0" w:firstColumn="0" w:lastColumn="0" w:oddVBand="0" w:evenVBand="0" w:oddHBand="1" w:evenHBand="0" w:firstRowFirstColumn="0" w:firstRowLastColumn="0" w:lastRowFirstColumn="0" w:lastRowLastColumn="0"/>
            </w:pPr>
            <w:r>
              <w:t>Mọi người dùng</w:t>
            </w:r>
          </w:p>
        </w:tc>
      </w:tr>
      <w:tr w:rsidR="000915F4" w14:paraId="2775555F" w14:textId="77777777" w:rsidTr="00413AD7">
        <w:tc>
          <w:tcPr>
            <w:cnfStyle w:val="001000000000" w:firstRow="0" w:lastRow="0" w:firstColumn="1" w:lastColumn="0" w:oddVBand="0" w:evenVBand="0" w:oddHBand="0" w:evenHBand="0" w:firstRowFirstColumn="0" w:firstRowLastColumn="0" w:lastRowFirstColumn="0" w:lastRowLastColumn="0"/>
            <w:tcW w:w="1413" w:type="dxa"/>
          </w:tcPr>
          <w:p w14:paraId="5284EEA1" w14:textId="77777777" w:rsidR="000915F4" w:rsidRDefault="000915F4" w:rsidP="00413AD7">
            <w:pPr>
              <w:pStyle w:val="Nidungvnbn"/>
              <w:ind w:firstLine="0"/>
            </w:pPr>
            <w:r>
              <w:t>UC03</w:t>
            </w:r>
          </w:p>
        </w:tc>
        <w:tc>
          <w:tcPr>
            <w:tcW w:w="2126" w:type="dxa"/>
          </w:tcPr>
          <w:p w14:paraId="50C3793E" w14:textId="77777777" w:rsidR="000915F4" w:rsidRDefault="000915F4" w:rsidP="00413AD7">
            <w:pPr>
              <w:pStyle w:val="Nidungvnbn"/>
              <w:ind w:firstLine="0"/>
              <w:cnfStyle w:val="000000000000" w:firstRow="0" w:lastRow="0" w:firstColumn="0" w:lastColumn="0" w:oddVBand="0" w:evenVBand="0" w:oddHBand="0" w:evenHBand="0" w:firstRowFirstColumn="0" w:firstRowLastColumn="0" w:lastRowFirstColumn="0" w:lastRowLastColumn="0"/>
            </w:pPr>
            <w:r>
              <w:t>Sửa thông tin người dùng</w:t>
            </w:r>
          </w:p>
        </w:tc>
        <w:tc>
          <w:tcPr>
            <w:tcW w:w="3119" w:type="dxa"/>
          </w:tcPr>
          <w:p w14:paraId="760F28CB" w14:textId="77777777" w:rsidR="000915F4" w:rsidRDefault="000915F4" w:rsidP="00413AD7">
            <w:pPr>
              <w:pStyle w:val="Nidungvnbn"/>
              <w:ind w:firstLine="0"/>
              <w:jc w:val="left"/>
              <w:cnfStyle w:val="000000000000" w:firstRow="0" w:lastRow="0" w:firstColumn="0" w:lastColumn="0" w:oddVBand="0" w:evenVBand="0" w:oddHBand="0" w:evenHBand="0" w:firstRowFirstColumn="0" w:firstRowLastColumn="0" w:lastRowFirstColumn="0" w:lastRowLastColumn="0"/>
            </w:pPr>
            <w:r>
              <w:t xml:space="preserve">Người dùng chỉnh sửa thông tin cá nhân sai sót </w:t>
            </w:r>
          </w:p>
        </w:tc>
        <w:tc>
          <w:tcPr>
            <w:tcW w:w="2453" w:type="dxa"/>
          </w:tcPr>
          <w:p w14:paraId="3E9CFBD1" w14:textId="77777777" w:rsidR="000915F4" w:rsidRDefault="000915F4" w:rsidP="00413AD7">
            <w:pPr>
              <w:pStyle w:val="Nidungvnbn"/>
              <w:ind w:firstLine="0"/>
              <w:cnfStyle w:val="000000000000" w:firstRow="0" w:lastRow="0" w:firstColumn="0" w:lastColumn="0" w:oddVBand="0" w:evenVBand="0" w:oddHBand="0" w:evenHBand="0" w:firstRowFirstColumn="0" w:firstRowLastColumn="0" w:lastRowFirstColumn="0" w:lastRowLastColumn="0"/>
            </w:pPr>
            <w:r>
              <w:t>Giảng viên, học sinh – sinh viên</w:t>
            </w:r>
          </w:p>
        </w:tc>
      </w:tr>
      <w:tr w:rsidR="000915F4" w14:paraId="2C1E1B32" w14:textId="77777777" w:rsidTr="00413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B58EC2F" w14:textId="77777777" w:rsidR="000915F4" w:rsidRDefault="000915F4" w:rsidP="00413AD7">
            <w:pPr>
              <w:pStyle w:val="Nidungvnbn"/>
              <w:ind w:firstLine="0"/>
            </w:pPr>
            <w:r>
              <w:t>UC03-1</w:t>
            </w:r>
          </w:p>
        </w:tc>
        <w:tc>
          <w:tcPr>
            <w:tcW w:w="2126" w:type="dxa"/>
          </w:tcPr>
          <w:p w14:paraId="7D69BCA2" w14:textId="77777777" w:rsidR="000915F4" w:rsidRDefault="000915F4" w:rsidP="00413AD7">
            <w:pPr>
              <w:pStyle w:val="Nidungvnbn"/>
              <w:ind w:firstLine="0"/>
              <w:cnfStyle w:val="000000100000" w:firstRow="0" w:lastRow="0" w:firstColumn="0" w:lastColumn="0" w:oddVBand="0" w:evenVBand="0" w:oddHBand="1" w:evenHBand="0" w:firstRowFirstColumn="0" w:firstRowLastColumn="0" w:lastRowFirstColumn="0" w:lastRowLastColumn="0"/>
            </w:pPr>
            <w:r>
              <w:t>Thay đổi mật khẩu</w:t>
            </w:r>
          </w:p>
        </w:tc>
        <w:tc>
          <w:tcPr>
            <w:tcW w:w="3119" w:type="dxa"/>
          </w:tcPr>
          <w:p w14:paraId="5C7692D4" w14:textId="77777777" w:rsidR="000915F4" w:rsidRDefault="000915F4" w:rsidP="00413AD7">
            <w:pPr>
              <w:pStyle w:val="Nidungvnbn"/>
              <w:ind w:firstLine="0"/>
              <w:cnfStyle w:val="000000100000" w:firstRow="0" w:lastRow="0" w:firstColumn="0" w:lastColumn="0" w:oddVBand="0" w:evenVBand="0" w:oddHBand="1" w:evenHBand="0" w:firstRowFirstColumn="0" w:firstRowLastColumn="0" w:lastRowFirstColumn="0" w:lastRowLastColumn="0"/>
            </w:pPr>
            <w:r>
              <w:t>Người dùng thay đổi mật khẩu đang sử dụng bằng mật khẩu khác chưa từng sử dụng</w:t>
            </w:r>
          </w:p>
        </w:tc>
        <w:tc>
          <w:tcPr>
            <w:tcW w:w="2453" w:type="dxa"/>
          </w:tcPr>
          <w:p w14:paraId="4BEBB225" w14:textId="77777777" w:rsidR="000915F4" w:rsidRDefault="000915F4" w:rsidP="00413AD7">
            <w:pPr>
              <w:pStyle w:val="Nidungvnbn"/>
              <w:ind w:firstLine="0"/>
              <w:cnfStyle w:val="000000100000" w:firstRow="0" w:lastRow="0" w:firstColumn="0" w:lastColumn="0" w:oddVBand="0" w:evenVBand="0" w:oddHBand="1" w:evenHBand="0" w:firstRowFirstColumn="0" w:firstRowLastColumn="0" w:lastRowFirstColumn="0" w:lastRowLastColumn="0"/>
            </w:pPr>
          </w:p>
        </w:tc>
      </w:tr>
      <w:tr w:rsidR="000915F4" w14:paraId="6ADF68A7" w14:textId="77777777" w:rsidTr="00413AD7">
        <w:tc>
          <w:tcPr>
            <w:cnfStyle w:val="001000000000" w:firstRow="0" w:lastRow="0" w:firstColumn="1" w:lastColumn="0" w:oddVBand="0" w:evenVBand="0" w:oddHBand="0" w:evenHBand="0" w:firstRowFirstColumn="0" w:firstRowLastColumn="0" w:lastRowFirstColumn="0" w:lastRowLastColumn="0"/>
            <w:tcW w:w="1413" w:type="dxa"/>
          </w:tcPr>
          <w:p w14:paraId="1A061A45" w14:textId="77777777" w:rsidR="000915F4" w:rsidRDefault="000915F4" w:rsidP="00413AD7">
            <w:pPr>
              <w:pStyle w:val="Nidungvnbn"/>
              <w:ind w:firstLine="0"/>
            </w:pPr>
            <w:r>
              <w:t>UC04</w:t>
            </w:r>
          </w:p>
        </w:tc>
        <w:tc>
          <w:tcPr>
            <w:tcW w:w="2126" w:type="dxa"/>
          </w:tcPr>
          <w:p w14:paraId="772A7904" w14:textId="77777777" w:rsidR="000915F4" w:rsidRDefault="000915F4" w:rsidP="00413AD7">
            <w:pPr>
              <w:pStyle w:val="Nidungvnbn"/>
              <w:ind w:firstLine="0"/>
              <w:cnfStyle w:val="000000000000" w:firstRow="0" w:lastRow="0" w:firstColumn="0" w:lastColumn="0" w:oddVBand="0" w:evenVBand="0" w:oddHBand="0" w:evenHBand="0" w:firstRowFirstColumn="0" w:firstRowLastColumn="0" w:lastRowFirstColumn="0" w:lastRowLastColumn="0"/>
            </w:pPr>
            <w:r>
              <w:t>Thi online</w:t>
            </w:r>
          </w:p>
        </w:tc>
        <w:tc>
          <w:tcPr>
            <w:tcW w:w="3119" w:type="dxa"/>
          </w:tcPr>
          <w:p w14:paraId="3371983F" w14:textId="77777777" w:rsidR="000915F4" w:rsidRDefault="000915F4" w:rsidP="00413AD7">
            <w:pPr>
              <w:pStyle w:val="Nidungvnbn"/>
              <w:ind w:firstLine="0"/>
              <w:cnfStyle w:val="000000000000" w:firstRow="0" w:lastRow="0" w:firstColumn="0" w:lastColumn="0" w:oddVBand="0" w:evenVBand="0" w:oddHBand="0" w:evenHBand="0" w:firstRowFirstColumn="0" w:firstRowLastColumn="0" w:lastRowFirstColumn="0" w:lastRowLastColumn="0"/>
            </w:pPr>
          </w:p>
        </w:tc>
        <w:tc>
          <w:tcPr>
            <w:tcW w:w="2453" w:type="dxa"/>
          </w:tcPr>
          <w:p w14:paraId="27EA843A" w14:textId="77777777" w:rsidR="000915F4" w:rsidRDefault="000915F4" w:rsidP="00413AD7">
            <w:pPr>
              <w:pStyle w:val="Nidungvnbn"/>
              <w:ind w:firstLine="0"/>
              <w:cnfStyle w:val="000000000000" w:firstRow="0" w:lastRow="0" w:firstColumn="0" w:lastColumn="0" w:oddVBand="0" w:evenVBand="0" w:oddHBand="0" w:evenHBand="0" w:firstRowFirstColumn="0" w:firstRowLastColumn="0" w:lastRowFirstColumn="0" w:lastRowLastColumn="0"/>
            </w:pPr>
          </w:p>
        </w:tc>
      </w:tr>
      <w:tr w:rsidR="000915F4" w14:paraId="5F7E3FB3" w14:textId="77777777" w:rsidTr="00413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7BEC8BB" w14:textId="77777777" w:rsidR="000915F4" w:rsidRDefault="000915F4" w:rsidP="00413AD7">
            <w:pPr>
              <w:pStyle w:val="Nidungvnbn"/>
              <w:ind w:firstLine="0"/>
            </w:pPr>
            <w:r>
              <w:t>UC05</w:t>
            </w:r>
          </w:p>
        </w:tc>
        <w:tc>
          <w:tcPr>
            <w:tcW w:w="2126" w:type="dxa"/>
          </w:tcPr>
          <w:p w14:paraId="0D275D5E" w14:textId="77777777" w:rsidR="000915F4" w:rsidRDefault="000915F4" w:rsidP="00413AD7">
            <w:pPr>
              <w:pStyle w:val="Nidungvnbn"/>
              <w:ind w:firstLine="0"/>
              <w:cnfStyle w:val="000000100000" w:firstRow="0" w:lastRow="0" w:firstColumn="0" w:lastColumn="0" w:oddVBand="0" w:evenVBand="0" w:oddHBand="1" w:evenHBand="0" w:firstRowFirstColumn="0" w:firstRowLastColumn="0" w:lastRowFirstColumn="0" w:lastRowLastColumn="0"/>
            </w:pPr>
            <w:r>
              <w:t>Xem điểm</w:t>
            </w:r>
          </w:p>
        </w:tc>
        <w:tc>
          <w:tcPr>
            <w:tcW w:w="3119" w:type="dxa"/>
          </w:tcPr>
          <w:p w14:paraId="3A3591CD" w14:textId="77777777" w:rsidR="000915F4" w:rsidRDefault="000915F4" w:rsidP="00413AD7">
            <w:pPr>
              <w:pStyle w:val="Nidungvnbn"/>
              <w:ind w:firstLine="0"/>
              <w:cnfStyle w:val="000000100000" w:firstRow="0" w:lastRow="0" w:firstColumn="0" w:lastColumn="0" w:oddVBand="0" w:evenVBand="0" w:oddHBand="1" w:evenHBand="0" w:firstRowFirstColumn="0" w:firstRowLastColumn="0" w:lastRowFirstColumn="0" w:lastRowLastColumn="0"/>
            </w:pPr>
          </w:p>
        </w:tc>
        <w:tc>
          <w:tcPr>
            <w:tcW w:w="2453" w:type="dxa"/>
          </w:tcPr>
          <w:p w14:paraId="34273738" w14:textId="77777777" w:rsidR="000915F4" w:rsidRDefault="000915F4" w:rsidP="00413AD7">
            <w:pPr>
              <w:pStyle w:val="Nidungvnbn"/>
              <w:ind w:firstLine="0"/>
              <w:cnfStyle w:val="000000100000" w:firstRow="0" w:lastRow="0" w:firstColumn="0" w:lastColumn="0" w:oddVBand="0" w:evenVBand="0" w:oddHBand="1" w:evenHBand="0" w:firstRowFirstColumn="0" w:firstRowLastColumn="0" w:lastRowFirstColumn="0" w:lastRowLastColumn="0"/>
            </w:pPr>
          </w:p>
        </w:tc>
      </w:tr>
      <w:tr w:rsidR="000915F4" w14:paraId="5EE82660" w14:textId="77777777" w:rsidTr="00413AD7">
        <w:tc>
          <w:tcPr>
            <w:cnfStyle w:val="001000000000" w:firstRow="0" w:lastRow="0" w:firstColumn="1" w:lastColumn="0" w:oddVBand="0" w:evenVBand="0" w:oddHBand="0" w:evenHBand="0" w:firstRowFirstColumn="0" w:firstRowLastColumn="0" w:lastRowFirstColumn="0" w:lastRowLastColumn="0"/>
            <w:tcW w:w="1413" w:type="dxa"/>
          </w:tcPr>
          <w:p w14:paraId="095EA680" w14:textId="77777777" w:rsidR="000915F4" w:rsidRDefault="000915F4" w:rsidP="00413AD7">
            <w:pPr>
              <w:pStyle w:val="Nidungvnbn"/>
              <w:ind w:firstLine="0"/>
            </w:pPr>
            <w:r>
              <w:t>UC05-1</w:t>
            </w:r>
          </w:p>
        </w:tc>
        <w:tc>
          <w:tcPr>
            <w:tcW w:w="2126" w:type="dxa"/>
          </w:tcPr>
          <w:p w14:paraId="0F262244" w14:textId="77777777" w:rsidR="000915F4" w:rsidRDefault="000915F4" w:rsidP="00413AD7">
            <w:pPr>
              <w:pStyle w:val="Nidungvnbn"/>
              <w:ind w:firstLine="0"/>
              <w:cnfStyle w:val="000000000000" w:firstRow="0" w:lastRow="0" w:firstColumn="0" w:lastColumn="0" w:oddVBand="0" w:evenVBand="0" w:oddHBand="0" w:evenHBand="0" w:firstRowFirstColumn="0" w:firstRowLastColumn="0" w:lastRowFirstColumn="0" w:lastRowLastColumn="0"/>
            </w:pPr>
            <w:r>
              <w:t>Xem đáp án</w:t>
            </w:r>
          </w:p>
        </w:tc>
        <w:tc>
          <w:tcPr>
            <w:tcW w:w="3119" w:type="dxa"/>
          </w:tcPr>
          <w:p w14:paraId="44FD5329" w14:textId="77777777" w:rsidR="000915F4" w:rsidRDefault="000915F4" w:rsidP="00413AD7">
            <w:pPr>
              <w:pStyle w:val="Nidungvnbn"/>
              <w:ind w:firstLine="0"/>
              <w:cnfStyle w:val="000000000000" w:firstRow="0" w:lastRow="0" w:firstColumn="0" w:lastColumn="0" w:oddVBand="0" w:evenVBand="0" w:oddHBand="0" w:evenHBand="0" w:firstRowFirstColumn="0" w:firstRowLastColumn="0" w:lastRowFirstColumn="0" w:lastRowLastColumn="0"/>
            </w:pPr>
          </w:p>
        </w:tc>
        <w:tc>
          <w:tcPr>
            <w:tcW w:w="2453" w:type="dxa"/>
          </w:tcPr>
          <w:p w14:paraId="456C182C" w14:textId="77777777" w:rsidR="000915F4" w:rsidRDefault="000915F4" w:rsidP="00413AD7">
            <w:pPr>
              <w:pStyle w:val="Nidungvnbn"/>
              <w:ind w:firstLine="0"/>
              <w:cnfStyle w:val="000000000000" w:firstRow="0" w:lastRow="0" w:firstColumn="0" w:lastColumn="0" w:oddVBand="0" w:evenVBand="0" w:oddHBand="0" w:evenHBand="0" w:firstRowFirstColumn="0" w:firstRowLastColumn="0" w:lastRowFirstColumn="0" w:lastRowLastColumn="0"/>
            </w:pPr>
          </w:p>
        </w:tc>
      </w:tr>
      <w:tr w:rsidR="000915F4" w14:paraId="370B9BA6" w14:textId="77777777" w:rsidTr="00413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B151B47" w14:textId="77777777" w:rsidR="000915F4" w:rsidRDefault="000915F4" w:rsidP="00413AD7">
            <w:pPr>
              <w:pStyle w:val="Nidungvnbn"/>
              <w:ind w:firstLine="0"/>
            </w:pPr>
            <w:r>
              <w:t>UC06</w:t>
            </w:r>
          </w:p>
        </w:tc>
        <w:tc>
          <w:tcPr>
            <w:tcW w:w="2126" w:type="dxa"/>
          </w:tcPr>
          <w:p w14:paraId="43C42392" w14:textId="77777777" w:rsidR="000915F4" w:rsidRDefault="000915F4" w:rsidP="00413AD7">
            <w:pPr>
              <w:pStyle w:val="Nidungvnbn"/>
              <w:ind w:firstLine="0"/>
              <w:cnfStyle w:val="000000100000" w:firstRow="0" w:lastRow="0" w:firstColumn="0" w:lastColumn="0" w:oddVBand="0" w:evenVBand="0" w:oddHBand="1" w:evenHBand="0" w:firstRowFirstColumn="0" w:firstRowLastColumn="0" w:lastRowFirstColumn="0" w:lastRowLastColumn="0"/>
            </w:pPr>
            <w:r>
              <w:t>Quản lý bài thi</w:t>
            </w:r>
          </w:p>
        </w:tc>
        <w:tc>
          <w:tcPr>
            <w:tcW w:w="3119" w:type="dxa"/>
          </w:tcPr>
          <w:p w14:paraId="56957B65" w14:textId="77777777" w:rsidR="000915F4" w:rsidRDefault="000915F4" w:rsidP="00413AD7">
            <w:pPr>
              <w:pStyle w:val="Nidungvnbn"/>
              <w:ind w:firstLine="0"/>
              <w:cnfStyle w:val="000000100000" w:firstRow="0" w:lastRow="0" w:firstColumn="0" w:lastColumn="0" w:oddVBand="0" w:evenVBand="0" w:oddHBand="1" w:evenHBand="0" w:firstRowFirstColumn="0" w:firstRowLastColumn="0" w:lastRowFirstColumn="0" w:lastRowLastColumn="0"/>
            </w:pPr>
          </w:p>
        </w:tc>
        <w:tc>
          <w:tcPr>
            <w:tcW w:w="2453" w:type="dxa"/>
          </w:tcPr>
          <w:p w14:paraId="3FABA5FC" w14:textId="77777777" w:rsidR="000915F4" w:rsidRDefault="000915F4" w:rsidP="00413AD7">
            <w:pPr>
              <w:pStyle w:val="Nidungvnbn"/>
              <w:ind w:firstLine="0"/>
              <w:cnfStyle w:val="000000100000" w:firstRow="0" w:lastRow="0" w:firstColumn="0" w:lastColumn="0" w:oddVBand="0" w:evenVBand="0" w:oddHBand="1" w:evenHBand="0" w:firstRowFirstColumn="0" w:firstRowLastColumn="0" w:lastRowFirstColumn="0" w:lastRowLastColumn="0"/>
            </w:pPr>
          </w:p>
        </w:tc>
      </w:tr>
      <w:tr w:rsidR="000915F4" w14:paraId="48A09CF8" w14:textId="77777777" w:rsidTr="00413AD7">
        <w:tc>
          <w:tcPr>
            <w:cnfStyle w:val="001000000000" w:firstRow="0" w:lastRow="0" w:firstColumn="1" w:lastColumn="0" w:oddVBand="0" w:evenVBand="0" w:oddHBand="0" w:evenHBand="0" w:firstRowFirstColumn="0" w:firstRowLastColumn="0" w:lastRowFirstColumn="0" w:lastRowLastColumn="0"/>
            <w:tcW w:w="1413" w:type="dxa"/>
          </w:tcPr>
          <w:p w14:paraId="535F06BF" w14:textId="77777777" w:rsidR="000915F4" w:rsidRDefault="000915F4" w:rsidP="00413AD7">
            <w:pPr>
              <w:pStyle w:val="Nidungvnbn"/>
              <w:ind w:firstLine="0"/>
            </w:pPr>
            <w:r>
              <w:t>UC06-1</w:t>
            </w:r>
          </w:p>
        </w:tc>
        <w:tc>
          <w:tcPr>
            <w:tcW w:w="2126" w:type="dxa"/>
          </w:tcPr>
          <w:p w14:paraId="7F92A640" w14:textId="77777777" w:rsidR="000915F4" w:rsidRDefault="000915F4" w:rsidP="00413AD7">
            <w:pPr>
              <w:pStyle w:val="Nidungvnbn"/>
              <w:ind w:firstLine="0"/>
              <w:cnfStyle w:val="000000000000" w:firstRow="0" w:lastRow="0" w:firstColumn="0" w:lastColumn="0" w:oddVBand="0" w:evenVBand="0" w:oddHBand="0" w:evenHBand="0" w:firstRowFirstColumn="0" w:firstRowLastColumn="0" w:lastRowFirstColumn="0" w:lastRowLastColumn="0"/>
            </w:pPr>
            <w:r>
              <w:t>Xem danh sách bài thi</w:t>
            </w:r>
          </w:p>
        </w:tc>
        <w:tc>
          <w:tcPr>
            <w:tcW w:w="3119" w:type="dxa"/>
          </w:tcPr>
          <w:p w14:paraId="3800CF6D" w14:textId="77777777" w:rsidR="000915F4" w:rsidRDefault="000915F4" w:rsidP="00413AD7">
            <w:pPr>
              <w:pStyle w:val="Nidungvnbn"/>
              <w:ind w:firstLine="0"/>
              <w:cnfStyle w:val="000000000000" w:firstRow="0" w:lastRow="0" w:firstColumn="0" w:lastColumn="0" w:oddVBand="0" w:evenVBand="0" w:oddHBand="0" w:evenHBand="0" w:firstRowFirstColumn="0" w:firstRowLastColumn="0" w:lastRowFirstColumn="0" w:lastRowLastColumn="0"/>
            </w:pPr>
          </w:p>
        </w:tc>
        <w:tc>
          <w:tcPr>
            <w:tcW w:w="2453" w:type="dxa"/>
          </w:tcPr>
          <w:p w14:paraId="12224AEA" w14:textId="77777777" w:rsidR="000915F4" w:rsidRDefault="000915F4" w:rsidP="00413AD7">
            <w:pPr>
              <w:pStyle w:val="Nidungvnbn"/>
              <w:ind w:firstLine="0"/>
              <w:cnfStyle w:val="000000000000" w:firstRow="0" w:lastRow="0" w:firstColumn="0" w:lastColumn="0" w:oddVBand="0" w:evenVBand="0" w:oddHBand="0" w:evenHBand="0" w:firstRowFirstColumn="0" w:firstRowLastColumn="0" w:lastRowFirstColumn="0" w:lastRowLastColumn="0"/>
            </w:pPr>
          </w:p>
        </w:tc>
      </w:tr>
      <w:tr w:rsidR="000915F4" w14:paraId="4DE5F4AF" w14:textId="77777777" w:rsidTr="00413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4B2A524" w14:textId="77777777" w:rsidR="000915F4" w:rsidRDefault="000915F4" w:rsidP="00413AD7">
            <w:pPr>
              <w:pStyle w:val="Nidungvnbn"/>
              <w:ind w:firstLine="0"/>
            </w:pPr>
            <w:r>
              <w:t>UC06-1-1</w:t>
            </w:r>
          </w:p>
        </w:tc>
        <w:tc>
          <w:tcPr>
            <w:tcW w:w="2126" w:type="dxa"/>
          </w:tcPr>
          <w:p w14:paraId="6476481E" w14:textId="77777777" w:rsidR="000915F4" w:rsidRDefault="000915F4" w:rsidP="00413AD7">
            <w:pPr>
              <w:pStyle w:val="Nidungvnbn"/>
              <w:ind w:firstLine="0"/>
              <w:cnfStyle w:val="000000100000" w:firstRow="0" w:lastRow="0" w:firstColumn="0" w:lastColumn="0" w:oddVBand="0" w:evenVBand="0" w:oddHBand="1" w:evenHBand="0" w:firstRowFirstColumn="0" w:firstRowLastColumn="0" w:lastRowFirstColumn="0" w:lastRowLastColumn="0"/>
            </w:pPr>
            <w:r>
              <w:t>Xóa bài thi</w:t>
            </w:r>
          </w:p>
        </w:tc>
        <w:tc>
          <w:tcPr>
            <w:tcW w:w="3119" w:type="dxa"/>
          </w:tcPr>
          <w:p w14:paraId="28B99246" w14:textId="77777777" w:rsidR="000915F4" w:rsidRDefault="000915F4" w:rsidP="00413AD7">
            <w:pPr>
              <w:pStyle w:val="Nidungvnbn"/>
              <w:ind w:firstLine="0"/>
              <w:cnfStyle w:val="000000100000" w:firstRow="0" w:lastRow="0" w:firstColumn="0" w:lastColumn="0" w:oddVBand="0" w:evenVBand="0" w:oddHBand="1" w:evenHBand="0" w:firstRowFirstColumn="0" w:firstRowLastColumn="0" w:lastRowFirstColumn="0" w:lastRowLastColumn="0"/>
            </w:pPr>
          </w:p>
        </w:tc>
        <w:tc>
          <w:tcPr>
            <w:tcW w:w="2453" w:type="dxa"/>
          </w:tcPr>
          <w:p w14:paraId="722D4611" w14:textId="77777777" w:rsidR="000915F4" w:rsidRDefault="000915F4" w:rsidP="00413AD7">
            <w:pPr>
              <w:pStyle w:val="Nidungvnbn"/>
              <w:ind w:firstLine="0"/>
              <w:cnfStyle w:val="000000100000" w:firstRow="0" w:lastRow="0" w:firstColumn="0" w:lastColumn="0" w:oddVBand="0" w:evenVBand="0" w:oddHBand="1" w:evenHBand="0" w:firstRowFirstColumn="0" w:firstRowLastColumn="0" w:lastRowFirstColumn="0" w:lastRowLastColumn="0"/>
            </w:pPr>
          </w:p>
        </w:tc>
      </w:tr>
      <w:tr w:rsidR="000915F4" w14:paraId="3656F749" w14:textId="77777777" w:rsidTr="00413AD7">
        <w:tc>
          <w:tcPr>
            <w:cnfStyle w:val="001000000000" w:firstRow="0" w:lastRow="0" w:firstColumn="1" w:lastColumn="0" w:oddVBand="0" w:evenVBand="0" w:oddHBand="0" w:evenHBand="0" w:firstRowFirstColumn="0" w:firstRowLastColumn="0" w:lastRowFirstColumn="0" w:lastRowLastColumn="0"/>
            <w:tcW w:w="1413" w:type="dxa"/>
          </w:tcPr>
          <w:p w14:paraId="09E8B6D1" w14:textId="77777777" w:rsidR="000915F4" w:rsidRDefault="000915F4" w:rsidP="00413AD7">
            <w:pPr>
              <w:pStyle w:val="Nidungvnbn"/>
              <w:ind w:firstLine="0"/>
            </w:pPr>
            <w:r>
              <w:t>UC06-1-2</w:t>
            </w:r>
          </w:p>
        </w:tc>
        <w:tc>
          <w:tcPr>
            <w:tcW w:w="2126" w:type="dxa"/>
          </w:tcPr>
          <w:p w14:paraId="3FBA3037" w14:textId="77777777" w:rsidR="000915F4" w:rsidRDefault="000915F4" w:rsidP="00413AD7">
            <w:pPr>
              <w:pStyle w:val="Nidungvnbn"/>
              <w:ind w:firstLine="0"/>
              <w:cnfStyle w:val="000000000000" w:firstRow="0" w:lastRow="0" w:firstColumn="0" w:lastColumn="0" w:oddVBand="0" w:evenVBand="0" w:oddHBand="0" w:evenHBand="0" w:firstRowFirstColumn="0" w:firstRowLastColumn="0" w:lastRowFirstColumn="0" w:lastRowLastColumn="0"/>
            </w:pPr>
            <w:r>
              <w:t>Chỉnh deadline</w:t>
            </w:r>
          </w:p>
        </w:tc>
        <w:tc>
          <w:tcPr>
            <w:tcW w:w="3119" w:type="dxa"/>
          </w:tcPr>
          <w:p w14:paraId="64D881F9" w14:textId="77777777" w:rsidR="000915F4" w:rsidRDefault="000915F4" w:rsidP="00413AD7">
            <w:pPr>
              <w:pStyle w:val="Nidungvnbn"/>
              <w:ind w:firstLine="0"/>
              <w:cnfStyle w:val="000000000000" w:firstRow="0" w:lastRow="0" w:firstColumn="0" w:lastColumn="0" w:oddVBand="0" w:evenVBand="0" w:oddHBand="0" w:evenHBand="0" w:firstRowFirstColumn="0" w:firstRowLastColumn="0" w:lastRowFirstColumn="0" w:lastRowLastColumn="0"/>
            </w:pPr>
          </w:p>
        </w:tc>
        <w:tc>
          <w:tcPr>
            <w:tcW w:w="2453" w:type="dxa"/>
          </w:tcPr>
          <w:p w14:paraId="60FF1F0C" w14:textId="77777777" w:rsidR="000915F4" w:rsidRDefault="000915F4" w:rsidP="00413AD7">
            <w:pPr>
              <w:pStyle w:val="Nidungvnbn"/>
              <w:ind w:firstLine="0"/>
              <w:cnfStyle w:val="000000000000" w:firstRow="0" w:lastRow="0" w:firstColumn="0" w:lastColumn="0" w:oddVBand="0" w:evenVBand="0" w:oddHBand="0" w:evenHBand="0" w:firstRowFirstColumn="0" w:firstRowLastColumn="0" w:lastRowFirstColumn="0" w:lastRowLastColumn="0"/>
            </w:pPr>
          </w:p>
        </w:tc>
      </w:tr>
      <w:tr w:rsidR="000915F4" w14:paraId="1DD66FA2" w14:textId="77777777" w:rsidTr="00413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15982E3" w14:textId="77777777" w:rsidR="000915F4" w:rsidRDefault="000915F4" w:rsidP="00413AD7">
            <w:pPr>
              <w:pStyle w:val="Nidungvnbn"/>
              <w:ind w:firstLine="0"/>
            </w:pPr>
            <w:r>
              <w:t>UC06-2</w:t>
            </w:r>
          </w:p>
        </w:tc>
        <w:tc>
          <w:tcPr>
            <w:tcW w:w="2126" w:type="dxa"/>
          </w:tcPr>
          <w:p w14:paraId="21FF105D" w14:textId="77777777" w:rsidR="000915F4" w:rsidRDefault="000915F4" w:rsidP="00413AD7">
            <w:pPr>
              <w:pStyle w:val="Nidungvnbn"/>
              <w:ind w:firstLine="0"/>
              <w:cnfStyle w:val="000000100000" w:firstRow="0" w:lastRow="0" w:firstColumn="0" w:lastColumn="0" w:oddVBand="0" w:evenVBand="0" w:oddHBand="1" w:evenHBand="0" w:firstRowFirstColumn="0" w:firstRowLastColumn="0" w:lastRowFirstColumn="0" w:lastRowLastColumn="0"/>
            </w:pPr>
            <w:r>
              <w:t>Xem bài thi</w:t>
            </w:r>
          </w:p>
        </w:tc>
        <w:tc>
          <w:tcPr>
            <w:tcW w:w="3119" w:type="dxa"/>
          </w:tcPr>
          <w:p w14:paraId="512387B7" w14:textId="77777777" w:rsidR="000915F4" w:rsidRDefault="000915F4" w:rsidP="00413AD7">
            <w:pPr>
              <w:pStyle w:val="Nidungvnbn"/>
              <w:ind w:firstLine="0"/>
              <w:cnfStyle w:val="000000100000" w:firstRow="0" w:lastRow="0" w:firstColumn="0" w:lastColumn="0" w:oddVBand="0" w:evenVBand="0" w:oddHBand="1" w:evenHBand="0" w:firstRowFirstColumn="0" w:firstRowLastColumn="0" w:lastRowFirstColumn="0" w:lastRowLastColumn="0"/>
            </w:pPr>
          </w:p>
        </w:tc>
        <w:tc>
          <w:tcPr>
            <w:tcW w:w="2453" w:type="dxa"/>
          </w:tcPr>
          <w:p w14:paraId="5B1A5FB4" w14:textId="77777777" w:rsidR="000915F4" w:rsidRDefault="000915F4" w:rsidP="00413AD7">
            <w:pPr>
              <w:pStyle w:val="Nidungvnbn"/>
              <w:ind w:firstLine="0"/>
              <w:cnfStyle w:val="000000100000" w:firstRow="0" w:lastRow="0" w:firstColumn="0" w:lastColumn="0" w:oddVBand="0" w:evenVBand="0" w:oddHBand="1" w:evenHBand="0" w:firstRowFirstColumn="0" w:firstRowLastColumn="0" w:lastRowFirstColumn="0" w:lastRowLastColumn="0"/>
            </w:pPr>
          </w:p>
        </w:tc>
      </w:tr>
      <w:tr w:rsidR="000915F4" w14:paraId="5AA1B6E8" w14:textId="77777777" w:rsidTr="00413AD7">
        <w:tc>
          <w:tcPr>
            <w:cnfStyle w:val="001000000000" w:firstRow="0" w:lastRow="0" w:firstColumn="1" w:lastColumn="0" w:oddVBand="0" w:evenVBand="0" w:oddHBand="0" w:evenHBand="0" w:firstRowFirstColumn="0" w:firstRowLastColumn="0" w:lastRowFirstColumn="0" w:lastRowLastColumn="0"/>
            <w:tcW w:w="1413" w:type="dxa"/>
          </w:tcPr>
          <w:p w14:paraId="46855B44" w14:textId="77777777" w:rsidR="000915F4" w:rsidRDefault="000915F4" w:rsidP="00413AD7">
            <w:pPr>
              <w:pStyle w:val="Nidungvnbn"/>
              <w:ind w:firstLine="0"/>
            </w:pPr>
            <w:r>
              <w:t>UC06-2-1</w:t>
            </w:r>
          </w:p>
        </w:tc>
        <w:tc>
          <w:tcPr>
            <w:tcW w:w="2126" w:type="dxa"/>
          </w:tcPr>
          <w:p w14:paraId="050B0923" w14:textId="77777777" w:rsidR="000915F4" w:rsidRDefault="000915F4" w:rsidP="00413AD7">
            <w:pPr>
              <w:pStyle w:val="Nidungvnbn"/>
              <w:ind w:firstLine="0"/>
              <w:cnfStyle w:val="000000000000" w:firstRow="0" w:lastRow="0" w:firstColumn="0" w:lastColumn="0" w:oddVBand="0" w:evenVBand="0" w:oddHBand="0" w:evenHBand="0" w:firstRowFirstColumn="0" w:firstRowLastColumn="0" w:lastRowFirstColumn="0" w:lastRowLastColumn="0"/>
            </w:pPr>
            <w:r>
              <w:t>Xem điểm của sinh viên</w:t>
            </w:r>
          </w:p>
        </w:tc>
        <w:tc>
          <w:tcPr>
            <w:tcW w:w="3119" w:type="dxa"/>
          </w:tcPr>
          <w:p w14:paraId="136A377E" w14:textId="77777777" w:rsidR="000915F4" w:rsidRDefault="000915F4" w:rsidP="00413AD7">
            <w:pPr>
              <w:pStyle w:val="Nidungvnbn"/>
              <w:ind w:firstLine="0"/>
              <w:cnfStyle w:val="000000000000" w:firstRow="0" w:lastRow="0" w:firstColumn="0" w:lastColumn="0" w:oddVBand="0" w:evenVBand="0" w:oddHBand="0" w:evenHBand="0" w:firstRowFirstColumn="0" w:firstRowLastColumn="0" w:lastRowFirstColumn="0" w:lastRowLastColumn="0"/>
            </w:pPr>
          </w:p>
        </w:tc>
        <w:tc>
          <w:tcPr>
            <w:tcW w:w="2453" w:type="dxa"/>
          </w:tcPr>
          <w:p w14:paraId="6CDFA3F4" w14:textId="77777777" w:rsidR="000915F4" w:rsidRDefault="000915F4" w:rsidP="00413AD7">
            <w:pPr>
              <w:pStyle w:val="Nidungvnbn"/>
              <w:ind w:firstLine="0"/>
              <w:cnfStyle w:val="000000000000" w:firstRow="0" w:lastRow="0" w:firstColumn="0" w:lastColumn="0" w:oddVBand="0" w:evenVBand="0" w:oddHBand="0" w:evenHBand="0" w:firstRowFirstColumn="0" w:firstRowLastColumn="0" w:lastRowFirstColumn="0" w:lastRowLastColumn="0"/>
            </w:pPr>
          </w:p>
        </w:tc>
      </w:tr>
      <w:tr w:rsidR="000915F4" w14:paraId="5D0E5E7C" w14:textId="77777777" w:rsidTr="00413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8F2D872" w14:textId="77777777" w:rsidR="000915F4" w:rsidRDefault="000915F4" w:rsidP="00413AD7">
            <w:pPr>
              <w:pStyle w:val="Nidungvnbn"/>
              <w:ind w:firstLine="0"/>
            </w:pPr>
            <w:r>
              <w:lastRenderedPageBreak/>
              <w:t>UC07</w:t>
            </w:r>
          </w:p>
        </w:tc>
        <w:tc>
          <w:tcPr>
            <w:tcW w:w="2126" w:type="dxa"/>
          </w:tcPr>
          <w:p w14:paraId="6766520C" w14:textId="77777777" w:rsidR="000915F4" w:rsidRDefault="000915F4" w:rsidP="00413AD7">
            <w:pPr>
              <w:pStyle w:val="Nidungvnbn"/>
              <w:ind w:firstLine="0"/>
              <w:cnfStyle w:val="000000100000" w:firstRow="0" w:lastRow="0" w:firstColumn="0" w:lastColumn="0" w:oddVBand="0" w:evenVBand="0" w:oddHBand="1" w:evenHBand="0" w:firstRowFirstColumn="0" w:firstRowLastColumn="0" w:lastRowFirstColumn="0" w:lastRowLastColumn="0"/>
            </w:pPr>
            <w:r>
              <w:t>Tạo bài thi</w:t>
            </w:r>
          </w:p>
        </w:tc>
        <w:tc>
          <w:tcPr>
            <w:tcW w:w="3119" w:type="dxa"/>
          </w:tcPr>
          <w:p w14:paraId="5B667EE2" w14:textId="77777777" w:rsidR="000915F4" w:rsidRDefault="000915F4" w:rsidP="00413AD7">
            <w:pPr>
              <w:pStyle w:val="Nidungvnbn"/>
              <w:ind w:firstLine="0"/>
              <w:cnfStyle w:val="000000100000" w:firstRow="0" w:lastRow="0" w:firstColumn="0" w:lastColumn="0" w:oddVBand="0" w:evenVBand="0" w:oddHBand="1" w:evenHBand="0" w:firstRowFirstColumn="0" w:firstRowLastColumn="0" w:lastRowFirstColumn="0" w:lastRowLastColumn="0"/>
            </w:pPr>
          </w:p>
        </w:tc>
        <w:tc>
          <w:tcPr>
            <w:tcW w:w="2453" w:type="dxa"/>
          </w:tcPr>
          <w:p w14:paraId="061E8CDB" w14:textId="77777777" w:rsidR="000915F4" w:rsidRDefault="000915F4" w:rsidP="00413AD7">
            <w:pPr>
              <w:pStyle w:val="Nidungvnbn"/>
              <w:ind w:firstLine="0"/>
              <w:cnfStyle w:val="000000100000" w:firstRow="0" w:lastRow="0" w:firstColumn="0" w:lastColumn="0" w:oddVBand="0" w:evenVBand="0" w:oddHBand="1" w:evenHBand="0" w:firstRowFirstColumn="0" w:firstRowLastColumn="0" w:lastRowFirstColumn="0" w:lastRowLastColumn="0"/>
            </w:pPr>
          </w:p>
        </w:tc>
      </w:tr>
      <w:tr w:rsidR="000915F4" w14:paraId="327D4343" w14:textId="77777777" w:rsidTr="00413AD7">
        <w:tc>
          <w:tcPr>
            <w:cnfStyle w:val="001000000000" w:firstRow="0" w:lastRow="0" w:firstColumn="1" w:lastColumn="0" w:oddVBand="0" w:evenVBand="0" w:oddHBand="0" w:evenHBand="0" w:firstRowFirstColumn="0" w:firstRowLastColumn="0" w:lastRowFirstColumn="0" w:lastRowLastColumn="0"/>
            <w:tcW w:w="1413" w:type="dxa"/>
          </w:tcPr>
          <w:p w14:paraId="0B4BAC58" w14:textId="77777777" w:rsidR="000915F4" w:rsidRDefault="000915F4" w:rsidP="00413AD7">
            <w:pPr>
              <w:pStyle w:val="Nidungvnbn"/>
              <w:ind w:firstLine="0"/>
            </w:pPr>
            <w:r>
              <w:t>UC07-1</w:t>
            </w:r>
          </w:p>
        </w:tc>
        <w:tc>
          <w:tcPr>
            <w:tcW w:w="2126" w:type="dxa"/>
          </w:tcPr>
          <w:p w14:paraId="711F51A8" w14:textId="77777777" w:rsidR="000915F4" w:rsidRDefault="000915F4" w:rsidP="00413AD7">
            <w:pPr>
              <w:pStyle w:val="Nidungvnbn"/>
              <w:ind w:firstLine="0"/>
              <w:cnfStyle w:val="000000000000" w:firstRow="0" w:lastRow="0" w:firstColumn="0" w:lastColumn="0" w:oddVBand="0" w:evenVBand="0" w:oddHBand="0" w:evenHBand="0" w:firstRowFirstColumn="0" w:firstRowLastColumn="0" w:lastRowFirstColumn="0" w:lastRowLastColumn="0"/>
            </w:pPr>
            <w:r>
              <w:t>Tạo câu hỏi</w:t>
            </w:r>
          </w:p>
        </w:tc>
        <w:tc>
          <w:tcPr>
            <w:tcW w:w="3119" w:type="dxa"/>
          </w:tcPr>
          <w:p w14:paraId="598C81E1" w14:textId="77777777" w:rsidR="000915F4" w:rsidRDefault="000915F4" w:rsidP="00413AD7">
            <w:pPr>
              <w:pStyle w:val="Nidungvnbn"/>
              <w:ind w:firstLine="0"/>
              <w:cnfStyle w:val="000000000000" w:firstRow="0" w:lastRow="0" w:firstColumn="0" w:lastColumn="0" w:oddVBand="0" w:evenVBand="0" w:oddHBand="0" w:evenHBand="0" w:firstRowFirstColumn="0" w:firstRowLastColumn="0" w:lastRowFirstColumn="0" w:lastRowLastColumn="0"/>
            </w:pPr>
          </w:p>
        </w:tc>
        <w:tc>
          <w:tcPr>
            <w:tcW w:w="2453" w:type="dxa"/>
          </w:tcPr>
          <w:p w14:paraId="7E5F8BA5" w14:textId="77777777" w:rsidR="000915F4" w:rsidRDefault="000915F4" w:rsidP="00413AD7">
            <w:pPr>
              <w:pStyle w:val="Nidungvnbn"/>
              <w:ind w:firstLine="0"/>
              <w:cnfStyle w:val="000000000000" w:firstRow="0" w:lastRow="0" w:firstColumn="0" w:lastColumn="0" w:oddVBand="0" w:evenVBand="0" w:oddHBand="0" w:evenHBand="0" w:firstRowFirstColumn="0" w:firstRowLastColumn="0" w:lastRowFirstColumn="0" w:lastRowLastColumn="0"/>
            </w:pPr>
          </w:p>
        </w:tc>
      </w:tr>
      <w:tr w:rsidR="000915F4" w14:paraId="0898DF3E" w14:textId="77777777" w:rsidTr="00413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A8A20CF" w14:textId="77777777" w:rsidR="000915F4" w:rsidRDefault="000915F4" w:rsidP="00413AD7">
            <w:pPr>
              <w:pStyle w:val="Nidungvnbn"/>
              <w:ind w:firstLine="0"/>
            </w:pPr>
            <w:r>
              <w:t>UC07-1-1</w:t>
            </w:r>
          </w:p>
        </w:tc>
        <w:tc>
          <w:tcPr>
            <w:tcW w:w="2126" w:type="dxa"/>
          </w:tcPr>
          <w:p w14:paraId="701952E7" w14:textId="77777777" w:rsidR="000915F4" w:rsidRDefault="000915F4" w:rsidP="00413AD7">
            <w:pPr>
              <w:pStyle w:val="Nidungvnbn"/>
              <w:ind w:firstLine="0"/>
              <w:cnfStyle w:val="000000100000" w:firstRow="0" w:lastRow="0" w:firstColumn="0" w:lastColumn="0" w:oddVBand="0" w:evenVBand="0" w:oddHBand="1" w:evenHBand="0" w:firstRowFirstColumn="0" w:firstRowLastColumn="0" w:lastRowFirstColumn="0" w:lastRowLastColumn="0"/>
            </w:pPr>
            <w:r>
              <w:t>Tạo đáp án</w:t>
            </w:r>
          </w:p>
        </w:tc>
        <w:tc>
          <w:tcPr>
            <w:tcW w:w="3119" w:type="dxa"/>
          </w:tcPr>
          <w:p w14:paraId="168E607B" w14:textId="77777777" w:rsidR="000915F4" w:rsidRDefault="000915F4" w:rsidP="00413AD7">
            <w:pPr>
              <w:pStyle w:val="Nidungvnbn"/>
              <w:ind w:firstLine="0"/>
              <w:cnfStyle w:val="000000100000" w:firstRow="0" w:lastRow="0" w:firstColumn="0" w:lastColumn="0" w:oddVBand="0" w:evenVBand="0" w:oddHBand="1" w:evenHBand="0" w:firstRowFirstColumn="0" w:firstRowLastColumn="0" w:lastRowFirstColumn="0" w:lastRowLastColumn="0"/>
            </w:pPr>
          </w:p>
        </w:tc>
        <w:tc>
          <w:tcPr>
            <w:tcW w:w="2453" w:type="dxa"/>
          </w:tcPr>
          <w:p w14:paraId="6F180C32" w14:textId="77777777" w:rsidR="000915F4" w:rsidRDefault="000915F4" w:rsidP="00413AD7">
            <w:pPr>
              <w:pStyle w:val="Nidungvnbn"/>
              <w:ind w:firstLine="0"/>
              <w:cnfStyle w:val="000000100000" w:firstRow="0" w:lastRow="0" w:firstColumn="0" w:lastColumn="0" w:oddVBand="0" w:evenVBand="0" w:oddHBand="1" w:evenHBand="0" w:firstRowFirstColumn="0" w:firstRowLastColumn="0" w:lastRowFirstColumn="0" w:lastRowLastColumn="0"/>
            </w:pPr>
          </w:p>
        </w:tc>
      </w:tr>
      <w:tr w:rsidR="000915F4" w14:paraId="1BA2F6BB" w14:textId="77777777" w:rsidTr="00413AD7">
        <w:tc>
          <w:tcPr>
            <w:cnfStyle w:val="001000000000" w:firstRow="0" w:lastRow="0" w:firstColumn="1" w:lastColumn="0" w:oddVBand="0" w:evenVBand="0" w:oddHBand="0" w:evenHBand="0" w:firstRowFirstColumn="0" w:firstRowLastColumn="0" w:lastRowFirstColumn="0" w:lastRowLastColumn="0"/>
            <w:tcW w:w="1413" w:type="dxa"/>
          </w:tcPr>
          <w:p w14:paraId="6BB8F169" w14:textId="77777777" w:rsidR="000915F4" w:rsidRDefault="000915F4" w:rsidP="00413AD7">
            <w:pPr>
              <w:pStyle w:val="Nidungvnbn"/>
              <w:ind w:firstLine="0"/>
            </w:pPr>
            <w:r>
              <w:t>UC07-2</w:t>
            </w:r>
          </w:p>
        </w:tc>
        <w:tc>
          <w:tcPr>
            <w:tcW w:w="2126" w:type="dxa"/>
          </w:tcPr>
          <w:p w14:paraId="31124993" w14:textId="77777777" w:rsidR="000915F4" w:rsidRDefault="000915F4" w:rsidP="00413AD7">
            <w:pPr>
              <w:pStyle w:val="Nidungvnbn"/>
              <w:ind w:firstLine="0"/>
              <w:cnfStyle w:val="000000000000" w:firstRow="0" w:lastRow="0" w:firstColumn="0" w:lastColumn="0" w:oddVBand="0" w:evenVBand="0" w:oddHBand="0" w:evenHBand="0" w:firstRowFirstColumn="0" w:firstRowLastColumn="0" w:lastRowFirstColumn="0" w:lastRowLastColumn="0"/>
            </w:pPr>
            <w:r>
              <w:t>Cài đặt deadline</w:t>
            </w:r>
          </w:p>
        </w:tc>
        <w:tc>
          <w:tcPr>
            <w:tcW w:w="3119" w:type="dxa"/>
          </w:tcPr>
          <w:p w14:paraId="259D4CC5" w14:textId="77777777" w:rsidR="000915F4" w:rsidRDefault="000915F4" w:rsidP="00413AD7">
            <w:pPr>
              <w:pStyle w:val="Nidungvnbn"/>
              <w:ind w:firstLine="0"/>
              <w:cnfStyle w:val="000000000000" w:firstRow="0" w:lastRow="0" w:firstColumn="0" w:lastColumn="0" w:oddVBand="0" w:evenVBand="0" w:oddHBand="0" w:evenHBand="0" w:firstRowFirstColumn="0" w:firstRowLastColumn="0" w:lastRowFirstColumn="0" w:lastRowLastColumn="0"/>
            </w:pPr>
          </w:p>
        </w:tc>
        <w:tc>
          <w:tcPr>
            <w:tcW w:w="2453" w:type="dxa"/>
          </w:tcPr>
          <w:p w14:paraId="1E96D62B" w14:textId="77777777" w:rsidR="000915F4" w:rsidRDefault="000915F4" w:rsidP="00413AD7">
            <w:pPr>
              <w:pStyle w:val="Nidungvnbn"/>
              <w:ind w:firstLine="0"/>
              <w:cnfStyle w:val="000000000000" w:firstRow="0" w:lastRow="0" w:firstColumn="0" w:lastColumn="0" w:oddVBand="0" w:evenVBand="0" w:oddHBand="0" w:evenHBand="0" w:firstRowFirstColumn="0" w:firstRowLastColumn="0" w:lastRowFirstColumn="0" w:lastRowLastColumn="0"/>
            </w:pPr>
          </w:p>
        </w:tc>
      </w:tr>
      <w:tr w:rsidR="000915F4" w14:paraId="5E9508A3" w14:textId="77777777" w:rsidTr="00413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5E025DF" w14:textId="77777777" w:rsidR="000915F4" w:rsidRDefault="000915F4" w:rsidP="00413AD7">
            <w:pPr>
              <w:pStyle w:val="Nidungvnbn"/>
              <w:ind w:firstLine="0"/>
            </w:pPr>
            <w:r>
              <w:t>UC07-3</w:t>
            </w:r>
          </w:p>
        </w:tc>
        <w:tc>
          <w:tcPr>
            <w:tcW w:w="2126" w:type="dxa"/>
          </w:tcPr>
          <w:p w14:paraId="1319AFDC" w14:textId="77777777" w:rsidR="000915F4" w:rsidRDefault="000915F4" w:rsidP="00413AD7">
            <w:pPr>
              <w:pStyle w:val="Nidungvnbn"/>
              <w:ind w:firstLine="0"/>
              <w:cnfStyle w:val="000000100000" w:firstRow="0" w:lastRow="0" w:firstColumn="0" w:lastColumn="0" w:oddVBand="0" w:evenVBand="0" w:oddHBand="1" w:evenHBand="0" w:firstRowFirstColumn="0" w:firstRowLastColumn="0" w:lastRowFirstColumn="0" w:lastRowLastColumn="0"/>
            </w:pPr>
            <w:r>
              <w:t>Giới hạn sinh viên tham gia</w:t>
            </w:r>
          </w:p>
        </w:tc>
        <w:tc>
          <w:tcPr>
            <w:tcW w:w="3119" w:type="dxa"/>
          </w:tcPr>
          <w:p w14:paraId="5B7C4836" w14:textId="77777777" w:rsidR="000915F4" w:rsidRDefault="000915F4" w:rsidP="00413AD7">
            <w:pPr>
              <w:pStyle w:val="Nidungvnbn"/>
              <w:ind w:firstLine="0"/>
              <w:cnfStyle w:val="000000100000" w:firstRow="0" w:lastRow="0" w:firstColumn="0" w:lastColumn="0" w:oddVBand="0" w:evenVBand="0" w:oddHBand="1" w:evenHBand="0" w:firstRowFirstColumn="0" w:firstRowLastColumn="0" w:lastRowFirstColumn="0" w:lastRowLastColumn="0"/>
            </w:pPr>
          </w:p>
        </w:tc>
        <w:tc>
          <w:tcPr>
            <w:tcW w:w="2453" w:type="dxa"/>
          </w:tcPr>
          <w:p w14:paraId="49EB2FC9" w14:textId="77777777" w:rsidR="000915F4" w:rsidRDefault="000915F4" w:rsidP="00413AD7">
            <w:pPr>
              <w:pStyle w:val="Nidungvnbn"/>
              <w:ind w:firstLine="0"/>
              <w:cnfStyle w:val="000000100000" w:firstRow="0" w:lastRow="0" w:firstColumn="0" w:lastColumn="0" w:oddVBand="0" w:evenVBand="0" w:oddHBand="1" w:evenHBand="0" w:firstRowFirstColumn="0" w:firstRowLastColumn="0" w:lastRowFirstColumn="0" w:lastRowLastColumn="0"/>
            </w:pPr>
          </w:p>
        </w:tc>
      </w:tr>
    </w:tbl>
    <w:p w14:paraId="60DD230A" w14:textId="77777777" w:rsidR="002867D5" w:rsidRDefault="002867D5" w:rsidP="000915F4">
      <w:pPr>
        <w:pStyle w:val="Caption"/>
      </w:pPr>
      <w:bookmarkStart w:id="7" w:name="_Toc39597579"/>
    </w:p>
    <w:p w14:paraId="06EFB1D4" w14:textId="4E59AA0A" w:rsidR="000915F4" w:rsidRDefault="000915F4" w:rsidP="000915F4">
      <w:pPr>
        <w:pStyle w:val="Caption"/>
      </w:pPr>
      <w:r>
        <w:t xml:space="preserve">Bảng 1. </w:t>
      </w:r>
      <w:r w:rsidR="00413AD7">
        <w:fldChar w:fldCharType="begin"/>
      </w:r>
      <w:r w:rsidR="00413AD7">
        <w:instrText xml:space="preserve"> SEQ Bảng_1. \* ARABIC </w:instrText>
      </w:r>
      <w:r w:rsidR="00413AD7">
        <w:fldChar w:fldCharType="separate"/>
      </w:r>
      <w:r>
        <w:t>2</w:t>
      </w:r>
      <w:r w:rsidR="00413AD7">
        <w:fldChar w:fldCharType="end"/>
      </w:r>
      <w:r>
        <w:t>: Bảng các Use Case trong hệ thống</w:t>
      </w:r>
      <w:bookmarkEnd w:id="7"/>
    </w:p>
    <w:p w14:paraId="72B2E2CC" w14:textId="77777777" w:rsidR="00337DF8" w:rsidRDefault="00337DF8">
      <w:pPr>
        <w:spacing w:after="200" w:line="276" w:lineRule="auto"/>
        <w:rPr>
          <w:b/>
          <w:sz w:val="28"/>
          <w:szCs w:val="28"/>
        </w:rPr>
      </w:pPr>
      <w:r>
        <w:br w:type="page"/>
      </w:r>
    </w:p>
    <w:p w14:paraId="369C019F" w14:textId="27689899" w:rsidR="00E868B4" w:rsidRDefault="00E868B4" w:rsidP="00332EF3">
      <w:pPr>
        <w:pStyle w:val="Tiumccp1"/>
        <w:numPr>
          <w:ilvl w:val="1"/>
          <w:numId w:val="15"/>
        </w:numPr>
        <w:jc w:val="both"/>
        <w:outlineLvl w:val="1"/>
      </w:pPr>
      <w:r>
        <w:lastRenderedPageBreak/>
        <w:t xml:space="preserve"> Sơ đồ UseCase:</w:t>
      </w:r>
    </w:p>
    <w:p w14:paraId="317126C3" w14:textId="77777777" w:rsidR="00190DC7" w:rsidRDefault="00190DC7" w:rsidP="00715C91">
      <w:pPr>
        <w:pStyle w:val="Tiumccp1"/>
        <w:tabs>
          <w:tab w:val="clear" w:pos="6379"/>
        </w:tabs>
        <w:ind w:left="360"/>
        <w:outlineLvl w:val="1"/>
      </w:pPr>
      <w:r w:rsidRPr="00B35D0D">
        <w:rPr>
          <w:noProof/>
        </w:rPr>
        <w:drawing>
          <wp:inline distT="0" distB="0" distL="0" distR="0" wp14:anchorId="6B1A7ABD" wp14:editId="71E383F7">
            <wp:extent cx="5791835" cy="4642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4642485"/>
                    </a:xfrm>
                    <a:prstGeom prst="rect">
                      <a:avLst/>
                    </a:prstGeom>
                  </pic:spPr>
                </pic:pic>
              </a:graphicData>
            </a:graphic>
          </wp:inline>
        </w:drawing>
      </w:r>
    </w:p>
    <w:p w14:paraId="5CE8D404" w14:textId="77777777" w:rsidR="00190DC7" w:rsidRDefault="00190DC7" w:rsidP="00715C91">
      <w:pPr>
        <w:pStyle w:val="Caption"/>
        <w:spacing w:before="120"/>
        <w:ind w:left="360"/>
      </w:pPr>
      <w:bookmarkStart w:id="8" w:name="_Toc39648204"/>
      <w:r>
        <w:t>Hình 2.</w:t>
      </w:r>
      <w:r w:rsidR="00413AD7">
        <w:fldChar w:fldCharType="begin"/>
      </w:r>
      <w:r w:rsidR="00413AD7">
        <w:instrText xml:space="preserve"> SEQ Hình_2. \* ARABIC </w:instrText>
      </w:r>
      <w:r w:rsidR="00413AD7">
        <w:fldChar w:fldCharType="separate"/>
      </w:r>
      <w:r>
        <w:rPr>
          <w:noProof/>
        </w:rPr>
        <w:t>1</w:t>
      </w:r>
      <w:r w:rsidR="00413AD7">
        <w:rPr>
          <w:noProof/>
        </w:rPr>
        <w:fldChar w:fldCharType="end"/>
      </w:r>
      <w:r>
        <w:t>: Sơ đồ Use Case</w:t>
      </w:r>
      <w:bookmarkEnd w:id="8"/>
    </w:p>
    <w:p w14:paraId="1A5B398F" w14:textId="77777777" w:rsidR="00190DC7" w:rsidRDefault="00190DC7" w:rsidP="00190DC7">
      <w:pPr>
        <w:pStyle w:val="Tiumccp1"/>
        <w:ind w:left="360"/>
        <w:jc w:val="both"/>
        <w:outlineLvl w:val="1"/>
      </w:pPr>
    </w:p>
    <w:p w14:paraId="01923E87" w14:textId="4CB69723" w:rsidR="00E868B4" w:rsidRDefault="00E868B4" w:rsidP="00332EF3">
      <w:pPr>
        <w:pStyle w:val="Tiumccp1"/>
        <w:numPr>
          <w:ilvl w:val="1"/>
          <w:numId w:val="15"/>
        </w:numPr>
        <w:jc w:val="both"/>
        <w:outlineLvl w:val="1"/>
      </w:pPr>
      <w:r>
        <w:t xml:space="preserve"> Đặc tả UseCasse</w:t>
      </w:r>
      <w:r w:rsidR="008F30AF">
        <w:t xml:space="preserve">: </w:t>
      </w:r>
    </w:p>
    <w:tbl>
      <w:tblPr>
        <w:tblStyle w:val="TableGrid"/>
        <w:tblW w:w="9640" w:type="dxa"/>
        <w:tblInd w:w="-147" w:type="dxa"/>
        <w:tblLook w:val="04A0" w:firstRow="1" w:lastRow="0" w:firstColumn="1" w:lastColumn="0" w:noHBand="0" w:noVBand="1"/>
      </w:tblPr>
      <w:tblGrid>
        <w:gridCol w:w="4411"/>
        <w:gridCol w:w="2013"/>
        <w:gridCol w:w="3216"/>
      </w:tblGrid>
      <w:tr w:rsidR="00647BF9" w:rsidRPr="002F1490" w14:paraId="60ED5083" w14:textId="77777777" w:rsidTr="00413AD7">
        <w:tc>
          <w:tcPr>
            <w:tcW w:w="4411" w:type="dxa"/>
            <w:shd w:val="clear" w:color="auto" w:fill="D9D9D9" w:themeFill="background1" w:themeFillShade="D9"/>
            <w:vAlign w:val="center"/>
          </w:tcPr>
          <w:p w14:paraId="0610F240" w14:textId="77777777" w:rsidR="00647BF9" w:rsidRPr="002F1490" w:rsidRDefault="00647BF9" w:rsidP="00413AD7">
            <w:pPr>
              <w:spacing w:line="360" w:lineRule="auto"/>
              <w:rPr>
                <w:color w:val="000000" w:themeColor="text1"/>
                <w:szCs w:val="26"/>
              </w:rPr>
            </w:pPr>
            <w:r w:rsidRPr="002F1490">
              <w:rPr>
                <w:b/>
                <w:color w:val="000000" w:themeColor="text1"/>
                <w:szCs w:val="26"/>
              </w:rPr>
              <w:t>Use Case Name:</w:t>
            </w:r>
            <w:r w:rsidRPr="002F1490">
              <w:rPr>
                <w:color w:val="000000" w:themeColor="text1"/>
                <w:szCs w:val="26"/>
              </w:rPr>
              <w:t xml:space="preserve"> Đăng nhập</w:t>
            </w:r>
          </w:p>
        </w:tc>
        <w:tc>
          <w:tcPr>
            <w:tcW w:w="2013" w:type="dxa"/>
            <w:shd w:val="clear" w:color="auto" w:fill="D9D9D9" w:themeFill="background1" w:themeFillShade="D9"/>
            <w:vAlign w:val="center"/>
          </w:tcPr>
          <w:p w14:paraId="532A3FF7" w14:textId="77777777" w:rsidR="00647BF9" w:rsidRPr="002F1490" w:rsidRDefault="00647BF9" w:rsidP="00413AD7">
            <w:pPr>
              <w:spacing w:line="360" w:lineRule="auto"/>
              <w:rPr>
                <w:color w:val="000000" w:themeColor="text1"/>
                <w:szCs w:val="26"/>
              </w:rPr>
            </w:pPr>
            <w:r w:rsidRPr="002F1490">
              <w:rPr>
                <w:b/>
                <w:color w:val="000000" w:themeColor="text1"/>
                <w:szCs w:val="26"/>
              </w:rPr>
              <w:t>ID:</w:t>
            </w:r>
            <w:r w:rsidRPr="002F1490">
              <w:rPr>
                <w:color w:val="000000" w:themeColor="text1"/>
                <w:szCs w:val="26"/>
              </w:rPr>
              <w:t xml:space="preserve"> UC01</w:t>
            </w:r>
          </w:p>
        </w:tc>
        <w:tc>
          <w:tcPr>
            <w:tcW w:w="3216" w:type="dxa"/>
            <w:shd w:val="clear" w:color="auto" w:fill="D9D9D9" w:themeFill="background1" w:themeFillShade="D9"/>
            <w:vAlign w:val="center"/>
          </w:tcPr>
          <w:p w14:paraId="16E4C1D9" w14:textId="77777777" w:rsidR="00647BF9" w:rsidRPr="002F1490" w:rsidRDefault="00647BF9" w:rsidP="00413AD7">
            <w:pPr>
              <w:spacing w:line="360" w:lineRule="auto"/>
              <w:rPr>
                <w:color w:val="000000" w:themeColor="text1"/>
                <w:szCs w:val="26"/>
              </w:rPr>
            </w:pPr>
            <w:r w:rsidRPr="002F1490">
              <w:rPr>
                <w:b/>
                <w:color w:val="000000" w:themeColor="text1"/>
                <w:szCs w:val="26"/>
              </w:rPr>
              <w:t>Priority:</w:t>
            </w:r>
            <w:r w:rsidRPr="002F1490">
              <w:rPr>
                <w:color w:val="000000" w:themeColor="text1"/>
                <w:szCs w:val="26"/>
              </w:rPr>
              <w:t xml:space="preserve"> Must have</w:t>
            </w:r>
          </w:p>
        </w:tc>
      </w:tr>
      <w:tr w:rsidR="00647BF9" w:rsidRPr="002F1490" w14:paraId="477E61E6" w14:textId="77777777" w:rsidTr="00413AD7">
        <w:trPr>
          <w:trHeight w:val="393"/>
        </w:trPr>
        <w:tc>
          <w:tcPr>
            <w:tcW w:w="9640" w:type="dxa"/>
            <w:gridSpan w:val="3"/>
            <w:shd w:val="clear" w:color="auto" w:fill="D9D9D9" w:themeFill="background1" w:themeFillShade="D9"/>
            <w:vAlign w:val="center"/>
          </w:tcPr>
          <w:p w14:paraId="0B3691A7" w14:textId="77777777" w:rsidR="00647BF9" w:rsidRPr="002F1490" w:rsidRDefault="00647BF9" w:rsidP="00413AD7">
            <w:pPr>
              <w:spacing w:line="360" w:lineRule="auto"/>
              <w:rPr>
                <w:color w:val="000000" w:themeColor="text1"/>
                <w:szCs w:val="26"/>
              </w:rPr>
            </w:pPr>
            <w:r w:rsidRPr="002F1490">
              <w:rPr>
                <w:b/>
                <w:color w:val="000000" w:themeColor="text1"/>
                <w:szCs w:val="26"/>
              </w:rPr>
              <w:t>Actor:</w:t>
            </w:r>
            <w:r w:rsidRPr="002F1490">
              <w:rPr>
                <w:color w:val="000000" w:themeColor="text1"/>
                <w:szCs w:val="26"/>
              </w:rPr>
              <w:t xml:space="preserve"> </w:t>
            </w:r>
            <w:r>
              <w:rPr>
                <w:color w:val="000000" w:themeColor="text1"/>
                <w:szCs w:val="26"/>
              </w:rPr>
              <w:t>Giảng viên, học sinh – sinh viên</w:t>
            </w:r>
          </w:p>
        </w:tc>
      </w:tr>
      <w:tr w:rsidR="00647BF9" w:rsidRPr="002F1490" w14:paraId="5093E594" w14:textId="77777777" w:rsidTr="00413AD7">
        <w:trPr>
          <w:trHeight w:val="766"/>
        </w:trPr>
        <w:tc>
          <w:tcPr>
            <w:tcW w:w="9640" w:type="dxa"/>
            <w:gridSpan w:val="3"/>
            <w:shd w:val="clear" w:color="auto" w:fill="D9D9D9" w:themeFill="background1" w:themeFillShade="D9"/>
            <w:vAlign w:val="center"/>
          </w:tcPr>
          <w:p w14:paraId="567E912A" w14:textId="77777777" w:rsidR="00647BF9" w:rsidRPr="002F1490" w:rsidRDefault="00647BF9" w:rsidP="00413AD7">
            <w:pPr>
              <w:spacing w:line="360" w:lineRule="auto"/>
              <w:rPr>
                <w:color w:val="000000" w:themeColor="text1"/>
                <w:szCs w:val="26"/>
              </w:rPr>
            </w:pPr>
            <w:r w:rsidRPr="002F1490">
              <w:rPr>
                <w:b/>
                <w:color w:val="000000" w:themeColor="text1"/>
                <w:szCs w:val="26"/>
              </w:rPr>
              <w:t>Description:</w:t>
            </w:r>
            <w:r w:rsidRPr="002F1490">
              <w:rPr>
                <w:color w:val="000000" w:themeColor="text1"/>
                <w:szCs w:val="26"/>
              </w:rPr>
              <w:t xml:space="preserve"> Use case này bắt buộc các actor phải đăng nhập để tương tác với hệ thống.</w:t>
            </w:r>
          </w:p>
        </w:tc>
      </w:tr>
      <w:tr w:rsidR="00647BF9" w:rsidRPr="002F1490" w14:paraId="792B8312" w14:textId="77777777" w:rsidTr="00413AD7">
        <w:trPr>
          <w:trHeight w:val="495"/>
        </w:trPr>
        <w:tc>
          <w:tcPr>
            <w:tcW w:w="9640" w:type="dxa"/>
            <w:gridSpan w:val="3"/>
            <w:shd w:val="clear" w:color="auto" w:fill="D9D9D9" w:themeFill="background1" w:themeFillShade="D9"/>
            <w:vAlign w:val="center"/>
          </w:tcPr>
          <w:p w14:paraId="54DB3921" w14:textId="77777777" w:rsidR="00647BF9" w:rsidRPr="002F1490" w:rsidRDefault="00647BF9" w:rsidP="00413AD7">
            <w:pPr>
              <w:spacing w:line="360" w:lineRule="auto"/>
              <w:rPr>
                <w:color w:val="000000" w:themeColor="text1"/>
                <w:szCs w:val="26"/>
              </w:rPr>
            </w:pPr>
            <w:r w:rsidRPr="002F1490">
              <w:rPr>
                <w:b/>
                <w:color w:val="000000" w:themeColor="text1"/>
                <w:szCs w:val="26"/>
              </w:rPr>
              <w:t>Trigger:</w:t>
            </w:r>
            <w:r w:rsidRPr="002F1490">
              <w:rPr>
                <w:color w:val="000000" w:themeColor="text1"/>
                <w:szCs w:val="26"/>
              </w:rPr>
              <w:t xml:space="preserve"> Tác nhân muốn đăng nhập vào hệ thống</w:t>
            </w:r>
          </w:p>
        </w:tc>
      </w:tr>
      <w:tr w:rsidR="00647BF9" w:rsidRPr="002F1490" w14:paraId="390704D9" w14:textId="77777777" w:rsidTr="00413AD7">
        <w:trPr>
          <w:trHeight w:val="1321"/>
        </w:trPr>
        <w:tc>
          <w:tcPr>
            <w:tcW w:w="9640" w:type="dxa"/>
            <w:gridSpan w:val="3"/>
            <w:shd w:val="clear" w:color="auto" w:fill="D9D9D9" w:themeFill="background1" w:themeFillShade="D9"/>
            <w:vAlign w:val="center"/>
          </w:tcPr>
          <w:p w14:paraId="155052D0" w14:textId="77777777" w:rsidR="00647BF9" w:rsidRPr="002F1490" w:rsidRDefault="00647BF9" w:rsidP="00413AD7">
            <w:pPr>
              <w:spacing w:line="360" w:lineRule="auto"/>
              <w:rPr>
                <w:b/>
                <w:color w:val="000000" w:themeColor="text1"/>
                <w:szCs w:val="26"/>
              </w:rPr>
            </w:pPr>
            <w:r w:rsidRPr="002F1490">
              <w:rPr>
                <w:b/>
                <w:color w:val="000000" w:themeColor="text1"/>
                <w:szCs w:val="26"/>
              </w:rPr>
              <w:lastRenderedPageBreak/>
              <w:t>Pre</w:t>
            </w:r>
            <w:r>
              <w:rPr>
                <w:b/>
                <w:color w:val="000000" w:themeColor="text1"/>
                <w:szCs w:val="26"/>
              </w:rPr>
              <w:t>-</w:t>
            </w:r>
            <w:r w:rsidRPr="002F1490">
              <w:rPr>
                <w:b/>
                <w:color w:val="000000" w:themeColor="text1"/>
                <w:szCs w:val="26"/>
              </w:rPr>
              <w:t>conditions:</w:t>
            </w:r>
          </w:p>
          <w:p w14:paraId="4585A00C" w14:textId="77777777" w:rsidR="00647BF9" w:rsidRPr="002F1490" w:rsidRDefault="00647BF9" w:rsidP="00413AD7">
            <w:pPr>
              <w:pStyle w:val="ListParagraph"/>
              <w:numPr>
                <w:ilvl w:val="0"/>
                <w:numId w:val="4"/>
              </w:numPr>
              <w:spacing w:line="360" w:lineRule="auto"/>
              <w:rPr>
                <w:color w:val="000000" w:themeColor="text1"/>
                <w:szCs w:val="26"/>
              </w:rPr>
            </w:pPr>
            <w:r w:rsidRPr="002F1490">
              <w:rPr>
                <w:color w:val="000000" w:themeColor="text1"/>
                <w:szCs w:val="26"/>
              </w:rPr>
              <w:t>Tài khoản người dùng đã được tạo sẵn.</w:t>
            </w:r>
          </w:p>
          <w:p w14:paraId="3259C5D3" w14:textId="77777777" w:rsidR="00647BF9" w:rsidRPr="002F1490" w:rsidRDefault="00647BF9" w:rsidP="00413AD7">
            <w:pPr>
              <w:pStyle w:val="ListParagraph"/>
              <w:numPr>
                <w:ilvl w:val="0"/>
                <w:numId w:val="4"/>
              </w:numPr>
              <w:spacing w:line="360" w:lineRule="auto"/>
              <w:rPr>
                <w:color w:val="000000" w:themeColor="text1"/>
                <w:szCs w:val="26"/>
              </w:rPr>
            </w:pPr>
            <w:r w:rsidRPr="002F1490">
              <w:rPr>
                <w:color w:val="000000" w:themeColor="text1"/>
                <w:szCs w:val="26"/>
              </w:rPr>
              <w:t xml:space="preserve">Tài khoản người dùng đã được phân quyền. </w:t>
            </w:r>
          </w:p>
        </w:tc>
      </w:tr>
      <w:tr w:rsidR="00647BF9" w:rsidRPr="002F1490" w14:paraId="27B097B0" w14:textId="77777777" w:rsidTr="00413AD7">
        <w:tc>
          <w:tcPr>
            <w:tcW w:w="9640" w:type="dxa"/>
            <w:gridSpan w:val="3"/>
            <w:shd w:val="clear" w:color="auto" w:fill="D9D9D9" w:themeFill="background1" w:themeFillShade="D9"/>
            <w:vAlign w:val="center"/>
          </w:tcPr>
          <w:p w14:paraId="5D51C076" w14:textId="77777777" w:rsidR="00647BF9" w:rsidRPr="002F1490" w:rsidRDefault="00647BF9" w:rsidP="00413AD7">
            <w:pPr>
              <w:spacing w:line="360" w:lineRule="auto"/>
              <w:rPr>
                <w:b/>
                <w:color w:val="000000" w:themeColor="text1"/>
                <w:szCs w:val="26"/>
              </w:rPr>
            </w:pPr>
            <w:r w:rsidRPr="002F1490">
              <w:rPr>
                <w:b/>
                <w:color w:val="000000" w:themeColor="text1"/>
                <w:szCs w:val="26"/>
              </w:rPr>
              <w:t>Post</w:t>
            </w:r>
            <w:r>
              <w:rPr>
                <w:b/>
                <w:color w:val="000000" w:themeColor="text1"/>
                <w:szCs w:val="26"/>
              </w:rPr>
              <w:t>-</w:t>
            </w:r>
            <w:r w:rsidRPr="002F1490">
              <w:rPr>
                <w:b/>
                <w:color w:val="000000" w:themeColor="text1"/>
                <w:szCs w:val="26"/>
              </w:rPr>
              <w:t>conditions:</w:t>
            </w:r>
          </w:p>
          <w:p w14:paraId="24516196" w14:textId="77777777" w:rsidR="00647BF9" w:rsidRPr="002F1490" w:rsidRDefault="00647BF9" w:rsidP="00413AD7">
            <w:pPr>
              <w:pStyle w:val="ListParagraph"/>
              <w:numPr>
                <w:ilvl w:val="0"/>
                <w:numId w:val="5"/>
              </w:numPr>
              <w:spacing w:line="360" w:lineRule="auto"/>
              <w:rPr>
                <w:color w:val="000000" w:themeColor="text1"/>
                <w:szCs w:val="26"/>
              </w:rPr>
            </w:pPr>
            <w:r w:rsidRPr="002F1490">
              <w:rPr>
                <w:color w:val="000000" w:themeColor="text1"/>
                <w:szCs w:val="26"/>
              </w:rPr>
              <w:t>Người dùng đăng nhập thành công.</w:t>
            </w:r>
          </w:p>
          <w:p w14:paraId="61196E7D" w14:textId="77777777" w:rsidR="00647BF9" w:rsidRPr="002F1490" w:rsidRDefault="00647BF9" w:rsidP="00413AD7">
            <w:pPr>
              <w:pStyle w:val="ListParagraph"/>
              <w:numPr>
                <w:ilvl w:val="0"/>
                <w:numId w:val="5"/>
              </w:numPr>
              <w:spacing w:line="360" w:lineRule="auto"/>
              <w:rPr>
                <w:color w:val="000000" w:themeColor="text1"/>
                <w:szCs w:val="26"/>
              </w:rPr>
            </w:pPr>
            <w:r w:rsidRPr="002F1490">
              <w:rPr>
                <w:color w:val="000000" w:themeColor="text1"/>
                <w:szCs w:val="26"/>
              </w:rPr>
              <w:t>Hệ thống ghi nhận đăng nhập thành công.</w:t>
            </w:r>
          </w:p>
        </w:tc>
      </w:tr>
      <w:tr w:rsidR="00647BF9" w:rsidRPr="002F1490" w14:paraId="176D8531" w14:textId="77777777" w:rsidTr="00413AD7">
        <w:trPr>
          <w:trHeight w:val="558"/>
        </w:trPr>
        <w:tc>
          <w:tcPr>
            <w:tcW w:w="9640" w:type="dxa"/>
            <w:gridSpan w:val="3"/>
            <w:shd w:val="clear" w:color="auto" w:fill="D9D9D9" w:themeFill="background1" w:themeFillShade="D9"/>
            <w:vAlign w:val="center"/>
          </w:tcPr>
          <w:p w14:paraId="3CB81274" w14:textId="77777777" w:rsidR="00647BF9" w:rsidRPr="002F1490" w:rsidRDefault="00647BF9" w:rsidP="00413AD7">
            <w:pPr>
              <w:spacing w:line="360" w:lineRule="auto"/>
              <w:rPr>
                <w:b/>
                <w:color w:val="000000" w:themeColor="text1"/>
                <w:szCs w:val="26"/>
              </w:rPr>
            </w:pPr>
            <w:r w:rsidRPr="002F1490">
              <w:rPr>
                <w:b/>
                <w:color w:val="000000" w:themeColor="text1"/>
                <w:szCs w:val="26"/>
              </w:rPr>
              <w:t>Basic Flow:</w:t>
            </w:r>
          </w:p>
          <w:p w14:paraId="7CA8CBF8" w14:textId="77777777" w:rsidR="00647BF9" w:rsidRPr="002F1490" w:rsidRDefault="00647BF9" w:rsidP="00413AD7">
            <w:pPr>
              <w:pStyle w:val="ListParagraph"/>
              <w:numPr>
                <w:ilvl w:val="0"/>
                <w:numId w:val="6"/>
              </w:numPr>
              <w:spacing w:line="360" w:lineRule="auto"/>
              <w:rPr>
                <w:color w:val="000000" w:themeColor="text1"/>
                <w:szCs w:val="26"/>
              </w:rPr>
            </w:pPr>
            <w:r w:rsidRPr="002F1490">
              <w:rPr>
                <w:color w:val="000000" w:themeColor="text1"/>
                <w:szCs w:val="26"/>
              </w:rPr>
              <w:t>Người dùng truy cập vào hệ thống.</w:t>
            </w:r>
          </w:p>
          <w:p w14:paraId="72A5F582" w14:textId="77777777" w:rsidR="00647BF9" w:rsidRPr="002F1490" w:rsidRDefault="00647BF9" w:rsidP="00413AD7">
            <w:pPr>
              <w:pStyle w:val="ListParagraph"/>
              <w:numPr>
                <w:ilvl w:val="0"/>
                <w:numId w:val="6"/>
              </w:numPr>
              <w:spacing w:line="360" w:lineRule="auto"/>
              <w:rPr>
                <w:color w:val="000000" w:themeColor="text1"/>
                <w:szCs w:val="26"/>
              </w:rPr>
            </w:pPr>
            <w:r w:rsidRPr="002F1490">
              <w:rPr>
                <w:color w:val="000000" w:themeColor="text1"/>
                <w:szCs w:val="26"/>
              </w:rPr>
              <w:t>Người dùng chọn phương thức đăng nhập bằng tài khoản được cấp.</w:t>
            </w:r>
          </w:p>
          <w:p w14:paraId="63C86559" w14:textId="77777777" w:rsidR="00647BF9" w:rsidRPr="002F1490" w:rsidRDefault="00647BF9" w:rsidP="00413AD7">
            <w:pPr>
              <w:pStyle w:val="ListParagraph"/>
              <w:numPr>
                <w:ilvl w:val="0"/>
                <w:numId w:val="6"/>
              </w:numPr>
              <w:spacing w:line="360" w:lineRule="auto"/>
              <w:ind w:left="740"/>
              <w:rPr>
                <w:color w:val="000000" w:themeColor="text1"/>
                <w:szCs w:val="26"/>
              </w:rPr>
            </w:pPr>
            <w:r w:rsidRPr="002F1490">
              <w:rPr>
                <w:color w:val="000000" w:themeColor="text1"/>
                <w:szCs w:val="26"/>
              </w:rPr>
              <w:t>Người dùng nhập tài khoản và chọn “Đăng nhập”.</w:t>
            </w:r>
          </w:p>
          <w:p w14:paraId="19E5018B" w14:textId="77777777" w:rsidR="00647BF9" w:rsidRPr="002F1490" w:rsidRDefault="00647BF9" w:rsidP="00413AD7">
            <w:pPr>
              <w:pStyle w:val="ListParagraph"/>
              <w:numPr>
                <w:ilvl w:val="0"/>
                <w:numId w:val="6"/>
              </w:numPr>
              <w:spacing w:line="360" w:lineRule="auto"/>
              <w:ind w:left="740"/>
              <w:rPr>
                <w:color w:val="000000" w:themeColor="text1"/>
                <w:szCs w:val="26"/>
              </w:rPr>
            </w:pPr>
            <w:r w:rsidRPr="002F1490">
              <w:rPr>
                <w:color w:val="000000" w:themeColor="text1"/>
                <w:szCs w:val="26"/>
              </w:rPr>
              <w:t>Hệ thống xác nhận đăng nhập thành công và cho phép người dùng truy cập vào hệ thống.</w:t>
            </w:r>
          </w:p>
          <w:p w14:paraId="0178EECB" w14:textId="77777777" w:rsidR="00647BF9" w:rsidRPr="002F1490" w:rsidRDefault="00647BF9" w:rsidP="00413AD7">
            <w:pPr>
              <w:pStyle w:val="ListParagraph"/>
              <w:numPr>
                <w:ilvl w:val="0"/>
                <w:numId w:val="6"/>
              </w:numPr>
              <w:spacing w:line="360" w:lineRule="auto"/>
              <w:ind w:left="740"/>
              <w:rPr>
                <w:color w:val="000000" w:themeColor="text1"/>
                <w:szCs w:val="26"/>
              </w:rPr>
            </w:pPr>
            <w:r w:rsidRPr="002F1490">
              <w:rPr>
                <w:color w:val="000000" w:themeColor="text1"/>
                <w:szCs w:val="26"/>
              </w:rPr>
              <w:t>Hệ thống ghi nhận hoạt động đăng nhập.</w:t>
            </w:r>
          </w:p>
        </w:tc>
      </w:tr>
      <w:tr w:rsidR="00647BF9" w:rsidRPr="002F1490" w14:paraId="516A7BBC" w14:textId="77777777" w:rsidTr="00413AD7">
        <w:trPr>
          <w:trHeight w:val="558"/>
        </w:trPr>
        <w:tc>
          <w:tcPr>
            <w:tcW w:w="9640" w:type="dxa"/>
            <w:gridSpan w:val="3"/>
            <w:shd w:val="clear" w:color="auto" w:fill="D9D9D9" w:themeFill="background1" w:themeFillShade="D9"/>
            <w:vAlign w:val="center"/>
          </w:tcPr>
          <w:p w14:paraId="5F9B590E" w14:textId="77777777" w:rsidR="00647BF9" w:rsidRDefault="00647BF9" w:rsidP="00413AD7">
            <w:pPr>
              <w:spacing w:line="360" w:lineRule="auto"/>
              <w:rPr>
                <w:b/>
                <w:color w:val="000000" w:themeColor="text1"/>
                <w:szCs w:val="26"/>
              </w:rPr>
            </w:pPr>
            <w:r w:rsidRPr="00921519">
              <w:rPr>
                <w:b/>
                <w:color w:val="000000" w:themeColor="text1"/>
                <w:szCs w:val="26"/>
              </w:rPr>
              <w:t>Alternative Flow</w:t>
            </w:r>
          </w:p>
          <w:p w14:paraId="65B45286" w14:textId="77777777" w:rsidR="00647BF9" w:rsidRPr="00984D75" w:rsidRDefault="00647BF9" w:rsidP="00413AD7">
            <w:pPr>
              <w:pStyle w:val="ListParagraph"/>
              <w:spacing w:line="360" w:lineRule="auto"/>
              <w:rPr>
                <w:color w:val="000000" w:themeColor="text1"/>
                <w:szCs w:val="26"/>
                <w:lang w:val="en-GB"/>
              </w:rPr>
            </w:pPr>
            <w:r w:rsidRPr="00984D75">
              <w:rPr>
                <w:color w:val="000000" w:themeColor="text1"/>
                <w:szCs w:val="26"/>
                <w:lang w:val="en-GB"/>
              </w:rPr>
              <w:t>2b. Người dùng chọn phương thức đă</w:t>
            </w:r>
            <w:r>
              <w:rPr>
                <w:color w:val="000000" w:themeColor="text1"/>
                <w:szCs w:val="26"/>
                <w:lang w:val="en-GB"/>
              </w:rPr>
              <w:t>ng nhập bằng tài khoản Facebook</w:t>
            </w:r>
          </w:p>
          <w:p w14:paraId="51CEDE82" w14:textId="77777777" w:rsidR="00647BF9" w:rsidRPr="00984D75" w:rsidRDefault="00647BF9" w:rsidP="00413AD7">
            <w:pPr>
              <w:pStyle w:val="ListParagraph"/>
              <w:spacing w:line="360" w:lineRule="auto"/>
              <w:rPr>
                <w:color w:val="000000" w:themeColor="text1"/>
                <w:szCs w:val="26"/>
                <w:lang w:val="en-GB"/>
              </w:rPr>
            </w:pPr>
            <w:r w:rsidRPr="00984D75">
              <w:rPr>
                <w:color w:val="000000" w:themeColor="text1"/>
                <w:szCs w:val="26"/>
                <w:lang w:val="en-GB"/>
              </w:rPr>
              <w:t xml:space="preserve">2b1. Hệ thống chuyển sang </w:t>
            </w:r>
            <w:r>
              <w:rPr>
                <w:color w:val="000000" w:themeColor="text1"/>
                <w:szCs w:val="26"/>
                <w:lang w:val="en-GB"/>
              </w:rPr>
              <w:t>màn hình đăng nhập của Facebook</w:t>
            </w:r>
          </w:p>
          <w:p w14:paraId="083AF66C" w14:textId="77777777" w:rsidR="00647BF9" w:rsidRPr="00984D75" w:rsidRDefault="00647BF9" w:rsidP="00413AD7">
            <w:pPr>
              <w:pStyle w:val="ListParagraph"/>
              <w:spacing w:line="360" w:lineRule="auto"/>
              <w:rPr>
                <w:color w:val="000000" w:themeColor="text1"/>
                <w:szCs w:val="26"/>
                <w:lang w:val="en-GB"/>
              </w:rPr>
            </w:pPr>
            <w:r w:rsidRPr="00984D75">
              <w:rPr>
                <w:color w:val="000000" w:themeColor="text1"/>
                <w:szCs w:val="26"/>
                <w:lang w:val="en-GB"/>
              </w:rPr>
              <w:t>3b. Người dùng nhập tài khoản Facebook và chọn lệnh đăng nhập</w:t>
            </w:r>
          </w:p>
          <w:p w14:paraId="590C54DD" w14:textId="77777777" w:rsidR="00647BF9" w:rsidRPr="00984D75" w:rsidRDefault="00647BF9" w:rsidP="00413AD7">
            <w:pPr>
              <w:pStyle w:val="ListParagraph"/>
              <w:spacing w:line="360" w:lineRule="auto"/>
              <w:rPr>
                <w:color w:val="000000" w:themeColor="text1"/>
                <w:szCs w:val="26"/>
                <w:lang w:val="en-GB"/>
              </w:rPr>
            </w:pPr>
          </w:p>
          <w:p w14:paraId="49209500" w14:textId="77777777" w:rsidR="00647BF9" w:rsidRPr="00984D75" w:rsidRDefault="00647BF9" w:rsidP="00413AD7">
            <w:pPr>
              <w:pStyle w:val="ListParagraph"/>
              <w:spacing w:line="360" w:lineRule="auto"/>
              <w:rPr>
                <w:color w:val="000000" w:themeColor="text1"/>
                <w:szCs w:val="26"/>
                <w:lang w:val="en-GB"/>
              </w:rPr>
            </w:pPr>
            <w:r w:rsidRPr="00984D75">
              <w:rPr>
                <w:color w:val="000000" w:themeColor="text1"/>
                <w:szCs w:val="26"/>
                <w:lang w:val="en-GB"/>
              </w:rPr>
              <w:t>4b. Facebook xác thực thông tin đăng nhập thành công và cho ph</w:t>
            </w:r>
            <w:r>
              <w:rPr>
                <w:color w:val="000000" w:themeColor="text1"/>
                <w:szCs w:val="26"/>
                <w:lang w:val="en-GB"/>
              </w:rPr>
              <w:t>ép người dùng truy cập ứng dụng</w:t>
            </w:r>
          </w:p>
          <w:p w14:paraId="0200FE5D" w14:textId="77777777" w:rsidR="00647BF9" w:rsidRDefault="00647BF9" w:rsidP="00413AD7">
            <w:pPr>
              <w:pStyle w:val="ListParagraph"/>
              <w:spacing w:line="360" w:lineRule="auto"/>
              <w:rPr>
                <w:i/>
                <w:color w:val="000000" w:themeColor="text1"/>
                <w:szCs w:val="26"/>
                <w:lang w:val="en-GB"/>
              </w:rPr>
            </w:pPr>
            <w:r w:rsidRPr="00984D75">
              <w:rPr>
                <w:i/>
                <w:color w:val="000000" w:themeColor="text1"/>
                <w:szCs w:val="26"/>
                <w:lang w:val="en-GB"/>
              </w:rPr>
              <w:t>Use Case tiếp tục bước 5.</w:t>
            </w:r>
          </w:p>
          <w:p w14:paraId="7B2AF5B2" w14:textId="77777777" w:rsidR="00647BF9" w:rsidRPr="00984D75" w:rsidRDefault="00647BF9" w:rsidP="00413AD7">
            <w:pPr>
              <w:pStyle w:val="ListParagraph"/>
              <w:spacing w:line="360" w:lineRule="auto"/>
              <w:rPr>
                <w:color w:val="000000" w:themeColor="text1"/>
                <w:szCs w:val="26"/>
                <w:lang w:val="en-GB"/>
              </w:rPr>
            </w:pPr>
            <w:r w:rsidRPr="00984D75">
              <w:rPr>
                <w:color w:val="000000" w:themeColor="text1"/>
                <w:szCs w:val="26"/>
                <w:lang w:val="en-GB"/>
              </w:rPr>
              <w:t>4c. Hệ thống xác thực thông tin đăng nhập không thành công và hiển thị thông báo.</w:t>
            </w:r>
          </w:p>
          <w:p w14:paraId="3A20AB8C" w14:textId="77777777" w:rsidR="00647BF9" w:rsidRPr="00984D75" w:rsidRDefault="00647BF9" w:rsidP="00413AD7">
            <w:pPr>
              <w:pStyle w:val="ListParagraph"/>
              <w:spacing w:line="360" w:lineRule="auto"/>
              <w:rPr>
                <w:color w:val="000000" w:themeColor="text1"/>
                <w:szCs w:val="26"/>
                <w:lang w:val="en-GB"/>
              </w:rPr>
            </w:pPr>
            <w:r w:rsidRPr="00984D75">
              <w:rPr>
                <w:color w:val="000000" w:themeColor="text1"/>
                <w:szCs w:val="26"/>
                <w:lang w:val="en-GB"/>
              </w:rPr>
              <w:t>4c1. Người dùng chọn lệnh hủy đăng nhập.</w:t>
            </w:r>
          </w:p>
          <w:p w14:paraId="1261EA69" w14:textId="77777777" w:rsidR="00647BF9" w:rsidRPr="00984D75" w:rsidRDefault="00647BF9" w:rsidP="00413AD7">
            <w:pPr>
              <w:pStyle w:val="ListParagraph"/>
              <w:spacing w:line="360" w:lineRule="auto"/>
              <w:rPr>
                <w:color w:val="000000" w:themeColor="text1"/>
                <w:szCs w:val="26"/>
                <w:lang w:val="en-GB"/>
              </w:rPr>
            </w:pPr>
            <w:r w:rsidRPr="00984D75">
              <w:rPr>
                <w:color w:val="000000" w:themeColor="text1"/>
                <w:szCs w:val="26"/>
                <w:lang w:val="en-GB"/>
              </w:rPr>
              <w:t>Use Case dừng lại.</w:t>
            </w:r>
          </w:p>
        </w:tc>
      </w:tr>
      <w:tr w:rsidR="00647BF9" w:rsidRPr="002F1490" w14:paraId="190C94DA" w14:textId="77777777" w:rsidTr="00413AD7">
        <w:trPr>
          <w:trHeight w:val="132"/>
        </w:trPr>
        <w:tc>
          <w:tcPr>
            <w:tcW w:w="9640" w:type="dxa"/>
            <w:gridSpan w:val="3"/>
            <w:shd w:val="clear" w:color="auto" w:fill="D9D9D9" w:themeFill="background1" w:themeFillShade="D9"/>
            <w:vAlign w:val="center"/>
          </w:tcPr>
          <w:p w14:paraId="7D19C0F9" w14:textId="77777777" w:rsidR="00647BF9" w:rsidRPr="002F1490" w:rsidRDefault="00647BF9" w:rsidP="00413AD7">
            <w:pPr>
              <w:spacing w:line="360" w:lineRule="auto"/>
              <w:rPr>
                <w:b/>
                <w:color w:val="000000" w:themeColor="text1"/>
                <w:szCs w:val="26"/>
              </w:rPr>
            </w:pPr>
            <w:r w:rsidRPr="002F1490">
              <w:rPr>
                <w:b/>
                <w:color w:val="000000" w:themeColor="text1"/>
                <w:szCs w:val="26"/>
              </w:rPr>
              <w:t>Exception Flow:</w:t>
            </w:r>
          </w:p>
          <w:p w14:paraId="600CFCF4" w14:textId="77777777" w:rsidR="00647BF9" w:rsidRPr="002F1490" w:rsidRDefault="00647BF9" w:rsidP="00413AD7">
            <w:pPr>
              <w:spacing w:line="360" w:lineRule="auto"/>
              <w:ind w:left="456"/>
              <w:rPr>
                <w:color w:val="000000" w:themeColor="text1"/>
                <w:szCs w:val="26"/>
              </w:rPr>
            </w:pPr>
            <w:r w:rsidRPr="002F1490">
              <w:rPr>
                <w:color w:val="000000" w:themeColor="text1"/>
                <w:szCs w:val="26"/>
              </w:rPr>
              <w:t>4a.  Hệ thống xác thực thông tin đăng nhập không thành công và hiển thị thông báo.</w:t>
            </w:r>
          </w:p>
          <w:p w14:paraId="6D50F714" w14:textId="77777777" w:rsidR="00647BF9" w:rsidRPr="002F1490" w:rsidRDefault="00647BF9" w:rsidP="00413AD7">
            <w:pPr>
              <w:spacing w:line="360" w:lineRule="auto"/>
              <w:ind w:left="456"/>
              <w:rPr>
                <w:color w:val="000000" w:themeColor="text1"/>
                <w:szCs w:val="26"/>
              </w:rPr>
            </w:pPr>
            <w:r w:rsidRPr="002F1490">
              <w:rPr>
                <w:color w:val="000000" w:themeColor="text1"/>
                <w:szCs w:val="26"/>
              </w:rPr>
              <w:lastRenderedPageBreak/>
              <w:t xml:space="preserve">4a1. Người dùng chọn lệnh “Hủy đăng nhập”. </w:t>
            </w:r>
          </w:p>
          <w:p w14:paraId="56239D52" w14:textId="77777777" w:rsidR="00647BF9" w:rsidRPr="002F1490" w:rsidRDefault="00647BF9" w:rsidP="00413AD7">
            <w:pPr>
              <w:spacing w:line="360" w:lineRule="auto"/>
              <w:ind w:left="456"/>
              <w:rPr>
                <w:i/>
                <w:color w:val="000000" w:themeColor="text1"/>
                <w:szCs w:val="26"/>
              </w:rPr>
            </w:pPr>
            <w:r w:rsidRPr="002F1490">
              <w:rPr>
                <w:i/>
                <w:color w:val="000000" w:themeColor="text1"/>
                <w:szCs w:val="26"/>
              </w:rPr>
              <w:t>Use Case dừng lại.</w:t>
            </w:r>
          </w:p>
          <w:p w14:paraId="2F5731B9" w14:textId="77777777" w:rsidR="00647BF9" w:rsidRPr="002F1490" w:rsidRDefault="00647BF9" w:rsidP="00413AD7">
            <w:pPr>
              <w:spacing w:line="360" w:lineRule="auto"/>
              <w:ind w:left="456"/>
              <w:rPr>
                <w:color w:val="000000" w:themeColor="text1"/>
                <w:szCs w:val="26"/>
              </w:rPr>
            </w:pPr>
            <w:r w:rsidRPr="002F1490">
              <w:rPr>
                <w:color w:val="000000" w:themeColor="text1"/>
                <w:szCs w:val="26"/>
              </w:rPr>
              <w:t>4a2. Nhân viên chọn lệnh “Quên mật khẩu”.</w:t>
            </w:r>
          </w:p>
          <w:p w14:paraId="3F1B655E" w14:textId="77777777" w:rsidR="00647BF9" w:rsidRPr="002F1490" w:rsidRDefault="00647BF9" w:rsidP="00413AD7">
            <w:pPr>
              <w:spacing w:line="360" w:lineRule="auto"/>
              <w:ind w:left="456"/>
              <w:rPr>
                <w:i/>
                <w:color w:val="000000" w:themeColor="text1"/>
                <w:szCs w:val="26"/>
              </w:rPr>
            </w:pPr>
            <w:r w:rsidRPr="002F1490">
              <w:rPr>
                <w:i/>
                <w:color w:val="000000" w:themeColor="text1"/>
                <w:szCs w:val="26"/>
              </w:rPr>
              <w:t>Use Case tiếp tục Use Case UC01-3.</w:t>
            </w:r>
          </w:p>
        </w:tc>
      </w:tr>
      <w:tr w:rsidR="00647BF9" w:rsidRPr="002F1490" w14:paraId="276E47B2" w14:textId="77777777" w:rsidTr="00413AD7">
        <w:tc>
          <w:tcPr>
            <w:tcW w:w="9640" w:type="dxa"/>
            <w:gridSpan w:val="3"/>
            <w:shd w:val="clear" w:color="auto" w:fill="D9D9D9" w:themeFill="background1" w:themeFillShade="D9"/>
            <w:vAlign w:val="center"/>
          </w:tcPr>
          <w:p w14:paraId="12B73089" w14:textId="77777777" w:rsidR="00647BF9" w:rsidRPr="002F1490" w:rsidRDefault="00647BF9" w:rsidP="00413AD7">
            <w:pPr>
              <w:spacing w:line="360" w:lineRule="auto"/>
              <w:rPr>
                <w:b/>
                <w:color w:val="000000" w:themeColor="text1"/>
                <w:szCs w:val="26"/>
              </w:rPr>
            </w:pPr>
            <w:r w:rsidRPr="002F1490">
              <w:rPr>
                <w:b/>
                <w:color w:val="000000" w:themeColor="text1"/>
                <w:szCs w:val="26"/>
              </w:rPr>
              <w:lastRenderedPageBreak/>
              <w:t>Business Rule:</w:t>
            </w:r>
          </w:p>
          <w:p w14:paraId="18CDBA3C" w14:textId="77777777" w:rsidR="00647BF9" w:rsidRPr="002F1490" w:rsidRDefault="00647BF9" w:rsidP="00413AD7">
            <w:pPr>
              <w:spacing w:line="360" w:lineRule="auto"/>
              <w:ind w:left="315"/>
              <w:rPr>
                <w:i/>
                <w:color w:val="000000" w:themeColor="text1"/>
                <w:szCs w:val="26"/>
              </w:rPr>
            </w:pPr>
            <w:r w:rsidRPr="00984D75">
              <w:rPr>
                <w:color w:val="000000" w:themeColor="text1"/>
                <w:szCs w:val="26"/>
              </w:rPr>
              <w:t>Người dùng đăng nhập sai thông tin ở lần thứ 6 liên tiếp sẽ bị khóa tài khoản 30 phút</w:t>
            </w:r>
            <w:r w:rsidRPr="002F1490">
              <w:rPr>
                <w:i/>
                <w:color w:val="000000" w:themeColor="text1"/>
                <w:szCs w:val="26"/>
              </w:rPr>
              <w:t>.</w:t>
            </w:r>
          </w:p>
        </w:tc>
      </w:tr>
      <w:tr w:rsidR="00647BF9" w:rsidRPr="002F1490" w14:paraId="513C079E" w14:textId="77777777" w:rsidTr="00413AD7">
        <w:tc>
          <w:tcPr>
            <w:tcW w:w="9640" w:type="dxa"/>
            <w:gridSpan w:val="3"/>
            <w:shd w:val="clear" w:color="auto" w:fill="D9D9D9" w:themeFill="background1" w:themeFillShade="D9"/>
            <w:vAlign w:val="center"/>
          </w:tcPr>
          <w:p w14:paraId="4CC13E79" w14:textId="77777777" w:rsidR="00647BF9" w:rsidRPr="002F1490" w:rsidRDefault="00647BF9" w:rsidP="00413AD7">
            <w:pPr>
              <w:spacing w:line="360" w:lineRule="auto"/>
              <w:rPr>
                <w:b/>
                <w:color w:val="000000" w:themeColor="text1"/>
                <w:szCs w:val="26"/>
              </w:rPr>
            </w:pPr>
            <w:r w:rsidRPr="002F1490">
              <w:rPr>
                <w:b/>
                <w:color w:val="000000" w:themeColor="text1"/>
                <w:szCs w:val="26"/>
              </w:rPr>
              <w:t>Non-functional Requirement:</w:t>
            </w:r>
          </w:p>
          <w:p w14:paraId="2C867463" w14:textId="77777777" w:rsidR="00647BF9" w:rsidRPr="00791950" w:rsidRDefault="00647BF9" w:rsidP="00413AD7">
            <w:pPr>
              <w:spacing w:line="360" w:lineRule="auto"/>
              <w:ind w:left="315"/>
              <w:rPr>
                <w:color w:val="000000" w:themeColor="text1"/>
                <w:szCs w:val="26"/>
              </w:rPr>
            </w:pPr>
            <w:r w:rsidRPr="00791950">
              <w:rPr>
                <w:color w:val="000000" w:themeColor="text1"/>
                <w:szCs w:val="26"/>
              </w:rPr>
              <w:t>Time out cho màn hình đăng nhập dưới 1 phút.</w:t>
            </w:r>
          </w:p>
          <w:p w14:paraId="3D2BB7EE" w14:textId="77777777" w:rsidR="00647BF9" w:rsidRPr="002F1490" w:rsidRDefault="00647BF9" w:rsidP="00413AD7">
            <w:pPr>
              <w:spacing w:line="360" w:lineRule="auto"/>
              <w:ind w:left="315"/>
              <w:rPr>
                <w:i/>
                <w:color w:val="000000" w:themeColor="text1"/>
                <w:szCs w:val="26"/>
              </w:rPr>
            </w:pPr>
            <w:r w:rsidRPr="00791950">
              <w:rPr>
                <w:color w:val="000000" w:themeColor="text1"/>
                <w:szCs w:val="26"/>
              </w:rPr>
              <w:t>Mật khẩu của người dùng phải được hash bằng SHA-1.</w:t>
            </w:r>
          </w:p>
        </w:tc>
      </w:tr>
    </w:tbl>
    <w:p w14:paraId="06FD104B" w14:textId="77777777" w:rsidR="00647BF9" w:rsidRDefault="00647BF9" w:rsidP="00647BF9">
      <w:pPr>
        <w:spacing w:after="200" w:line="276" w:lineRule="auto"/>
        <w:rPr>
          <w:b/>
          <w:i/>
          <w:sz w:val="28"/>
          <w:szCs w:val="26"/>
        </w:rPr>
      </w:pPr>
    </w:p>
    <w:p w14:paraId="3566C332" w14:textId="77777777" w:rsidR="00647BF9" w:rsidRDefault="00647BF9" w:rsidP="00647BF9">
      <w:pPr>
        <w:spacing w:after="200" w:line="276" w:lineRule="auto"/>
        <w:jc w:val="center"/>
        <w:rPr>
          <w:szCs w:val="26"/>
        </w:rPr>
      </w:pPr>
      <w:r>
        <w:br w:type="page"/>
      </w:r>
    </w:p>
    <w:tbl>
      <w:tblPr>
        <w:tblStyle w:val="TableGrid"/>
        <w:tblpPr w:leftFromText="180" w:rightFromText="180" w:vertAnchor="text" w:horzAnchor="page" w:tblpXSpec="center" w:tblpY="-58"/>
        <w:tblOverlap w:val="never"/>
        <w:tblW w:w="9640" w:type="dxa"/>
        <w:tblLook w:val="04A0" w:firstRow="1" w:lastRow="0" w:firstColumn="1" w:lastColumn="0" w:noHBand="0" w:noVBand="1"/>
      </w:tblPr>
      <w:tblGrid>
        <w:gridCol w:w="4820"/>
        <w:gridCol w:w="1985"/>
        <w:gridCol w:w="2835"/>
      </w:tblGrid>
      <w:tr w:rsidR="00647BF9" w:rsidRPr="002F1490" w14:paraId="371DD7E9" w14:textId="77777777" w:rsidTr="00413AD7">
        <w:tc>
          <w:tcPr>
            <w:tcW w:w="4820" w:type="dxa"/>
            <w:shd w:val="clear" w:color="auto" w:fill="D9D9D9" w:themeFill="background1" w:themeFillShade="D9"/>
            <w:vAlign w:val="center"/>
          </w:tcPr>
          <w:p w14:paraId="425B269C" w14:textId="77777777" w:rsidR="00647BF9" w:rsidRPr="002F1490" w:rsidRDefault="00647BF9" w:rsidP="00413AD7">
            <w:pPr>
              <w:spacing w:line="360" w:lineRule="auto"/>
              <w:rPr>
                <w:color w:val="000000" w:themeColor="text1"/>
                <w:szCs w:val="26"/>
              </w:rPr>
            </w:pPr>
            <w:r w:rsidRPr="002F1490">
              <w:rPr>
                <w:b/>
                <w:color w:val="000000" w:themeColor="text1"/>
                <w:szCs w:val="26"/>
              </w:rPr>
              <w:lastRenderedPageBreak/>
              <w:t>Use Case Name:</w:t>
            </w:r>
            <w:r w:rsidRPr="002F1490">
              <w:rPr>
                <w:color w:val="000000" w:themeColor="text1"/>
                <w:szCs w:val="26"/>
              </w:rPr>
              <w:t xml:space="preserve"> </w:t>
            </w:r>
            <w:r>
              <w:rPr>
                <w:color w:val="000000" w:themeColor="text1"/>
                <w:szCs w:val="26"/>
              </w:rPr>
              <w:t>Đăng xuất</w:t>
            </w:r>
          </w:p>
        </w:tc>
        <w:tc>
          <w:tcPr>
            <w:tcW w:w="1985" w:type="dxa"/>
            <w:shd w:val="clear" w:color="auto" w:fill="D9D9D9" w:themeFill="background1" w:themeFillShade="D9"/>
            <w:vAlign w:val="center"/>
          </w:tcPr>
          <w:p w14:paraId="3DE51985" w14:textId="77777777" w:rsidR="00647BF9" w:rsidRPr="002F1490" w:rsidRDefault="00647BF9" w:rsidP="00413AD7">
            <w:pPr>
              <w:spacing w:line="360" w:lineRule="auto"/>
              <w:rPr>
                <w:color w:val="000000" w:themeColor="text1"/>
                <w:szCs w:val="26"/>
              </w:rPr>
            </w:pPr>
            <w:r w:rsidRPr="002F1490">
              <w:rPr>
                <w:b/>
                <w:color w:val="000000" w:themeColor="text1"/>
                <w:szCs w:val="26"/>
              </w:rPr>
              <w:t>ID:</w:t>
            </w:r>
            <w:r w:rsidRPr="002F1490">
              <w:rPr>
                <w:color w:val="000000" w:themeColor="text1"/>
                <w:szCs w:val="26"/>
              </w:rPr>
              <w:t xml:space="preserve"> </w:t>
            </w:r>
            <w:r>
              <w:rPr>
                <w:color w:val="000000" w:themeColor="text1"/>
                <w:szCs w:val="26"/>
              </w:rPr>
              <w:t>.</w:t>
            </w:r>
          </w:p>
        </w:tc>
        <w:tc>
          <w:tcPr>
            <w:tcW w:w="2835" w:type="dxa"/>
            <w:shd w:val="clear" w:color="auto" w:fill="D9D9D9" w:themeFill="background1" w:themeFillShade="D9"/>
            <w:vAlign w:val="center"/>
          </w:tcPr>
          <w:p w14:paraId="1910DDE8" w14:textId="77777777" w:rsidR="00647BF9" w:rsidRPr="002F1490" w:rsidRDefault="00647BF9" w:rsidP="00413AD7">
            <w:pPr>
              <w:spacing w:line="360" w:lineRule="auto"/>
              <w:rPr>
                <w:color w:val="000000" w:themeColor="text1"/>
                <w:szCs w:val="26"/>
              </w:rPr>
            </w:pPr>
            <w:r w:rsidRPr="002F1490">
              <w:rPr>
                <w:b/>
                <w:color w:val="000000" w:themeColor="text1"/>
                <w:szCs w:val="26"/>
              </w:rPr>
              <w:t>Priority:</w:t>
            </w:r>
            <w:r w:rsidRPr="002F1490">
              <w:rPr>
                <w:color w:val="000000" w:themeColor="text1"/>
                <w:szCs w:val="26"/>
              </w:rPr>
              <w:t xml:space="preserve"> </w:t>
            </w:r>
            <w:r>
              <w:rPr>
                <w:color w:val="000000" w:themeColor="text1"/>
                <w:szCs w:val="26"/>
              </w:rPr>
              <w:t>.</w:t>
            </w:r>
          </w:p>
        </w:tc>
      </w:tr>
      <w:tr w:rsidR="00647BF9" w:rsidRPr="002F1490" w14:paraId="493BEF69" w14:textId="77777777" w:rsidTr="00413AD7">
        <w:trPr>
          <w:trHeight w:val="393"/>
        </w:trPr>
        <w:tc>
          <w:tcPr>
            <w:tcW w:w="9640" w:type="dxa"/>
            <w:gridSpan w:val="3"/>
            <w:shd w:val="clear" w:color="auto" w:fill="D9D9D9" w:themeFill="background1" w:themeFillShade="D9"/>
            <w:vAlign w:val="center"/>
          </w:tcPr>
          <w:p w14:paraId="0EF0DC31" w14:textId="77777777" w:rsidR="00647BF9" w:rsidRPr="002F1490" w:rsidRDefault="00647BF9" w:rsidP="00413AD7">
            <w:pPr>
              <w:spacing w:line="360" w:lineRule="auto"/>
              <w:rPr>
                <w:color w:val="000000" w:themeColor="text1"/>
                <w:szCs w:val="26"/>
              </w:rPr>
            </w:pPr>
            <w:r w:rsidRPr="002F1490">
              <w:rPr>
                <w:b/>
                <w:color w:val="000000" w:themeColor="text1"/>
                <w:szCs w:val="26"/>
              </w:rPr>
              <w:t>Actor:</w:t>
            </w:r>
            <w:r w:rsidRPr="002F1490">
              <w:rPr>
                <w:color w:val="000000" w:themeColor="text1"/>
                <w:szCs w:val="26"/>
              </w:rPr>
              <w:t xml:space="preserve"> </w:t>
            </w:r>
            <w:r>
              <w:rPr>
                <w:color w:val="000000" w:themeColor="text1"/>
                <w:szCs w:val="26"/>
              </w:rPr>
              <w:t>Người dùng (sinh viên, giảng viên, admin)</w:t>
            </w:r>
          </w:p>
        </w:tc>
      </w:tr>
      <w:tr w:rsidR="00647BF9" w:rsidRPr="002F1490" w14:paraId="4190B01A" w14:textId="77777777" w:rsidTr="00413AD7">
        <w:trPr>
          <w:trHeight w:val="766"/>
        </w:trPr>
        <w:tc>
          <w:tcPr>
            <w:tcW w:w="9640" w:type="dxa"/>
            <w:gridSpan w:val="3"/>
            <w:shd w:val="clear" w:color="auto" w:fill="D9D9D9" w:themeFill="background1" w:themeFillShade="D9"/>
            <w:vAlign w:val="center"/>
          </w:tcPr>
          <w:p w14:paraId="1B5C5E0C" w14:textId="77777777" w:rsidR="00647BF9" w:rsidRPr="002F1490" w:rsidRDefault="00647BF9" w:rsidP="00413AD7">
            <w:pPr>
              <w:spacing w:line="360" w:lineRule="auto"/>
              <w:rPr>
                <w:color w:val="000000" w:themeColor="text1"/>
                <w:szCs w:val="26"/>
              </w:rPr>
            </w:pPr>
            <w:r w:rsidRPr="002F1490">
              <w:rPr>
                <w:b/>
                <w:color w:val="000000" w:themeColor="text1"/>
                <w:szCs w:val="26"/>
              </w:rPr>
              <w:t>Description:</w:t>
            </w:r>
            <w:r>
              <w:rPr>
                <w:color w:val="000000" w:themeColor="text1"/>
                <w:szCs w:val="26"/>
              </w:rPr>
              <w:t xml:space="preserve"> </w:t>
            </w:r>
            <w:r>
              <w:t xml:space="preserve"> </w:t>
            </w:r>
            <w:r w:rsidRPr="00F616D2">
              <w:rPr>
                <w:color w:val="000000" w:themeColor="text1"/>
                <w:szCs w:val="26"/>
              </w:rPr>
              <w:t>Cho phép người dùng đang sử dụng trong hệ thống đăng xuất khỏi hệ thống.</w:t>
            </w:r>
          </w:p>
        </w:tc>
      </w:tr>
      <w:tr w:rsidR="00647BF9" w:rsidRPr="002F1490" w14:paraId="072E6AEC" w14:textId="77777777" w:rsidTr="00413AD7">
        <w:trPr>
          <w:trHeight w:val="495"/>
        </w:trPr>
        <w:tc>
          <w:tcPr>
            <w:tcW w:w="9640" w:type="dxa"/>
            <w:gridSpan w:val="3"/>
            <w:shd w:val="clear" w:color="auto" w:fill="D9D9D9" w:themeFill="background1" w:themeFillShade="D9"/>
            <w:vAlign w:val="center"/>
          </w:tcPr>
          <w:p w14:paraId="66C0A2B2" w14:textId="77777777" w:rsidR="00647BF9" w:rsidRPr="002F1490" w:rsidRDefault="00647BF9" w:rsidP="00413AD7">
            <w:pPr>
              <w:spacing w:line="360" w:lineRule="auto"/>
              <w:rPr>
                <w:color w:val="000000" w:themeColor="text1"/>
                <w:szCs w:val="26"/>
              </w:rPr>
            </w:pPr>
            <w:r w:rsidRPr="002F1490">
              <w:rPr>
                <w:b/>
                <w:color w:val="000000" w:themeColor="text1"/>
                <w:szCs w:val="26"/>
              </w:rPr>
              <w:t>Trigger:</w:t>
            </w:r>
            <w:r w:rsidRPr="002F1490">
              <w:rPr>
                <w:color w:val="000000" w:themeColor="text1"/>
                <w:szCs w:val="26"/>
              </w:rPr>
              <w:t xml:space="preserve"> </w:t>
            </w:r>
            <w:r>
              <w:rPr>
                <w:color w:val="000000" w:themeColor="text1"/>
                <w:szCs w:val="26"/>
              </w:rPr>
              <w:t>Người dùng thoát ra khỏi hệ thống</w:t>
            </w:r>
          </w:p>
        </w:tc>
      </w:tr>
      <w:tr w:rsidR="00647BF9" w:rsidRPr="002F1490" w14:paraId="163C724F" w14:textId="77777777" w:rsidTr="00413AD7">
        <w:trPr>
          <w:trHeight w:val="1321"/>
        </w:trPr>
        <w:tc>
          <w:tcPr>
            <w:tcW w:w="9640" w:type="dxa"/>
            <w:gridSpan w:val="3"/>
            <w:shd w:val="clear" w:color="auto" w:fill="D9D9D9" w:themeFill="background1" w:themeFillShade="D9"/>
            <w:vAlign w:val="center"/>
          </w:tcPr>
          <w:p w14:paraId="1AC89490" w14:textId="77777777" w:rsidR="00647BF9" w:rsidRPr="002F1490" w:rsidRDefault="00647BF9" w:rsidP="00413AD7">
            <w:pPr>
              <w:spacing w:line="360" w:lineRule="auto"/>
              <w:rPr>
                <w:b/>
                <w:color w:val="000000" w:themeColor="text1"/>
                <w:szCs w:val="26"/>
              </w:rPr>
            </w:pPr>
            <w:r w:rsidRPr="002F1490">
              <w:rPr>
                <w:b/>
                <w:color w:val="000000" w:themeColor="text1"/>
                <w:szCs w:val="26"/>
              </w:rPr>
              <w:t>Pre</w:t>
            </w:r>
            <w:r>
              <w:rPr>
                <w:b/>
                <w:color w:val="000000" w:themeColor="text1"/>
                <w:szCs w:val="26"/>
              </w:rPr>
              <w:t>-</w:t>
            </w:r>
            <w:r w:rsidRPr="002F1490">
              <w:rPr>
                <w:b/>
                <w:color w:val="000000" w:themeColor="text1"/>
                <w:szCs w:val="26"/>
              </w:rPr>
              <w:t>conditions:</w:t>
            </w:r>
          </w:p>
          <w:p w14:paraId="1BF80DF7" w14:textId="77777777" w:rsidR="00647BF9" w:rsidRPr="002F1490" w:rsidRDefault="00647BF9" w:rsidP="00413AD7">
            <w:pPr>
              <w:pStyle w:val="ListParagraph"/>
              <w:numPr>
                <w:ilvl w:val="0"/>
                <w:numId w:val="4"/>
              </w:numPr>
              <w:spacing w:line="360" w:lineRule="auto"/>
              <w:rPr>
                <w:color w:val="000000" w:themeColor="text1"/>
                <w:szCs w:val="26"/>
              </w:rPr>
            </w:pPr>
            <w:r w:rsidRPr="0096723F">
              <w:rPr>
                <w:color w:val="000000" w:themeColor="text1"/>
                <w:szCs w:val="26"/>
              </w:rPr>
              <w:t>Đã đăng nhập thành công và người dùng đang sử dụng hệ thống</w:t>
            </w:r>
          </w:p>
        </w:tc>
      </w:tr>
      <w:tr w:rsidR="00647BF9" w:rsidRPr="002F1490" w14:paraId="510C9A50" w14:textId="77777777" w:rsidTr="00413AD7">
        <w:tc>
          <w:tcPr>
            <w:tcW w:w="9640" w:type="dxa"/>
            <w:gridSpan w:val="3"/>
            <w:shd w:val="clear" w:color="auto" w:fill="D9D9D9" w:themeFill="background1" w:themeFillShade="D9"/>
            <w:vAlign w:val="center"/>
          </w:tcPr>
          <w:p w14:paraId="27F9EF4E" w14:textId="77777777" w:rsidR="00647BF9" w:rsidRPr="002F1490" w:rsidRDefault="00647BF9" w:rsidP="00413AD7">
            <w:pPr>
              <w:spacing w:line="360" w:lineRule="auto"/>
              <w:rPr>
                <w:b/>
                <w:color w:val="000000" w:themeColor="text1"/>
                <w:szCs w:val="26"/>
              </w:rPr>
            </w:pPr>
            <w:r w:rsidRPr="002F1490">
              <w:rPr>
                <w:b/>
                <w:color w:val="000000" w:themeColor="text1"/>
                <w:szCs w:val="26"/>
              </w:rPr>
              <w:t>Post</w:t>
            </w:r>
            <w:r>
              <w:rPr>
                <w:b/>
                <w:color w:val="000000" w:themeColor="text1"/>
                <w:szCs w:val="26"/>
              </w:rPr>
              <w:t>-</w:t>
            </w:r>
            <w:r w:rsidRPr="002F1490">
              <w:rPr>
                <w:b/>
                <w:color w:val="000000" w:themeColor="text1"/>
                <w:szCs w:val="26"/>
              </w:rPr>
              <w:t>conditions:</w:t>
            </w:r>
          </w:p>
          <w:p w14:paraId="3A5E5C6D" w14:textId="77777777" w:rsidR="00647BF9" w:rsidRPr="002F1490" w:rsidRDefault="00647BF9" w:rsidP="00413AD7">
            <w:pPr>
              <w:pStyle w:val="ListParagraph"/>
              <w:numPr>
                <w:ilvl w:val="0"/>
                <w:numId w:val="5"/>
              </w:numPr>
              <w:spacing w:line="360" w:lineRule="auto"/>
              <w:rPr>
                <w:color w:val="000000" w:themeColor="text1"/>
                <w:szCs w:val="26"/>
              </w:rPr>
            </w:pPr>
            <w:r w:rsidRPr="00D81F8B">
              <w:rPr>
                <w:szCs w:val="26"/>
              </w:rPr>
              <w:t>Thoát khỏi hệ thống</w:t>
            </w:r>
            <w:r>
              <w:rPr>
                <w:szCs w:val="26"/>
              </w:rPr>
              <w:t>, không truy cập được thông tin của hệ thống</w:t>
            </w:r>
          </w:p>
        </w:tc>
      </w:tr>
      <w:tr w:rsidR="00647BF9" w:rsidRPr="002F1490" w14:paraId="24D9C495" w14:textId="77777777" w:rsidTr="00413AD7">
        <w:trPr>
          <w:trHeight w:val="558"/>
        </w:trPr>
        <w:tc>
          <w:tcPr>
            <w:tcW w:w="9640" w:type="dxa"/>
            <w:gridSpan w:val="3"/>
            <w:shd w:val="clear" w:color="auto" w:fill="D9D9D9" w:themeFill="background1" w:themeFillShade="D9"/>
            <w:vAlign w:val="center"/>
          </w:tcPr>
          <w:p w14:paraId="6B88CB4C" w14:textId="77777777" w:rsidR="00647BF9" w:rsidRPr="002F1490" w:rsidRDefault="00647BF9" w:rsidP="00413AD7">
            <w:pPr>
              <w:spacing w:line="360" w:lineRule="auto"/>
              <w:rPr>
                <w:b/>
                <w:color w:val="000000" w:themeColor="text1"/>
                <w:szCs w:val="26"/>
              </w:rPr>
            </w:pPr>
            <w:r w:rsidRPr="002F1490">
              <w:rPr>
                <w:b/>
                <w:color w:val="000000" w:themeColor="text1"/>
                <w:szCs w:val="26"/>
              </w:rPr>
              <w:t>Basic Flow:</w:t>
            </w:r>
          </w:p>
          <w:p w14:paraId="79EC1373" w14:textId="77777777" w:rsidR="00647BF9" w:rsidRPr="005E6E2C" w:rsidRDefault="00647BF9" w:rsidP="00413AD7">
            <w:pPr>
              <w:pStyle w:val="ListParagraph"/>
              <w:numPr>
                <w:ilvl w:val="0"/>
                <w:numId w:val="14"/>
              </w:numPr>
              <w:spacing w:line="360" w:lineRule="auto"/>
              <w:rPr>
                <w:color w:val="000000" w:themeColor="text1"/>
                <w:szCs w:val="26"/>
              </w:rPr>
            </w:pPr>
            <w:r w:rsidRPr="005E6E2C">
              <w:rPr>
                <w:color w:val="000000" w:themeColor="text1"/>
                <w:szCs w:val="26"/>
              </w:rPr>
              <w:t>Người dùng đang sử dụng hệ thống.</w:t>
            </w:r>
          </w:p>
          <w:p w14:paraId="70B311E5" w14:textId="77777777" w:rsidR="00647BF9" w:rsidRPr="005E6E2C" w:rsidRDefault="00647BF9" w:rsidP="00413AD7">
            <w:pPr>
              <w:pStyle w:val="ListParagraph"/>
              <w:numPr>
                <w:ilvl w:val="0"/>
                <w:numId w:val="14"/>
              </w:numPr>
              <w:spacing w:line="360" w:lineRule="auto"/>
              <w:rPr>
                <w:color w:val="000000" w:themeColor="text1"/>
                <w:szCs w:val="26"/>
              </w:rPr>
            </w:pPr>
            <w:r w:rsidRPr="005E6E2C">
              <w:rPr>
                <w:color w:val="000000" w:themeColor="text1"/>
                <w:szCs w:val="26"/>
              </w:rPr>
              <w:t xml:space="preserve">Người dùng chọn Đăng Xuất trên hệ thống. </w:t>
            </w:r>
          </w:p>
          <w:p w14:paraId="20C2666B" w14:textId="77777777" w:rsidR="00647BF9" w:rsidRPr="005E6E2C" w:rsidRDefault="00647BF9" w:rsidP="00413AD7">
            <w:pPr>
              <w:pStyle w:val="ListParagraph"/>
              <w:numPr>
                <w:ilvl w:val="0"/>
                <w:numId w:val="14"/>
              </w:numPr>
              <w:spacing w:line="360" w:lineRule="auto"/>
              <w:rPr>
                <w:color w:val="000000" w:themeColor="text1"/>
                <w:szCs w:val="26"/>
              </w:rPr>
            </w:pPr>
            <w:r w:rsidRPr="005E6E2C">
              <w:rPr>
                <w:color w:val="000000" w:themeColor="text1"/>
                <w:szCs w:val="26"/>
              </w:rPr>
              <w:t>Hệ thống hiển thị thông báo hỏi người dùng có muốn đăng xuất hay không ?</w:t>
            </w:r>
          </w:p>
          <w:p w14:paraId="5CDFE3D2" w14:textId="77777777" w:rsidR="00647BF9" w:rsidRPr="005E6E2C" w:rsidRDefault="00647BF9" w:rsidP="00413AD7">
            <w:pPr>
              <w:pStyle w:val="ListParagraph"/>
              <w:numPr>
                <w:ilvl w:val="0"/>
                <w:numId w:val="14"/>
              </w:numPr>
              <w:spacing w:line="360" w:lineRule="auto"/>
              <w:rPr>
                <w:color w:val="000000" w:themeColor="text1"/>
                <w:szCs w:val="26"/>
              </w:rPr>
            </w:pPr>
            <w:r w:rsidRPr="005E6E2C">
              <w:rPr>
                <w:color w:val="000000" w:themeColor="text1"/>
                <w:szCs w:val="26"/>
              </w:rPr>
              <w:t>Người dùng chọn đồng ý sẽ thoát ra khỏi hệ thống</w:t>
            </w:r>
          </w:p>
          <w:p w14:paraId="1433DE09" w14:textId="77777777" w:rsidR="00647BF9" w:rsidRPr="005E6E2C" w:rsidRDefault="00647BF9" w:rsidP="00413AD7">
            <w:pPr>
              <w:pStyle w:val="ListParagraph"/>
              <w:numPr>
                <w:ilvl w:val="0"/>
                <w:numId w:val="14"/>
              </w:numPr>
              <w:spacing w:line="360" w:lineRule="auto"/>
              <w:rPr>
                <w:color w:val="000000" w:themeColor="text1"/>
                <w:szCs w:val="26"/>
              </w:rPr>
            </w:pPr>
            <w:r w:rsidRPr="005E6E2C">
              <w:rPr>
                <w:color w:val="000000" w:themeColor="text1"/>
                <w:szCs w:val="26"/>
              </w:rPr>
              <w:t>Người dùng chọn không đồng ý hệ thống sẽ giữ nguyên trạng thái.</w:t>
            </w:r>
          </w:p>
        </w:tc>
      </w:tr>
      <w:tr w:rsidR="00647BF9" w:rsidRPr="002F1490" w14:paraId="15E24F75" w14:textId="77777777" w:rsidTr="00413AD7">
        <w:trPr>
          <w:trHeight w:val="558"/>
        </w:trPr>
        <w:tc>
          <w:tcPr>
            <w:tcW w:w="9640" w:type="dxa"/>
            <w:gridSpan w:val="3"/>
            <w:shd w:val="clear" w:color="auto" w:fill="D9D9D9" w:themeFill="background1" w:themeFillShade="D9"/>
            <w:vAlign w:val="center"/>
          </w:tcPr>
          <w:p w14:paraId="51573C47" w14:textId="77777777" w:rsidR="00647BF9" w:rsidRDefault="00647BF9" w:rsidP="00413AD7">
            <w:pPr>
              <w:spacing w:line="360" w:lineRule="auto"/>
              <w:rPr>
                <w:b/>
                <w:color w:val="000000" w:themeColor="text1"/>
                <w:szCs w:val="26"/>
              </w:rPr>
            </w:pPr>
            <w:r w:rsidRPr="00921519">
              <w:rPr>
                <w:b/>
                <w:color w:val="000000" w:themeColor="text1"/>
                <w:szCs w:val="26"/>
              </w:rPr>
              <w:t>Alternative Flow</w:t>
            </w:r>
          </w:p>
          <w:p w14:paraId="1AB059D2" w14:textId="77777777" w:rsidR="00647BF9" w:rsidRPr="005E6E2C" w:rsidRDefault="00647BF9" w:rsidP="00413AD7">
            <w:pPr>
              <w:pStyle w:val="ListParagraph"/>
              <w:numPr>
                <w:ilvl w:val="0"/>
                <w:numId w:val="12"/>
              </w:numPr>
              <w:spacing w:line="360" w:lineRule="auto"/>
              <w:rPr>
                <w:color w:val="000000" w:themeColor="text1"/>
                <w:szCs w:val="26"/>
                <w:lang w:val="en-GB"/>
              </w:rPr>
            </w:pPr>
            <w:r w:rsidRPr="005E6E2C">
              <w:rPr>
                <w:color w:val="000000" w:themeColor="text1"/>
                <w:szCs w:val="26"/>
                <w:lang w:val="en-GB"/>
              </w:rPr>
              <w:t>Người dùng hủy bỏ không đăng nhập vào hệ thống</w:t>
            </w:r>
          </w:p>
          <w:p w14:paraId="7A728196" w14:textId="77777777" w:rsidR="00647BF9" w:rsidRPr="002119EA" w:rsidRDefault="00647BF9" w:rsidP="00413AD7">
            <w:pPr>
              <w:pStyle w:val="ListParagraph"/>
              <w:numPr>
                <w:ilvl w:val="0"/>
                <w:numId w:val="12"/>
              </w:numPr>
              <w:spacing w:line="360" w:lineRule="auto"/>
              <w:rPr>
                <w:color w:val="000000" w:themeColor="text1"/>
                <w:szCs w:val="26"/>
                <w:lang w:val="en-GB"/>
              </w:rPr>
            </w:pPr>
            <w:r w:rsidRPr="005E6E2C">
              <w:rPr>
                <w:color w:val="000000" w:themeColor="text1"/>
                <w:szCs w:val="26"/>
                <w:lang w:val="en-GB"/>
              </w:rPr>
              <w:t>Thông báo hỏi Người dùng có muốn thoát khỏi hệ thống không ?</w:t>
            </w:r>
          </w:p>
        </w:tc>
      </w:tr>
      <w:tr w:rsidR="00647BF9" w:rsidRPr="002F1490" w14:paraId="38D64AA2" w14:textId="77777777" w:rsidTr="00413AD7">
        <w:trPr>
          <w:trHeight w:val="132"/>
        </w:trPr>
        <w:tc>
          <w:tcPr>
            <w:tcW w:w="9640" w:type="dxa"/>
            <w:gridSpan w:val="3"/>
            <w:shd w:val="clear" w:color="auto" w:fill="D9D9D9" w:themeFill="background1" w:themeFillShade="D9"/>
            <w:vAlign w:val="center"/>
          </w:tcPr>
          <w:p w14:paraId="260EE7A3" w14:textId="77777777" w:rsidR="00647BF9" w:rsidRDefault="00647BF9" w:rsidP="00413AD7">
            <w:pPr>
              <w:spacing w:line="360" w:lineRule="auto"/>
              <w:rPr>
                <w:b/>
                <w:color w:val="000000" w:themeColor="text1"/>
                <w:szCs w:val="26"/>
              </w:rPr>
            </w:pPr>
            <w:r w:rsidRPr="002F1490">
              <w:rPr>
                <w:b/>
                <w:color w:val="000000" w:themeColor="text1"/>
                <w:szCs w:val="26"/>
              </w:rPr>
              <w:t>Exception Flow:</w:t>
            </w:r>
          </w:p>
          <w:p w14:paraId="24D93188" w14:textId="77777777" w:rsidR="00647BF9" w:rsidRPr="005E6E2C" w:rsidRDefault="00647BF9" w:rsidP="00413AD7">
            <w:pPr>
              <w:pStyle w:val="ListParagraph"/>
              <w:numPr>
                <w:ilvl w:val="0"/>
                <w:numId w:val="11"/>
              </w:numPr>
              <w:spacing w:line="360" w:lineRule="auto"/>
              <w:rPr>
                <w:color w:val="000000" w:themeColor="text1"/>
                <w:szCs w:val="26"/>
              </w:rPr>
            </w:pPr>
            <w:r w:rsidRPr="005E6E2C">
              <w:rPr>
                <w:color w:val="000000" w:themeColor="text1"/>
                <w:szCs w:val="26"/>
              </w:rPr>
              <w:t>Người dùng không chức năng khác</w:t>
            </w:r>
          </w:p>
          <w:p w14:paraId="3B4DF5AA" w14:textId="77777777" w:rsidR="00647BF9" w:rsidRPr="002119EA" w:rsidRDefault="00647BF9" w:rsidP="00413AD7">
            <w:pPr>
              <w:pStyle w:val="ListParagraph"/>
              <w:numPr>
                <w:ilvl w:val="0"/>
                <w:numId w:val="11"/>
              </w:numPr>
              <w:spacing w:line="360" w:lineRule="auto"/>
              <w:rPr>
                <w:b/>
                <w:color w:val="000000" w:themeColor="text1"/>
                <w:szCs w:val="26"/>
              </w:rPr>
            </w:pPr>
            <w:r w:rsidRPr="005E6E2C">
              <w:rPr>
                <w:color w:val="000000" w:themeColor="text1"/>
                <w:szCs w:val="26"/>
              </w:rPr>
              <w:t>Hiển thị chức năng khác mà Sinh viên đã chọn</w:t>
            </w:r>
          </w:p>
        </w:tc>
      </w:tr>
      <w:tr w:rsidR="00647BF9" w:rsidRPr="002F1490" w14:paraId="13E9BFA0" w14:textId="77777777" w:rsidTr="00413AD7">
        <w:tc>
          <w:tcPr>
            <w:tcW w:w="9640" w:type="dxa"/>
            <w:gridSpan w:val="3"/>
            <w:shd w:val="clear" w:color="auto" w:fill="D9D9D9" w:themeFill="background1" w:themeFillShade="D9"/>
            <w:vAlign w:val="center"/>
          </w:tcPr>
          <w:p w14:paraId="0FF9F475" w14:textId="77777777" w:rsidR="00647BF9" w:rsidRPr="002F1490" w:rsidRDefault="00647BF9" w:rsidP="00413AD7">
            <w:pPr>
              <w:spacing w:line="360" w:lineRule="auto"/>
              <w:rPr>
                <w:b/>
                <w:color w:val="000000" w:themeColor="text1"/>
                <w:szCs w:val="26"/>
              </w:rPr>
            </w:pPr>
            <w:r w:rsidRPr="002F1490">
              <w:rPr>
                <w:b/>
                <w:color w:val="000000" w:themeColor="text1"/>
                <w:szCs w:val="26"/>
              </w:rPr>
              <w:t>Business Rule:</w:t>
            </w:r>
          </w:p>
          <w:p w14:paraId="0323EA8C" w14:textId="77777777" w:rsidR="00647BF9" w:rsidRPr="002F1490" w:rsidRDefault="00647BF9" w:rsidP="00413AD7">
            <w:pPr>
              <w:spacing w:line="360" w:lineRule="auto"/>
              <w:ind w:left="315"/>
              <w:rPr>
                <w:i/>
                <w:color w:val="000000" w:themeColor="text1"/>
                <w:szCs w:val="26"/>
              </w:rPr>
            </w:pPr>
            <w:r>
              <w:rPr>
                <w:color w:val="000000" w:themeColor="text1"/>
                <w:szCs w:val="26"/>
              </w:rPr>
              <w:t>.</w:t>
            </w:r>
          </w:p>
        </w:tc>
      </w:tr>
      <w:tr w:rsidR="00647BF9" w:rsidRPr="002F1490" w14:paraId="4EA53EF1" w14:textId="77777777" w:rsidTr="00413AD7">
        <w:tc>
          <w:tcPr>
            <w:tcW w:w="9640" w:type="dxa"/>
            <w:gridSpan w:val="3"/>
            <w:shd w:val="clear" w:color="auto" w:fill="D9D9D9" w:themeFill="background1" w:themeFillShade="D9"/>
            <w:vAlign w:val="center"/>
          </w:tcPr>
          <w:p w14:paraId="09690A8A" w14:textId="77777777" w:rsidR="00647BF9" w:rsidRPr="002F1490" w:rsidRDefault="00647BF9" w:rsidP="00413AD7">
            <w:pPr>
              <w:spacing w:line="360" w:lineRule="auto"/>
              <w:rPr>
                <w:b/>
                <w:color w:val="000000" w:themeColor="text1"/>
                <w:szCs w:val="26"/>
              </w:rPr>
            </w:pPr>
            <w:r w:rsidRPr="002F1490">
              <w:rPr>
                <w:b/>
                <w:color w:val="000000" w:themeColor="text1"/>
                <w:szCs w:val="26"/>
              </w:rPr>
              <w:t>Non-functional Requirement:</w:t>
            </w:r>
          </w:p>
          <w:p w14:paraId="1DC5F719" w14:textId="77777777" w:rsidR="00647BF9" w:rsidRPr="002F1490" w:rsidRDefault="00647BF9" w:rsidP="00413AD7">
            <w:pPr>
              <w:spacing w:line="360" w:lineRule="auto"/>
              <w:ind w:left="315"/>
              <w:rPr>
                <w:i/>
                <w:color w:val="000000" w:themeColor="text1"/>
                <w:szCs w:val="26"/>
              </w:rPr>
            </w:pPr>
            <w:r>
              <w:rPr>
                <w:color w:val="000000" w:themeColor="text1"/>
                <w:szCs w:val="26"/>
              </w:rPr>
              <w:t>.</w:t>
            </w:r>
          </w:p>
        </w:tc>
      </w:tr>
    </w:tbl>
    <w:p w14:paraId="346C7A9E" w14:textId="77777777" w:rsidR="00647BF9" w:rsidRDefault="00647BF9" w:rsidP="00647BF9">
      <w:pPr>
        <w:spacing w:after="200" w:line="276" w:lineRule="auto"/>
        <w:jc w:val="center"/>
        <w:rPr>
          <w:szCs w:val="26"/>
        </w:rPr>
      </w:pPr>
    </w:p>
    <w:tbl>
      <w:tblPr>
        <w:tblStyle w:val="TableGrid"/>
        <w:tblW w:w="9640" w:type="dxa"/>
        <w:tblInd w:w="-147" w:type="dxa"/>
        <w:tblLook w:val="04A0" w:firstRow="1" w:lastRow="0" w:firstColumn="1" w:lastColumn="0" w:noHBand="0" w:noVBand="1"/>
      </w:tblPr>
      <w:tblGrid>
        <w:gridCol w:w="4820"/>
        <w:gridCol w:w="1985"/>
        <w:gridCol w:w="2835"/>
      </w:tblGrid>
      <w:tr w:rsidR="00647BF9" w:rsidRPr="002F1490" w14:paraId="5C9AC8AF" w14:textId="77777777" w:rsidTr="00413AD7">
        <w:tc>
          <w:tcPr>
            <w:tcW w:w="4820" w:type="dxa"/>
            <w:shd w:val="clear" w:color="auto" w:fill="D9D9D9" w:themeFill="background1" w:themeFillShade="D9"/>
            <w:vAlign w:val="center"/>
          </w:tcPr>
          <w:p w14:paraId="40A8DBC9" w14:textId="77777777" w:rsidR="00647BF9" w:rsidRPr="002F1490" w:rsidRDefault="00647BF9" w:rsidP="00413AD7">
            <w:pPr>
              <w:spacing w:line="360" w:lineRule="auto"/>
              <w:rPr>
                <w:color w:val="000000" w:themeColor="text1"/>
                <w:szCs w:val="26"/>
              </w:rPr>
            </w:pPr>
            <w:r w:rsidRPr="002F1490">
              <w:rPr>
                <w:b/>
                <w:color w:val="000000" w:themeColor="text1"/>
                <w:szCs w:val="26"/>
              </w:rPr>
              <w:lastRenderedPageBreak/>
              <w:t>Use Case Name:</w:t>
            </w:r>
            <w:r w:rsidRPr="002F1490">
              <w:rPr>
                <w:color w:val="000000" w:themeColor="text1"/>
                <w:szCs w:val="26"/>
              </w:rPr>
              <w:t xml:space="preserve"> </w:t>
            </w:r>
            <w:r>
              <w:rPr>
                <w:color w:val="000000" w:themeColor="text1"/>
                <w:szCs w:val="26"/>
              </w:rPr>
              <w:t>Phân quyền người dùng</w:t>
            </w:r>
          </w:p>
        </w:tc>
        <w:tc>
          <w:tcPr>
            <w:tcW w:w="1985" w:type="dxa"/>
            <w:shd w:val="clear" w:color="auto" w:fill="D9D9D9" w:themeFill="background1" w:themeFillShade="D9"/>
            <w:vAlign w:val="center"/>
          </w:tcPr>
          <w:p w14:paraId="29048670" w14:textId="77777777" w:rsidR="00647BF9" w:rsidRPr="002F1490" w:rsidRDefault="00647BF9" w:rsidP="00413AD7">
            <w:pPr>
              <w:spacing w:line="360" w:lineRule="auto"/>
              <w:rPr>
                <w:color w:val="000000" w:themeColor="text1"/>
                <w:szCs w:val="26"/>
              </w:rPr>
            </w:pPr>
            <w:r w:rsidRPr="002F1490">
              <w:rPr>
                <w:b/>
                <w:color w:val="000000" w:themeColor="text1"/>
                <w:szCs w:val="26"/>
              </w:rPr>
              <w:t>ID:</w:t>
            </w:r>
            <w:r w:rsidRPr="002F1490">
              <w:rPr>
                <w:color w:val="000000" w:themeColor="text1"/>
                <w:szCs w:val="26"/>
              </w:rPr>
              <w:t xml:space="preserve"> </w:t>
            </w:r>
            <w:r>
              <w:rPr>
                <w:color w:val="000000" w:themeColor="text1"/>
                <w:szCs w:val="26"/>
              </w:rPr>
              <w:t>.</w:t>
            </w:r>
          </w:p>
        </w:tc>
        <w:tc>
          <w:tcPr>
            <w:tcW w:w="2835" w:type="dxa"/>
            <w:shd w:val="clear" w:color="auto" w:fill="D9D9D9" w:themeFill="background1" w:themeFillShade="D9"/>
            <w:vAlign w:val="center"/>
          </w:tcPr>
          <w:p w14:paraId="2DA6370D" w14:textId="77777777" w:rsidR="00647BF9" w:rsidRPr="002F1490" w:rsidRDefault="00647BF9" w:rsidP="00413AD7">
            <w:pPr>
              <w:spacing w:line="360" w:lineRule="auto"/>
              <w:rPr>
                <w:color w:val="000000" w:themeColor="text1"/>
                <w:szCs w:val="26"/>
              </w:rPr>
            </w:pPr>
            <w:r w:rsidRPr="002F1490">
              <w:rPr>
                <w:b/>
                <w:color w:val="000000" w:themeColor="text1"/>
                <w:szCs w:val="26"/>
              </w:rPr>
              <w:t>Priority:</w:t>
            </w:r>
            <w:r w:rsidRPr="002F1490">
              <w:rPr>
                <w:color w:val="000000" w:themeColor="text1"/>
                <w:szCs w:val="26"/>
              </w:rPr>
              <w:t xml:space="preserve"> </w:t>
            </w:r>
            <w:r>
              <w:rPr>
                <w:color w:val="000000" w:themeColor="text1"/>
                <w:szCs w:val="26"/>
              </w:rPr>
              <w:t>.</w:t>
            </w:r>
          </w:p>
        </w:tc>
      </w:tr>
      <w:tr w:rsidR="00647BF9" w:rsidRPr="002F1490" w14:paraId="7B40C14B" w14:textId="77777777" w:rsidTr="00413AD7">
        <w:trPr>
          <w:trHeight w:val="393"/>
        </w:trPr>
        <w:tc>
          <w:tcPr>
            <w:tcW w:w="9640" w:type="dxa"/>
            <w:gridSpan w:val="3"/>
            <w:shd w:val="clear" w:color="auto" w:fill="D9D9D9" w:themeFill="background1" w:themeFillShade="D9"/>
            <w:vAlign w:val="center"/>
          </w:tcPr>
          <w:p w14:paraId="3911CF0C" w14:textId="77777777" w:rsidR="00647BF9" w:rsidRPr="002F1490" w:rsidRDefault="00647BF9" w:rsidP="00413AD7">
            <w:pPr>
              <w:spacing w:line="360" w:lineRule="auto"/>
              <w:rPr>
                <w:color w:val="000000" w:themeColor="text1"/>
                <w:szCs w:val="26"/>
              </w:rPr>
            </w:pPr>
            <w:r w:rsidRPr="002F1490">
              <w:rPr>
                <w:b/>
                <w:color w:val="000000" w:themeColor="text1"/>
                <w:szCs w:val="26"/>
              </w:rPr>
              <w:t>Actor:</w:t>
            </w:r>
            <w:r w:rsidRPr="002F1490">
              <w:rPr>
                <w:color w:val="000000" w:themeColor="text1"/>
                <w:szCs w:val="26"/>
              </w:rPr>
              <w:t xml:space="preserve"> </w:t>
            </w:r>
            <w:r>
              <w:rPr>
                <w:color w:val="000000" w:themeColor="text1"/>
                <w:szCs w:val="26"/>
              </w:rPr>
              <w:t>Admin</w:t>
            </w:r>
          </w:p>
        </w:tc>
      </w:tr>
      <w:tr w:rsidR="00647BF9" w:rsidRPr="002F1490" w14:paraId="1E68C9DF" w14:textId="77777777" w:rsidTr="00413AD7">
        <w:trPr>
          <w:trHeight w:val="766"/>
        </w:trPr>
        <w:tc>
          <w:tcPr>
            <w:tcW w:w="9640" w:type="dxa"/>
            <w:gridSpan w:val="3"/>
            <w:shd w:val="clear" w:color="auto" w:fill="D9D9D9" w:themeFill="background1" w:themeFillShade="D9"/>
            <w:vAlign w:val="center"/>
          </w:tcPr>
          <w:p w14:paraId="7E445473" w14:textId="77777777" w:rsidR="00647BF9" w:rsidRPr="002F1490" w:rsidRDefault="00647BF9" w:rsidP="00413AD7">
            <w:pPr>
              <w:spacing w:line="360" w:lineRule="auto"/>
              <w:rPr>
                <w:color w:val="000000" w:themeColor="text1"/>
                <w:szCs w:val="26"/>
              </w:rPr>
            </w:pPr>
            <w:r w:rsidRPr="002F1490">
              <w:rPr>
                <w:b/>
                <w:color w:val="000000" w:themeColor="text1"/>
                <w:szCs w:val="26"/>
              </w:rPr>
              <w:t>Description:</w:t>
            </w:r>
            <w:r w:rsidRPr="002F1490">
              <w:rPr>
                <w:color w:val="000000" w:themeColor="text1"/>
                <w:szCs w:val="26"/>
              </w:rPr>
              <w:t xml:space="preserve"> </w:t>
            </w:r>
            <w:r w:rsidRPr="00EB1D3C">
              <w:rPr>
                <w:color w:val="000000" w:themeColor="text1"/>
                <w:szCs w:val="26"/>
              </w:rPr>
              <w:t>Dùng để cho phép admin phân quyền người dùng trong hệ thống.</w:t>
            </w:r>
          </w:p>
        </w:tc>
      </w:tr>
      <w:tr w:rsidR="00647BF9" w:rsidRPr="002F1490" w14:paraId="0B661164" w14:textId="77777777" w:rsidTr="00413AD7">
        <w:trPr>
          <w:trHeight w:val="495"/>
        </w:trPr>
        <w:tc>
          <w:tcPr>
            <w:tcW w:w="9640" w:type="dxa"/>
            <w:gridSpan w:val="3"/>
            <w:shd w:val="clear" w:color="auto" w:fill="D9D9D9" w:themeFill="background1" w:themeFillShade="D9"/>
            <w:vAlign w:val="center"/>
          </w:tcPr>
          <w:p w14:paraId="351540DC" w14:textId="77777777" w:rsidR="00647BF9" w:rsidRPr="002F1490" w:rsidRDefault="00647BF9" w:rsidP="00413AD7">
            <w:pPr>
              <w:spacing w:line="360" w:lineRule="auto"/>
              <w:rPr>
                <w:color w:val="000000" w:themeColor="text1"/>
                <w:szCs w:val="26"/>
              </w:rPr>
            </w:pPr>
            <w:r w:rsidRPr="002F1490">
              <w:rPr>
                <w:b/>
                <w:color w:val="000000" w:themeColor="text1"/>
                <w:szCs w:val="26"/>
              </w:rPr>
              <w:t>Trigger:</w:t>
            </w:r>
            <w:r w:rsidRPr="002F1490">
              <w:rPr>
                <w:color w:val="000000" w:themeColor="text1"/>
                <w:szCs w:val="26"/>
              </w:rPr>
              <w:t xml:space="preserve"> </w:t>
            </w:r>
            <w:r>
              <w:rPr>
                <w:color w:val="000000" w:themeColor="text1"/>
                <w:szCs w:val="26"/>
              </w:rPr>
              <w:t>Admin thực hiện phân quyền cho người dung trong hệ thống</w:t>
            </w:r>
          </w:p>
        </w:tc>
      </w:tr>
      <w:tr w:rsidR="00647BF9" w:rsidRPr="002F1490" w14:paraId="04475B66" w14:textId="77777777" w:rsidTr="00413AD7">
        <w:trPr>
          <w:trHeight w:val="1321"/>
        </w:trPr>
        <w:tc>
          <w:tcPr>
            <w:tcW w:w="9640" w:type="dxa"/>
            <w:gridSpan w:val="3"/>
            <w:shd w:val="clear" w:color="auto" w:fill="D9D9D9" w:themeFill="background1" w:themeFillShade="D9"/>
            <w:vAlign w:val="center"/>
          </w:tcPr>
          <w:p w14:paraId="65B5D828" w14:textId="77777777" w:rsidR="00647BF9" w:rsidRPr="002F1490" w:rsidRDefault="00647BF9" w:rsidP="00413AD7">
            <w:pPr>
              <w:spacing w:line="360" w:lineRule="auto"/>
              <w:rPr>
                <w:b/>
                <w:color w:val="000000" w:themeColor="text1"/>
                <w:szCs w:val="26"/>
              </w:rPr>
            </w:pPr>
            <w:r w:rsidRPr="002F1490">
              <w:rPr>
                <w:b/>
                <w:color w:val="000000" w:themeColor="text1"/>
                <w:szCs w:val="26"/>
              </w:rPr>
              <w:t>Pre</w:t>
            </w:r>
            <w:r>
              <w:rPr>
                <w:b/>
                <w:color w:val="000000" w:themeColor="text1"/>
                <w:szCs w:val="26"/>
              </w:rPr>
              <w:t>-</w:t>
            </w:r>
            <w:r w:rsidRPr="002F1490">
              <w:rPr>
                <w:b/>
                <w:color w:val="000000" w:themeColor="text1"/>
                <w:szCs w:val="26"/>
              </w:rPr>
              <w:t>conditions:</w:t>
            </w:r>
          </w:p>
          <w:p w14:paraId="0C326488" w14:textId="77777777" w:rsidR="00647BF9" w:rsidRPr="002F1490" w:rsidRDefault="00647BF9" w:rsidP="00413AD7">
            <w:pPr>
              <w:pStyle w:val="ListParagraph"/>
              <w:numPr>
                <w:ilvl w:val="0"/>
                <w:numId w:val="4"/>
              </w:numPr>
              <w:spacing w:line="360" w:lineRule="auto"/>
              <w:rPr>
                <w:color w:val="000000" w:themeColor="text1"/>
                <w:szCs w:val="26"/>
              </w:rPr>
            </w:pPr>
            <w:r>
              <w:rPr>
                <w:color w:val="000000" w:themeColor="text1"/>
                <w:szCs w:val="26"/>
              </w:rPr>
              <w:t>Admin</w:t>
            </w:r>
            <w:r w:rsidRPr="001D7A05">
              <w:rPr>
                <w:color w:val="000000" w:themeColor="text1"/>
                <w:szCs w:val="26"/>
              </w:rPr>
              <w:t xml:space="preserve"> phải đăng nhập thành công vào hệ thống.</w:t>
            </w:r>
          </w:p>
        </w:tc>
      </w:tr>
      <w:tr w:rsidR="00647BF9" w:rsidRPr="002F1490" w14:paraId="6E207384" w14:textId="77777777" w:rsidTr="00413AD7">
        <w:tc>
          <w:tcPr>
            <w:tcW w:w="9640" w:type="dxa"/>
            <w:gridSpan w:val="3"/>
            <w:shd w:val="clear" w:color="auto" w:fill="D9D9D9" w:themeFill="background1" w:themeFillShade="D9"/>
            <w:vAlign w:val="center"/>
          </w:tcPr>
          <w:p w14:paraId="408A0F0D" w14:textId="77777777" w:rsidR="00647BF9" w:rsidRPr="002F1490" w:rsidRDefault="00647BF9" w:rsidP="00413AD7">
            <w:pPr>
              <w:spacing w:line="360" w:lineRule="auto"/>
              <w:rPr>
                <w:b/>
                <w:color w:val="000000" w:themeColor="text1"/>
                <w:szCs w:val="26"/>
              </w:rPr>
            </w:pPr>
            <w:r w:rsidRPr="002F1490">
              <w:rPr>
                <w:b/>
                <w:color w:val="000000" w:themeColor="text1"/>
                <w:szCs w:val="26"/>
              </w:rPr>
              <w:t>Post</w:t>
            </w:r>
            <w:r>
              <w:rPr>
                <w:b/>
                <w:color w:val="000000" w:themeColor="text1"/>
                <w:szCs w:val="26"/>
              </w:rPr>
              <w:t>-</w:t>
            </w:r>
            <w:r w:rsidRPr="002F1490">
              <w:rPr>
                <w:b/>
                <w:color w:val="000000" w:themeColor="text1"/>
                <w:szCs w:val="26"/>
              </w:rPr>
              <w:t>conditions:</w:t>
            </w:r>
          </w:p>
          <w:p w14:paraId="0B704C01" w14:textId="77777777" w:rsidR="00647BF9" w:rsidRPr="002F1490" w:rsidRDefault="00647BF9" w:rsidP="00413AD7">
            <w:pPr>
              <w:pStyle w:val="ListParagraph"/>
              <w:numPr>
                <w:ilvl w:val="0"/>
                <w:numId w:val="5"/>
              </w:numPr>
              <w:spacing w:line="360" w:lineRule="auto"/>
              <w:rPr>
                <w:color w:val="000000" w:themeColor="text1"/>
                <w:szCs w:val="26"/>
              </w:rPr>
            </w:pPr>
            <w:r w:rsidRPr="001D7A05">
              <w:rPr>
                <w:color w:val="000000" w:themeColor="text1"/>
                <w:szCs w:val="26"/>
              </w:rPr>
              <w:t>Quyền của người dùng sẽ được cập nhật lại vào hệ thống</w:t>
            </w:r>
          </w:p>
        </w:tc>
      </w:tr>
      <w:tr w:rsidR="00647BF9" w:rsidRPr="002F1490" w14:paraId="64DC780A" w14:textId="77777777" w:rsidTr="00413AD7">
        <w:trPr>
          <w:trHeight w:val="558"/>
        </w:trPr>
        <w:tc>
          <w:tcPr>
            <w:tcW w:w="9640" w:type="dxa"/>
            <w:gridSpan w:val="3"/>
            <w:shd w:val="clear" w:color="auto" w:fill="D9D9D9" w:themeFill="background1" w:themeFillShade="D9"/>
            <w:vAlign w:val="center"/>
          </w:tcPr>
          <w:p w14:paraId="6DFC6EC9" w14:textId="77777777" w:rsidR="00647BF9" w:rsidRPr="002F1490" w:rsidRDefault="00647BF9" w:rsidP="00413AD7">
            <w:pPr>
              <w:spacing w:line="360" w:lineRule="auto"/>
              <w:rPr>
                <w:b/>
                <w:color w:val="000000" w:themeColor="text1"/>
                <w:szCs w:val="26"/>
              </w:rPr>
            </w:pPr>
            <w:r w:rsidRPr="002F1490">
              <w:rPr>
                <w:b/>
                <w:color w:val="000000" w:themeColor="text1"/>
                <w:szCs w:val="26"/>
              </w:rPr>
              <w:t>Basic Flow:</w:t>
            </w:r>
          </w:p>
          <w:p w14:paraId="0832FB27" w14:textId="77777777" w:rsidR="00647BF9" w:rsidRPr="00C67444" w:rsidRDefault="00647BF9" w:rsidP="00413AD7">
            <w:pPr>
              <w:pStyle w:val="ListParagraph"/>
              <w:numPr>
                <w:ilvl w:val="0"/>
                <w:numId w:val="10"/>
              </w:numPr>
              <w:spacing w:line="360" w:lineRule="auto"/>
              <w:rPr>
                <w:color w:val="000000" w:themeColor="text1"/>
                <w:szCs w:val="26"/>
              </w:rPr>
            </w:pPr>
            <w:r w:rsidRPr="00C67444">
              <w:rPr>
                <w:color w:val="000000" w:themeColor="text1"/>
                <w:szCs w:val="26"/>
              </w:rPr>
              <w:t>Admin đăng nhập vào hệ thống</w:t>
            </w:r>
          </w:p>
          <w:p w14:paraId="26D9AA76" w14:textId="77777777" w:rsidR="00647BF9" w:rsidRPr="00C67444" w:rsidRDefault="00647BF9" w:rsidP="00413AD7">
            <w:pPr>
              <w:pStyle w:val="ListParagraph"/>
              <w:numPr>
                <w:ilvl w:val="0"/>
                <w:numId w:val="10"/>
              </w:numPr>
              <w:spacing w:line="360" w:lineRule="auto"/>
              <w:rPr>
                <w:color w:val="000000" w:themeColor="text1"/>
                <w:szCs w:val="26"/>
              </w:rPr>
            </w:pPr>
            <w:r w:rsidRPr="00C67444">
              <w:rPr>
                <w:color w:val="000000" w:themeColor="text1"/>
                <w:szCs w:val="26"/>
              </w:rPr>
              <w:t>Admin chọn chức năng phân quyền người dùng</w:t>
            </w:r>
          </w:p>
          <w:p w14:paraId="076D398D" w14:textId="77777777" w:rsidR="00647BF9" w:rsidRPr="00C67444" w:rsidRDefault="00647BF9" w:rsidP="00413AD7">
            <w:pPr>
              <w:pStyle w:val="ListParagraph"/>
              <w:numPr>
                <w:ilvl w:val="0"/>
                <w:numId w:val="10"/>
              </w:numPr>
              <w:spacing w:line="360" w:lineRule="auto"/>
              <w:rPr>
                <w:color w:val="000000" w:themeColor="text1"/>
                <w:szCs w:val="26"/>
              </w:rPr>
            </w:pPr>
            <w:r w:rsidRPr="00C67444">
              <w:rPr>
                <w:color w:val="000000" w:themeColor="text1"/>
                <w:szCs w:val="26"/>
              </w:rPr>
              <w:t>Hệ thống cho phép admin chọn ra người dùng cần phân quyền</w:t>
            </w:r>
          </w:p>
          <w:p w14:paraId="0445910C" w14:textId="77777777" w:rsidR="00647BF9" w:rsidRPr="00C67444" w:rsidRDefault="00647BF9" w:rsidP="00413AD7">
            <w:pPr>
              <w:pStyle w:val="ListParagraph"/>
              <w:numPr>
                <w:ilvl w:val="0"/>
                <w:numId w:val="10"/>
              </w:numPr>
              <w:spacing w:line="360" w:lineRule="auto"/>
              <w:rPr>
                <w:color w:val="000000" w:themeColor="text1"/>
                <w:szCs w:val="26"/>
              </w:rPr>
            </w:pPr>
            <w:r w:rsidRPr="00C67444">
              <w:rPr>
                <w:color w:val="000000" w:themeColor="text1"/>
                <w:szCs w:val="26"/>
              </w:rPr>
              <w:t>Hệ thống cho phép admin chọn loại người dùng.</w:t>
            </w:r>
          </w:p>
          <w:p w14:paraId="7BDA1D06" w14:textId="77777777" w:rsidR="00647BF9" w:rsidRPr="00C67444" w:rsidRDefault="00647BF9" w:rsidP="00413AD7">
            <w:pPr>
              <w:pStyle w:val="ListParagraph"/>
              <w:numPr>
                <w:ilvl w:val="0"/>
                <w:numId w:val="10"/>
              </w:numPr>
              <w:spacing w:line="360" w:lineRule="auto"/>
              <w:rPr>
                <w:color w:val="000000" w:themeColor="text1"/>
                <w:szCs w:val="26"/>
              </w:rPr>
            </w:pPr>
            <w:r w:rsidRPr="00C67444">
              <w:rPr>
                <w:color w:val="000000" w:themeColor="text1"/>
                <w:szCs w:val="26"/>
              </w:rPr>
              <w:t>Xác nhận</w:t>
            </w:r>
          </w:p>
          <w:p w14:paraId="79985AB3" w14:textId="77777777" w:rsidR="00647BF9" w:rsidRPr="00C67444" w:rsidRDefault="00647BF9" w:rsidP="00413AD7">
            <w:pPr>
              <w:pStyle w:val="ListParagraph"/>
              <w:numPr>
                <w:ilvl w:val="0"/>
                <w:numId w:val="10"/>
              </w:numPr>
              <w:spacing w:line="360" w:lineRule="auto"/>
              <w:rPr>
                <w:color w:val="000000" w:themeColor="text1"/>
                <w:szCs w:val="26"/>
              </w:rPr>
            </w:pPr>
            <w:r w:rsidRPr="00C67444">
              <w:rPr>
                <w:color w:val="000000" w:themeColor="text1"/>
                <w:szCs w:val="26"/>
              </w:rPr>
              <w:t>Hiển thị thông báo thao tác thành công hoặc thất bại</w:t>
            </w:r>
          </w:p>
        </w:tc>
      </w:tr>
      <w:tr w:rsidR="00647BF9" w:rsidRPr="002F1490" w14:paraId="7395CFDD" w14:textId="77777777" w:rsidTr="00413AD7">
        <w:trPr>
          <w:trHeight w:val="558"/>
        </w:trPr>
        <w:tc>
          <w:tcPr>
            <w:tcW w:w="9640" w:type="dxa"/>
            <w:gridSpan w:val="3"/>
            <w:shd w:val="clear" w:color="auto" w:fill="D9D9D9" w:themeFill="background1" w:themeFillShade="D9"/>
            <w:vAlign w:val="center"/>
          </w:tcPr>
          <w:p w14:paraId="78F610F0" w14:textId="77777777" w:rsidR="00647BF9" w:rsidRDefault="00647BF9" w:rsidP="00413AD7">
            <w:pPr>
              <w:spacing w:line="360" w:lineRule="auto"/>
              <w:rPr>
                <w:b/>
                <w:color w:val="000000" w:themeColor="text1"/>
                <w:szCs w:val="26"/>
              </w:rPr>
            </w:pPr>
            <w:r w:rsidRPr="00921519">
              <w:rPr>
                <w:b/>
                <w:color w:val="000000" w:themeColor="text1"/>
                <w:szCs w:val="26"/>
              </w:rPr>
              <w:t>Alternative Flow</w:t>
            </w:r>
          </w:p>
          <w:p w14:paraId="12F4CA51" w14:textId="77777777" w:rsidR="00647BF9" w:rsidRPr="002119EA" w:rsidRDefault="00647BF9" w:rsidP="00413AD7">
            <w:pPr>
              <w:pStyle w:val="ListParagraph"/>
              <w:numPr>
                <w:ilvl w:val="0"/>
                <w:numId w:val="12"/>
              </w:numPr>
              <w:spacing w:line="360" w:lineRule="auto"/>
              <w:rPr>
                <w:color w:val="000000" w:themeColor="text1"/>
                <w:szCs w:val="26"/>
                <w:lang w:val="en-GB"/>
              </w:rPr>
            </w:pPr>
            <w:r w:rsidRPr="002119EA">
              <w:rPr>
                <w:color w:val="000000" w:themeColor="text1"/>
                <w:szCs w:val="26"/>
                <w:lang w:val="en-GB"/>
              </w:rPr>
              <w:t>Admin hủy bỏ không đăng nhập vào hệ thống</w:t>
            </w:r>
          </w:p>
          <w:p w14:paraId="5402341B" w14:textId="77777777" w:rsidR="00647BF9" w:rsidRPr="002119EA" w:rsidRDefault="00647BF9" w:rsidP="00413AD7">
            <w:pPr>
              <w:pStyle w:val="ListParagraph"/>
              <w:numPr>
                <w:ilvl w:val="0"/>
                <w:numId w:val="12"/>
              </w:numPr>
              <w:spacing w:line="360" w:lineRule="auto"/>
              <w:rPr>
                <w:color w:val="000000" w:themeColor="text1"/>
                <w:szCs w:val="26"/>
                <w:lang w:val="en-GB"/>
              </w:rPr>
            </w:pPr>
            <w:r w:rsidRPr="002119EA">
              <w:rPr>
                <w:color w:val="000000" w:themeColor="text1"/>
                <w:szCs w:val="26"/>
                <w:lang w:val="en-GB"/>
              </w:rPr>
              <w:t>Thông báo hỏi admin có muốn thoát khỏi hệ thống không ?</w:t>
            </w:r>
          </w:p>
        </w:tc>
      </w:tr>
      <w:tr w:rsidR="00647BF9" w:rsidRPr="002F1490" w14:paraId="10658D20" w14:textId="77777777" w:rsidTr="00413AD7">
        <w:trPr>
          <w:trHeight w:val="132"/>
        </w:trPr>
        <w:tc>
          <w:tcPr>
            <w:tcW w:w="9640" w:type="dxa"/>
            <w:gridSpan w:val="3"/>
            <w:shd w:val="clear" w:color="auto" w:fill="D9D9D9" w:themeFill="background1" w:themeFillShade="D9"/>
            <w:vAlign w:val="center"/>
          </w:tcPr>
          <w:p w14:paraId="55544C3E" w14:textId="77777777" w:rsidR="00647BF9" w:rsidRDefault="00647BF9" w:rsidP="00413AD7">
            <w:pPr>
              <w:spacing w:line="360" w:lineRule="auto"/>
              <w:rPr>
                <w:b/>
                <w:color w:val="000000" w:themeColor="text1"/>
                <w:szCs w:val="26"/>
              </w:rPr>
            </w:pPr>
            <w:r w:rsidRPr="002F1490">
              <w:rPr>
                <w:b/>
                <w:color w:val="000000" w:themeColor="text1"/>
                <w:szCs w:val="26"/>
              </w:rPr>
              <w:t>Exception Flow:</w:t>
            </w:r>
          </w:p>
          <w:p w14:paraId="1DFDC336" w14:textId="77777777" w:rsidR="00647BF9" w:rsidRPr="002119EA" w:rsidRDefault="00647BF9" w:rsidP="00413AD7">
            <w:pPr>
              <w:pStyle w:val="ListParagraph"/>
              <w:numPr>
                <w:ilvl w:val="0"/>
                <w:numId w:val="11"/>
              </w:numPr>
              <w:spacing w:line="360" w:lineRule="auto"/>
              <w:rPr>
                <w:b/>
                <w:color w:val="000000" w:themeColor="text1"/>
                <w:szCs w:val="26"/>
              </w:rPr>
            </w:pPr>
            <w:r w:rsidRPr="00535F05">
              <w:rPr>
                <w:color w:val="000000" w:themeColor="text1"/>
                <w:szCs w:val="26"/>
              </w:rPr>
              <w:t>Admin chọn người tên người dùng và quyền</w:t>
            </w:r>
          </w:p>
          <w:p w14:paraId="2B36BC8B" w14:textId="77777777" w:rsidR="00647BF9" w:rsidRPr="002119EA" w:rsidRDefault="00647BF9" w:rsidP="00413AD7">
            <w:pPr>
              <w:pStyle w:val="ListParagraph"/>
              <w:numPr>
                <w:ilvl w:val="0"/>
                <w:numId w:val="11"/>
              </w:numPr>
              <w:spacing w:line="360" w:lineRule="auto"/>
              <w:rPr>
                <w:b/>
                <w:color w:val="000000" w:themeColor="text1"/>
                <w:szCs w:val="26"/>
              </w:rPr>
            </w:pPr>
            <w:r w:rsidRPr="002119EA">
              <w:rPr>
                <w:color w:val="000000" w:themeColor="text1"/>
                <w:szCs w:val="26"/>
              </w:rPr>
              <w:t xml:space="preserve">Chọn hủy bỏ </w:t>
            </w:r>
          </w:p>
          <w:p w14:paraId="6DEBF6BC" w14:textId="77777777" w:rsidR="00647BF9" w:rsidRPr="002119EA" w:rsidRDefault="00647BF9" w:rsidP="00413AD7">
            <w:pPr>
              <w:pStyle w:val="ListParagraph"/>
              <w:numPr>
                <w:ilvl w:val="0"/>
                <w:numId w:val="11"/>
              </w:numPr>
              <w:spacing w:line="360" w:lineRule="auto"/>
              <w:rPr>
                <w:b/>
                <w:color w:val="000000" w:themeColor="text1"/>
                <w:szCs w:val="26"/>
              </w:rPr>
            </w:pPr>
            <w:r w:rsidRPr="002119EA">
              <w:rPr>
                <w:color w:val="000000" w:themeColor="text1"/>
                <w:szCs w:val="26"/>
              </w:rPr>
              <w:t>Hệ thống hiển thị lại trạng thái chờ ban đầu của chức năng quản lý người dùng</w:t>
            </w:r>
          </w:p>
        </w:tc>
      </w:tr>
      <w:tr w:rsidR="00647BF9" w:rsidRPr="002F1490" w14:paraId="73D8BAFA" w14:textId="77777777" w:rsidTr="00413AD7">
        <w:tc>
          <w:tcPr>
            <w:tcW w:w="9640" w:type="dxa"/>
            <w:gridSpan w:val="3"/>
            <w:shd w:val="clear" w:color="auto" w:fill="D9D9D9" w:themeFill="background1" w:themeFillShade="D9"/>
            <w:vAlign w:val="center"/>
          </w:tcPr>
          <w:p w14:paraId="22E3BDCC" w14:textId="77777777" w:rsidR="00647BF9" w:rsidRPr="002F1490" w:rsidRDefault="00647BF9" w:rsidP="00413AD7">
            <w:pPr>
              <w:spacing w:line="360" w:lineRule="auto"/>
              <w:rPr>
                <w:b/>
                <w:color w:val="000000" w:themeColor="text1"/>
                <w:szCs w:val="26"/>
              </w:rPr>
            </w:pPr>
            <w:r w:rsidRPr="002F1490">
              <w:rPr>
                <w:b/>
                <w:color w:val="000000" w:themeColor="text1"/>
                <w:szCs w:val="26"/>
              </w:rPr>
              <w:t>Business Rule:</w:t>
            </w:r>
          </w:p>
          <w:p w14:paraId="15F5054B" w14:textId="77777777" w:rsidR="00647BF9" w:rsidRPr="002F1490" w:rsidRDefault="00647BF9" w:rsidP="00413AD7">
            <w:pPr>
              <w:spacing w:line="360" w:lineRule="auto"/>
              <w:ind w:left="315"/>
              <w:rPr>
                <w:i/>
                <w:color w:val="000000" w:themeColor="text1"/>
                <w:szCs w:val="26"/>
              </w:rPr>
            </w:pPr>
            <w:r>
              <w:rPr>
                <w:color w:val="000000" w:themeColor="text1"/>
                <w:szCs w:val="26"/>
              </w:rPr>
              <w:t>.</w:t>
            </w:r>
          </w:p>
        </w:tc>
      </w:tr>
      <w:tr w:rsidR="00647BF9" w:rsidRPr="002F1490" w14:paraId="1F6859F7" w14:textId="77777777" w:rsidTr="00413AD7">
        <w:tc>
          <w:tcPr>
            <w:tcW w:w="9640" w:type="dxa"/>
            <w:gridSpan w:val="3"/>
            <w:shd w:val="clear" w:color="auto" w:fill="D9D9D9" w:themeFill="background1" w:themeFillShade="D9"/>
            <w:vAlign w:val="center"/>
          </w:tcPr>
          <w:p w14:paraId="5C89F384" w14:textId="77777777" w:rsidR="00647BF9" w:rsidRPr="002F1490" w:rsidRDefault="00647BF9" w:rsidP="00413AD7">
            <w:pPr>
              <w:spacing w:line="360" w:lineRule="auto"/>
              <w:rPr>
                <w:b/>
                <w:color w:val="000000" w:themeColor="text1"/>
                <w:szCs w:val="26"/>
              </w:rPr>
            </w:pPr>
            <w:r w:rsidRPr="002F1490">
              <w:rPr>
                <w:b/>
                <w:color w:val="000000" w:themeColor="text1"/>
                <w:szCs w:val="26"/>
              </w:rPr>
              <w:lastRenderedPageBreak/>
              <w:t>Non-functional Requirement:</w:t>
            </w:r>
          </w:p>
          <w:p w14:paraId="335001F8" w14:textId="77777777" w:rsidR="00647BF9" w:rsidRPr="002F1490" w:rsidRDefault="00647BF9" w:rsidP="00413AD7">
            <w:pPr>
              <w:spacing w:line="360" w:lineRule="auto"/>
              <w:ind w:left="315"/>
              <w:rPr>
                <w:i/>
                <w:color w:val="000000" w:themeColor="text1"/>
                <w:szCs w:val="26"/>
              </w:rPr>
            </w:pPr>
            <w:r>
              <w:rPr>
                <w:color w:val="000000" w:themeColor="text1"/>
                <w:szCs w:val="26"/>
              </w:rPr>
              <w:t>.</w:t>
            </w:r>
          </w:p>
        </w:tc>
      </w:tr>
    </w:tbl>
    <w:p w14:paraId="01502E87" w14:textId="77777777" w:rsidR="00647BF9" w:rsidRDefault="00647BF9" w:rsidP="00647BF9">
      <w:pPr>
        <w:spacing w:after="200" w:line="276" w:lineRule="auto"/>
        <w:rPr>
          <w:szCs w:val="26"/>
        </w:rPr>
      </w:pPr>
    </w:p>
    <w:tbl>
      <w:tblPr>
        <w:tblStyle w:val="TableGrid"/>
        <w:tblW w:w="9640" w:type="dxa"/>
        <w:tblInd w:w="-147" w:type="dxa"/>
        <w:tblLook w:val="04A0" w:firstRow="1" w:lastRow="0" w:firstColumn="1" w:lastColumn="0" w:noHBand="0" w:noVBand="1"/>
      </w:tblPr>
      <w:tblGrid>
        <w:gridCol w:w="4820"/>
        <w:gridCol w:w="1985"/>
        <w:gridCol w:w="2835"/>
      </w:tblGrid>
      <w:tr w:rsidR="00647BF9" w:rsidRPr="002F1490" w14:paraId="5E3673EC" w14:textId="77777777" w:rsidTr="00413AD7">
        <w:tc>
          <w:tcPr>
            <w:tcW w:w="4820" w:type="dxa"/>
            <w:shd w:val="clear" w:color="auto" w:fill="D9D9D9" w:themeFill="background1" w:themeFillShade="D9"/>
            <w:vAlign w:val="center"/>
          </w:tcPr>
          <w:p w14:paraId="7C15A3B1" w14:textId="77777777" w:rsidR="00647BF9" w:rsidRPr="002F1490" w:rsidRDefault="00647BF9" w:rsidP="00413AD7">
            <w:pPr>
              <w:spacing w:line="360" w:lineRule="auto"/>
              <w:rPr>
                <w:color w:val="000000" w:themeColor="text1"/>
                <w:szCs w:val="26"/>
              </w:rPr>
            </w:pPr>
            <w:r w:rsidRPr="002F1490">
              <w:rPr>
                <w:b/>
                <w:color w:val="000000" w:themeColor="text1"/>
                <w:szCs w:val="26"/>
              </w:rPr>
              <w:t>Use Case Name:</w:t>
            </w:r>
            <w:r w:rsidRPr="002F1490">
              <w:rPr>
                <w:color w:val="000000" w:themeColor="text1"/>
                <w:szCs w:val="26"/>
              </w:rPr>
              <w:t xml:space="preserve"> </w:t>
            </w:r>
            <w:r>
              <w:rPr>
                <w:color w:val="000000" w:themeColor="text1"/>
                <w:szCs w:val="26"/>
              </w:rPr>
              <w:t>Xem điểm</w:t>
            </w:r>
          </w:p>
        </w:tc>
        <w:tc>
          <w:tcPr>
            <w:tcW w:w="1985" w:type="dxa"/>
            <w:shd w:val="clear" w:color="auto" w:fill="D9D9D9" w:themeFill="background1" w:themeFillShade="D9"/>
            <w:vAlign w:val="center"/>
          </w:tcPr>
          <w:p w14:paraId="6535B569" w14:textId="77777777" w:rsidR="00647BF9" w:rsidRPr="002F1490" w:rsidRDefault="00647BF9" w:rsidP="00413AD7">
            <w:pPr>
              <w:spacing w:line="360" w:lineRule="auto"/>
              <w:rPr>
                <w:color w:val="000000" w:themeColor="text1"/>
                <w:szCs w:val="26"/>
              </w:rPr>
            </w:pPr>
            <w:r w:rsidRPr="002F1490">
              <w:rPr>
                <w:b/>
                <w:color w:val="000000" w:themeColor="text1"/>
                <w:szCs w:val="26"/>
              </w:rPr>
              <w:t>ID:</w:t>
            </w:r>
            <w:r w:rsidRPr="002F1490">
              <w:rPr>
                <w:color w:val="000000" w:themeColor="text1"/>
                <w:szCs w:val="26"/>
              </w:rPr>
              <w:t xml:space="preserve"> </w:t>
            </w:r>
            <w:r>
              <w:rPr>
                <w:color w:val="000000" w:themeColor="text1"/>
                <w:szCs w:val="26"/>
              </w:rPr>
              <w:t>.</w:t>
            </w:r>
          </w:p>
        </w:tc>
        <w:tc>
          <w:tcPr>
            <w:tcW w:w="2835" w:type="dxa"/>
            <w:shd w:val="clear" w:color="auto" w:fill="D9D9D9" w:themeFill="background1" w:themeFillShade="D9"/>
            <w:vAlign w:val="center"/>
          </w:tcPr>
          <w:p w14:paraId="587D691D" w14:textId="77777777" w:rsidR="00647BF9" w:rsidRPr="002F1490" w:rsidRDefault="00647BF9" w:rsidP="00413AD7">
            <w:pPr>
              <w:spacing w:line="360" w:lineRule="auto"/>
              <w:rPr>
                <w:color w:val="000000" w:themeColor="text1"/>
                <w:szCs w:val="26"/>
              </w:rPr>
            </w:pPr>
            <w:r w:rsidRPr="002F1490">
              <w:rPr>
                <w:b/>
                <w:color w:val="000000" w:themeColor="text1"/>
                <w:szCs w:val="26"/>
              </w:rPr>
              <w:t>Priority:</w:t>
            </w:r>
            <w:r w:rsidRPr="002F1490">
              <w:rPr>
                <w:color w:val="000000" w:themeColor="text1"/>
                <w:szCs w:val="26"/>
              </w:rPr>
              <w:t xml:space="preserve"> </w:t>
            </w:r>
            <w:r>
              <w:rPr>
                <w:color w:val="000000" w:themeColor="text1"/>
                <w:szCs w:val="26"/>
              </w:rPr>
              <w:t>.</w:t>
            </w:r>
          </w:p>
        </w:tc>
      </w:tr>
      <w:tr w:rsidR="00647BF9" w:rsidRPr="002F1490" w14:paraId="1C6C9F98" w14:textId="77777777" w:rsidTr="00413AD7">
        <w:trPr>
          <w:trHeight w:val="393"/>
        </w:trPr>
        <w:tc>
          <w:tcPr>
            <w:tcW w:w="9640" w:type="dxa"/>
            <w:gridSpan w:val="3"/>
            <w:shd w:val="clear" w:color="auto" w:fill="D9D9D9" w:themeFill="background1" w:themeFillShade="D9"/>
            <w:vAlign w:val="center"/>
          </w:tcPr>
          <w:p w14:paraId="6A09FE45" w14:textId="77777777" w:rsidR="00647BF9" w:rsidRPr="002F1490" w:rsidRDefault="00647BF9" w:rsidP="00413AD7">
            <w:pPr>
              <w:spacing w:line="360" w:lineRule="auto"/>
              <w:rPr>
                <w:color w:val="000000" w:themeColor="text1"/>
                <w:szCs w:val="26"/>
              </w:rPr>
            </w:pPr>
            <w:r w:rsidRPr="002F1490">
              <w:rPr>
                <w:b/>
                <w:color w:val="000000" w:themeColor="text1"/>
                <w:szCs w:val="26"/>
              </w:rPr>
              <w:t>Actor:</w:t>
            </w:r>
            <w:r w:rsidRPr="002F1490">
              <w:rPr>
                <w:color w:val="000000" w:themeColor="text1"/>
                <w:szCs w:val="26"/>
              </w:rPr>
              <w:t xml:space="preserve"> </w:t>
            </w:r>
            <w:r>
              <w:rPr>
                <w:color w:val="000000" w:themeColor="text1"/>
                <w:szCs w:val="26"/>
              </w:rPr>
              <w:t>Sinh viên</w:t>
            </w:r>
          </w:p>
        </w:tc>
      </w:tr>
      <w:tr w:rsidR="00647BF9" w:rsidRPr="002F1490" w14:paraId="6139CBA9" w14:textId="77777777" w:rsidTr="00413AD7">
        <w:trPr>
          <w:trHeight w:val="766"/>
        </w:trPr>
        <w:tc>
          <w:tcPr>
            <w:tcW w:w="9640" w:type="dxa"/>
            <w:gridSpan w:val="3"/>
            <w:shd w:val="clear" w:color="auto" w:fill="D9D9D9" w:themeFill="background1" w:themeFillShade="D9"/>
            <w:vAlign w:val="center"/>
          </w:tcPr>
          <w:p w14:paraId="0E334DBC" w14:textId="77777777" w:rsidR="00647BF9" w:rsidRPr="002F1490" w:rsidRDefault="00647BF9" w:rsidP="00413AD7">
            <w:pPr>
              <w:spacing w:line="360" w:lineRule="auto"/>
              <w:rPr>
                <w:color w:val="000000" w:themeColor="text1"/>
                <w:szCs w:val="26"/>
              </w:rPr>
            </w:pPr>
            <w:r w:rsidRPr="002F1490">
              <w:rPr>
                <w:b/>
                <w:color w:val="000000" w:themeColor="text1"/>
                <w:szCs w:val="26"/>
              </w:rPr>
              <w:t>Description:</w:t>
            </w:r>
            <w:r>
              <w:rPr>
                <w:color w:val="000000" w:themeColor="text1"/>
                <w:szCs w:val="26"/>
              </w:rPr>
              <w:t xml:space="preserve"> </w:t>
            </w:r>
            <w:r w:rsidRPr="00524AB3">
              <w:rPr>
                <w:color w:val="000000" w:themeColor="text1"/>
                <w:szCs w:val="26"/>
              </w:rPr>
              <w:t>Sinh viên cần xem lại những điểm số của chính sinh viên đó trong những đợt thi trước</w:t>
            </w:r>
          </w:p>
        </w:tc>
      </w:tr>
      <w:tr w:rsidR="00647BF9" w:rsidRPr="002F1490" w14:paraId="18E18B79" w14:textId="77777777" w:rsidTr="00413AD7">
        <w:trPr>
          <w:trHeight w:val="495"/>
        </w:trPr>
        <w:tc>
          <w:tcPr>
            <w:tcW w:w="9640" w:type="dxa"/>
            <w:gridSpan w:val="3"/>
            <w:shd w:val="clear" w:color="auto" w:fill="D9D9D9" w:themeFill="background1" w:themeFillShade="D9"/>
            <w:vAlign w:val="center"/>
          </w:tcPr>
          <w:p w14:paraId="0146EC3D" w14:textId="77777777" w:rsidR="00647BF9" w:rsidRPr="002F1490" w:rsidRDefault="00647BF9" w:rsidP="00413AD7">
            <w:pPr>
              <w:spacing w:line="360" w:lineRule="auto"/>
              <w:rPr>
                <w:color w:val="000000" w:themeColor="text1"/>
                <w:szCs w:val="26"/>
              </w:rPr>
            </w:pPr>
            <w:r w:rsidRPr="002F1490">
              <w:rPr>
                <w:b/>
                <w:color w:val="000000" w:themeColor="text1"/>
                <w:szCs w:val="26"/>
              </w:rPr>
              <w:t>Trigger:</w:t>
            </w:r>
            <w:r w:rsidRPr="002F1490">
              <w:rPr>
                <w:color w:val="000000" w:themeColor="text1"/>
                <w:szCs w:val="26"/>
              </w:rPr>
              <w:t xml:space="preserve"> </w:t>
            </w:r>
            <w:r>
              <w:rPr>
                <w:color w:val="000000" w:themeColor="text1"/>
                <w:szCs w:val="26"/>
              </w:rPr>
              <w:t>Sinh viên truy cập vào phân hệ xem điểm của bài thi đã tham gia</w:t>
            </w:r>
          </w:p>
        </w:tc>
      </w:tr>
      <w:tr w:rsidR="00647BF9" w:rsidRPr="002F1490" w14:paraId="7B808BD4" w14:textId="77777777" w:rsidTr="00413AD7">
        <w:trPr>
          <w:trHeight w:val="1321"/>
        </w:trPr>
        <w:tc>
          <w:tcPr>
            <w:tcW w:w="9640" w:type="dxa"/>
            <w:gridSpan w:val="3"/>
            <w:shd w:val="clear" w:color="auto" w:fill="D9D9D9" w:themeFill="background1" w:themeFillShade="D9"/>
            <w:vAlign w:val="center"/>
          </w:tcPr>
          <w:p w14:paraId="1FB053FD" w14:textId="77777777" w:rsidR="00647BF9" w:rsidRPr="002F1490" w:rsidRDefault="00647BF9" w:rsidP="00413AD7">
            <w:pPr>
              <w:spacing w:line="360" w:lineRule="auto"/>
              <w:rPr>
                <w:b/>
                <w:color w:val="000000" w:themeColor="text1"/>
                <w:szCs w:val="26"/>
              </w:rPr>
            </w:pPr>
            <w:r w:rsidRPr="002F1490">
              <w:rPr>
                <w:b/>
                <w:color w:val="000000" w:themeColor="text1"/>
                <w:szCs w:val="26"/>
              </w:rPr>
              <w:t>Pre</w:t>
            </w:r>
            <w:r>
              <w:rPr>
                <w:b/>
                <w:color w:val="000000" w:themeColor="text1"/>
                <w:szCs w:val="26"/>
              </w:rPr>
              <w:t>-</w:t>
            </w:r>
            <w:r w:rsidRPr="002F1490">
              <w:rPr>
                <w:b/>
                <w:color w:val="000000" w:themeColor="text1"/>
                <w:szCs w:val="26"/>
              </w:rPr>
              <w:t>conditions:</w:t>
            </w:r>
          </w:p>
          <w:p w14:paraId="4A92C446" w14:textId="77777777" w:rsidR="00647BF9" w:rsidRPr="002F1490" w:rsidRDefault="00647BF9" w:rsidP="00413AD7">
            <w:pPr>
              <w:pStyle w:val="ListParagraph"/>
              <w:numPr>
                <w:ilvl w:val="0"/>
                <w:numId w:val="4"/>
              </w:numPr>
              <w:spacing w:line="360" w:lineRule="auto"/>
              <w:rPr>
                <w:color w:val="000000" w:themeColor="text1"/>
                <w:szCs w:val="26"/>
              </w:rPr>
            </w:pPr>
            <w:r w:rsidRPr="00E246CB">
              <w:rPr>
                <w:color w:val="000000" w:themeColor="text1"/>
                <w:szCs w:val="26"/>
              </w:rPr>
              <w:t>Sinh viên phải đăng nhập thành công vào hệ thống.</w:t>
            </w:r>
          </w:p>
        </w:tc>
      </w:tr>
      <w:tr w:rsidR="00647BF9" w:rsidRPr="002F1490" w14:paraId="423C6A6A" w14:textId="77777777" w:rsidTr="00413AD7">
        <w:tc>
          <w:tcPr>
            <w:tcW w:w="9640" w:type="dxa"/>
            <w:gridSpan w:val="3"/>
            <w:shd w:val="clear" w:color="auto" w:fill="D9D9D9" w:themeFill="background1" w:themeFillShade="D9"/>
            <w:vAlign w:val="center"/>
          </w:tcPr>
          <w:p w14:paraId="0D8136CF" w14:textId="77777777" w:rsidR="00647BF9" w:rsidRPr="002F1490" w:rsidRDefault="00647BF9" w:rsidP="00413AD7">
            <w:pPr>
              <w:spacing w:line="360" w:lineRule="auto"/>
              <w:rPr>
                <w:b/>
                <w:color w:val="000000" w:themeColor="text1"/>
                <w:szCs w:val="26"/>
              </w:rPr>
            </w:pPr>
            <w:r w:rsidRPr="002F1490">
              <w:rPr>
                <w:b/>
                <w:color w:val="000000" w:themeColor="text1"/>
                <w:szCs w:val="26"/>
              </w:rPr>
              <w:t>Post</w:t>
            </w:r>
            <w:r>
              <w:rPr>
                <w:b/>
                <w:color w:val="000000" w:themeColor="text1"/>
                <w:szCs w:val="26"/>
              </w:rPr>
              <w:t>-</w:t>
            </w:r>
            <w:r w:rsidRPr="002F1490">
              <w:rPr>
                <w:b/>
                <w:color w:val="000000" w:themeColor="text1"/>
                <w:szCs w:val="26"/>
              </w:rPr>
              <w:t>conditions:</w:t>
            </w:r>
          </w:p>
          <w:p w14:paraId="3120612B" w14:textId="77777777" w:rsidR="00647BF9" w:rsidRPr="002F1490" w:rsidRDefault="00647BF9" w:rsidP="00413AD7">
            <w:pPr>
              <w:pStyle w:val="ListParagraph"/>
              <w:numPr>
                <w:ilvl w:val="0"/>
                <w:numId w:val="5"/>
              </w:numPr>
              <w:spacing w:line="360" w:lineRule="auto"/>
              <w:rPr>
                <w:color w:val="000000" w:themeColor="text1"/>
                <w:szCs w:val="26"/>
              </w:rPr>
            </w:pPr>
            <w:r w:rsidRPr="00524AB3">
              <w:rPr>
                <w:color w:val="000000" w:themeColor="text1"/>
                <w:szCs w:val="26"/>
              </w:rPr>
              <w:t>Hiển thị ra màn hình kết quả của những lần tham gia các đợt thi của sinh viên</w:t>
            </w:r>
          </w:p>
        </w:tc>
      </w:tr>
      <w:tr w:rsidR="00647BF9" w:rsidRPr="002F1490" w14:paraId="71A224C3" w14:textId="77777777" w:rsidTr="00413AD7">
        <w:trPr>
          <w:trHeight w:val="558"/>
        </w:trPr>
        <w:tc>
          <w:tcPr>
            <w:tcW w:w="9640" w:type="dxa"/>
            <w:gridSpan w:val="3"/>
            <w:shd w:val="clear" w:color="auto" w:fill="D9D9D9" w:themeFill="background1" w:themeFillShade="D9"/>
            <w:vAlign w:val="center"/>
          </w:tcPr>
          <w:p w14:paraId="22CB3C67" w14:textId="77777777" w:rsidR="00647BF9" w:rsidRPr="002F1490" w:rsidRDefault="00647BF9" w:rsidP="00413AD7">
            <w:pPr>
              <w:spacing w:line="360" w:lineRule="auto"/>
              <w:rPr>
                <w:b/>
                <w:color w:val="000000" w:themeColor="text1"/>
                <w:szCs w:val="26"/>
              </w:rPr>
            </w:pPr>
            <w:r w:rsidRPr="002F1490">
              <w:rPr>
                <w:b/>
                <w:color w:val="000000" w:themeColor="text1"/>
                <w:szCs w:val="26"/>
              </w:rPr>
              <w:t>Basic Flow:</w:t>
            </w:r>
          </w:p>
          <w:p w14:paraId="69D8F15D" w14:textId="77777777" w:rsidR="00647BF9" w:rsidRPr="00524AB3" w:rsidRDefault="00647BF9" w:rsidP="00413AD7">
            <w:pPr>
              <w:pStyle w:val="ListParagraph"/>
              <w:numPr>
                <w:ilvl w:val="0"/>
                <w:numId w:val="13"/>
              </w:numPr>
              <w:spacing w:line="360" w:lineRule="auto"/>
              <w:rPr>
                <w:color w:val="000000" w:themeColor="text1"/>
                <w:szCs w:val="26"/>
              </w:rPr>
            </w:pPr>
            <w:r w:rsidRPr="00524AB3">
              <w:rPr>
                <w:color w:val="000000" w:themeColor="text1"/>
                <w:szCs w:val="26"/>
              </w:rPr>
              <w:t>Sinh viên đăng nhập vào hệ thống</w:t>
            </w:r>
          </w:p>
          <w:p w14:paraId="42B07498" w14:textId="77777777" w:rsidR="00647BF9" w:rsidRPr="00524AB3" w:rsidRDefault="00647BF9" w:rsidP="00413AD7">
            <w:pPr>
              <w:pStyle w:val="ListParagraph"/>
              <w:numPr>
                <w:ilvl w:val="0"/>
                <w:numId w:val="13"/>
              </w:numPr>
              <w:spacing w:line="360" w:lineRule="auto"/>
              <w:rPr>
                <w:color w:val="000000" w:themeColor="text1"/>
                <w:szCs w:val="26"/>
              </w:rPr>
            </w:pPr>
            <w:r w:rsidRPr="00524AB3">
              <w:rPr>
                <w:color w:val="000000" w:themeColor="text1"/>
                <w:szCs w:val="26"/>
              </w:rPr>
              <w:t>Sinh viên chọn chức năng xem điểm</w:t>
            </w:r>
          </w:p>
          <w:p w14:paraId="0675D612" w14:textId="77777777" w:rsidR="00647BF9" w:rsidRPr="00E246CB" w:rsidRDefault="00647BF9" w:rsidP="00413AD7">
            <w:pPr>
              <w:pStyle w:val="ListParagraph"/>
              <w:numPr>
                <w:ilvl w:val="0"/>
                <w:numId w:val="13"/>
              </w:numPr>
              <w:spacing w:line="360" w:lineRule="auto"/>
              <w:rPr>
                <w:color w:val="000000" w:themeColor="text1"/>
                <w:szCs w:val="26"/>
              </w:rPr>
            </w:pPr>
            <w:r w:rsidRPr="00524AB3">
              <w:rPr>
                <w:color w:val="000000" w:themeColor="text1"/>
                <w:szCs w:val="26"/>
              </w:rPr>
              <w:t>Hệ thống hiển thị ra màn hình kết quả của các đợt thi sinh viên đã hoàn thành.</w:t>
            </w:r>
          </w:p>
        </w:tc>
      </w:tr>
      <w:tr w:rsidR="00647BF9" w:rsidRPr="002F1490" w14:paraId="46FC9B86" w14:textId="77777777" w:rsidTr="00413AD7">
        <w:trPr>
          <w:trHeight w:val="558"/>
        </w:trPr>
        <w:tc>
          <w:tcPr>
            <w:tcW w:w="9640" w:type="dxa"/>
            <w:gridSpan w:val="3"/>
            <w:shd w:val="clear" w:color="auto" w:fill="D9D9D9" w:themeFill="background1" w:themeFillShade="D9"/>
            <w:vAlign w:val="center"/>
          </w:tcPr>
          <w:p w14:paraId="74693DD4" w14:textId="77777777" w:rsidR="00647BF9" w:rsidRDefault="00647BF9" w:rsidP="00413AD7">
            <w:pPr>
              <w:spacing w:line="360" w:lineRule="auto"/>
              <w:rPr>
                <w:b/>
                <w:color w:val="000000" w:themeColor="text1"/>
                <w:szCs w:val="26"/>
              </w:rPr>
            </w:pPr>
            <w:r w:rsidRPr="00921519">
              <w:rPr>
                <w:b/>
                <w:color w:val="000000" w:themeColor="text1"/>
                <w:szCs w:val="26"/>
              </w:rPr>
              <w:t>Alternative Flow</w:t>
            </w:r>
          </w:p>
          <w:p w14:paraId="0475EAED" w14:textId="77777777" w:rsidR="00647BF9" w:rsidRPr="00524AB3" w:rsidRDefault="00647BF9" w:rsidP="00413AD7">
            <w:pPr>
              <w:pStyle w:val="ListParagraph"/>
              <w:numPr>
                <w:ilvl w:val="0"/>
                <w:numId w:val="12"/>
              </w:numPr>
              <w:spacing w:line="360" w:lineRule="auto"/>
              <w:rPr>
                <w:color w:val="000000" w:themeColor="text1"/>
                <w:szCs w:val="26"/>
                <w:lang w:val="en-GB"/>
              </w:rPr>
            </w:pPr>
            <w:r w:rsidRPr="00524AB3">
              <w:rPr>
                <w:color w:val="000000" w:themeColor="text1"/>
                <w:szCs w:val="26"/>
                <w:lang w:val="en-GB"/>
              </w:rPr>
              <w:t>Sinh viên hủy bỏ không đăng nhập vào hệ thống</w:t>
            </w:r>
          </w:p>
          <w:p w14:paraId="3AC231C8" w14:textId="77777777" w:rsidR="00647BF9" w:rsidRPr="002119EA" w:rsidRDefault="00647BF9" w:rsidP="00413AD7">
            <w:pPr>
              <w:pStyle w:val="ListParagraph"/>
              <w:numPr>
                <w:ilvl w:val="0"/>
                <w:numId w:val="12"/>
              </w:numPr>
              <w:spacing w:line="360" w:lineRule="auto"/>
              <w:rPr>
                <w:color w:val="000000" w:themeColor="text1"/>
                <w:szCs w:val="26"/>
                <w:lang w:val="en-GB"/>
              </w:rPr>
            </w:pPr>
            <w:r w:rsidRPr="00524AB3">
              <w:rPr>
                <w:color w:val="000000" w:themeColor="text1"/>
                <w:szCs w:val="26"/>
                <w:lang w:val="en-GB"/>
              </w:rPr>
              <w:t>Thông báo hỏi Sinh viên có muốn thoát khỏi hệ thống không ?</w:t>
            </w:r>
          </w:p>
        </w:tc>
      </w:tr>
      <w:tr w:rsidR="00647BF9" w:rsidRPr="002F1490" w14:paraId="70D207D2" w14:textId="77777777" w:rsidTr="00413AD7">
        <w:trPr>
          <w:trHeight w:val="132"/>
        </w:trPr>
        <w:tc>
          <w:tcPr>
            <w:tcW w:w="9640" w:type="dxa"/>
            <w:gridSpan w:val="3"/>
            <w:shd w:val="clear" w:color="auto" w:fill="D9D9D9" w:themeFill="background1" w:themeFillShade="D9"/>
            <w:vAlign w:val="center"/>
          </w:tcPr>
          <w:p w14:paraId="63E743A9" w14:textId="77777777" w:rsidR="00647BF9" w:rsidRDefault="00647BF9" w:rsidP="00413AD7">
            <w:pPr>
              <w:spacing w:line="360" w:lineRule="auto"/>
              <w:rPr>
                <w:b/>
                <w:color w:val="000000" w:themeColor="text1"/>
                <w:szCs w:val="26"/>
              </w:rPr>
            </w:pPr>
            <w:r w:rsidRPr="002F1490">
              <w:rPr>
                <w:b/>
                <w:color w:val="000000" w:themeColor="text1"/>
                <w:szCs w:val="26"/>
              </w:rPr>
              <w:t>Exception Flow:</w:t>
            </w:r>
          </w:p>
          <w:p w14:paraId="3A1B9E62" w14:textId="77777777" w:rsidR="00647BF9" w:rsidRPr="00AA2E2E" w:rsidRDefault="00647BF9" w:rsidP="00413AD7">
            <w:pPr>
              <w:pStyle w:val="ListParagraph"/>
              <w:numPr>
                <w:ilvl w:val="0"/>
                <w:numId w:val="11"/>
              </w:numPr>
              <w:spacing w:line="360" w:lineRule="auto"/>
              <w:rPr>
                <w:color w:val="000000" w:themeColor="text1"/>
                <w:szCs w:val="26"/>
              </w:rPr>
            </w:pPr>
            <w:r w:rsidRPr="00AA2E2E">
              <w:rPr>
                <w:color w:val="000000" w:themeColor="text1"/>
                <w:szCs w:val="26"/>
              </w:rPr>
              <w:t>Sinh viên không chức năng khác</w:t>
            </w:r>
          </w:p>
          <w:p w14:paraId="5097F655" w14:textId="77777777" w:rsidR="00647BF9" w:rsidRPr="002119EA" w:rsidRDefault="00647BF9" w:rsidP="00413AD7">
            <w:pPr>
              <w:pStyle w:val="ListParagraph"/>
              <w:numPr>
                <w:ilvl w:val="0"/>
                <w:numId w:val="11"/>
              </w:numPr>
              <w:spacing w:line="360" w:lineRule="auto"/>
              <w:rPr>
                <w:b/>
                <w:color w:val="000000" w:themeColor="text1"/>
                <w:szCs w:val="26"/>
              </w:rPr>
            </w:pPr>
            <w:r w:rsidRPr="00AA2E2E">
              <w:rPr>
                <w:color w:val="000000" w:themeColor="text1"/>
                <w:szCs w:val="26"/>
              </w:rPr>
              <w:t>Hiển thị chức năng khác mà Sinh viên đã chọn</w:t>
            </w:r>
          </w:p>
        </w:tc>
      </w:tr>
      <w:tr w:rsidR="00647BF9" w:rsidRPr="002F1490" w14:paraId="2E2586C5" w14:textId="77777777" w:rsidTr="00413AD7">
        <w:tc>
          <w:tcPr>
            <w:tcW w:w="9640" w:type="dxa"/>
            <w:gridSpan w:val="3"/>
            <w:shd w:val="clear" w:color="auto" w:fill="D9D9D9" w:themeFill="background1" w:themeFillShade="D9"/>
            <w:vAlign w:val="center"/>
          </w:tcPr>
          <w:p w14:paraId="4483078A" w14:textId="77777777" w:rsidR="00647BF9" w:rsidRPr="002F1490" w:rsidRDefault="00647BF9" w:rsidP="00413AD7">
            <w:pPr>
              <w:spacing w:line="360" w:lineRule="auto"/>
              <w:rPr>
                <w:b/>
                <w:color w:val="000000" w:themeColor="text1"/>
                <w:szCs w:val="26"/>
              </w:rPr>
            </w:pPr>
            <w:r w:rsidRPr="002F1490">
              <w:rPr>
                <w:b/>
                <w:color w:val="000000" w:themeColor="text1"/>
                <w:szCs w:val="26"/>
              </w:rPr>
              <w:t>Business Rule:</w:t>
            </w:r>
          </w:p>
          <w:p w14:paraId="71C50389" w14:textId="77777777" w:rsidR="00647BF9" w:rsidRPr="002F1490" w:rsidRDefault="00647BF9" w:rsidP="00413AD7">
            <w:pPr>
              <w:spacing w:line="360" w:lineRule="auto"/>
              <w:ind w:left="315"/>
              <w:rPr>
                <w:i/>
                <w:color w:val="000000" w:themeColor="text1"/>
                <w:szCs w:val="26"/>
              </w:rPr>
            </w:pPr>
            <w:r>
              <w:rPr>
                <w:color w:val="000000" w:themeColor="text1"/>
                <w:szCs w:val="26"/>
              </w:rPr>
              <w:t>.</w:t>
            </w:r>
          </w:p>
        </w:tc>
      </w:tr>
      <w:tr w:rsidR="00647BF9" w:rsidRPr="002F1490" w14:paraId="2B0DAD1F" w14:textId="77777777" w:rsidTr="00413AD7">
        <w:tc>
          <w:tcPr>
            <w:tcW w:w="9640" w:type="dxa"/>
            <w:gridSpan w:val="3"/>
            <w:shd w:val="clear" w:color="auto" w:fill="D9D9D9" w:themeFill="background1" w:themeFillShade="D9"/>
            <w:vAlign w:val="center"/>
          </w:tcPr>
          <w:p w14:paraId="70B011E6" w14:textId="77777777" w:rsidR="00647BF9" w:rsidRPr="002F1490" w:rsidRDefault="00647BF9" w:rsidP="00413AD7">
            <w:pPr>
              <w:spacing w:line="360" w:lineRule="auto"/>
              <w:rPr>
                <w:b/>
                <w:color w:val="000000" w:themeColor="text1"/>
                <w:szCs w:val="26"/>
              </w:rPr>
            </w:pPr>
            <w:r w:rsidRPr="002F1490">
              <w:rPr>
                <w:b/>
                <w:color w:val="000000" w:themeColor="text1"/>
                <w:szCs w:val="26"/>
              </w:rPr>
              <w:t>Non-functional Requirement:</w:t>
            </w:r>
          </w:p>
          <w:p w14:paraId="2DAB98B2" w14:textId="77777777" w:rsidR="00647BF9" w:rsidRPr="002F1490" w:rsidRDefault="00647BF9" w:rsidP="00413AD7">
            <w:pPr>
              <w:spacing w:line="360" w:lineRule="auto"/>
              <w:ind w:left="315"/>
              <w:rPr>
                <w:i/>
                <w:color w:val="000000" w:themeColor="text1"/>
                <w:szCs w:val="26"/>
              </w:rPr>
            </w:pPr>
            <w:r>
              <w:rPr>
                <w:color w:val="000000" w:themeColor="text1"/>
                <w:szCs w:val="26"/>
              </w:rPr>
              <w:lastRenderedPageBreak/>
              <w:t>.</w:t>
            </w:r>
          </w:p>
        </w:tc>
      </w:tr>
      <w:tr w:rsidR="00647BF9" w:rsidRPr="002F1490" w14:paraId="750F8F68" w14:textId="77777777" w:rsidTr="00413AD7">
        <w:tc>
          <w:tcPr>
            <w:tcW w:w="4820" w:type="dxa"/>
            <w:shd w:val="clear" w:color="auto" w:fill="D9D9D9" w:themeFill="background1" w:themeFillShade="D9"/>
            <w:vAlign w:val="center"/>
          </w:tcPr>
          <w:p w14:paraId="46B74A8A" w14:textId="77777777" w:rsidR="00647BF9" w:rsidRPr="002F1490" w:rsidRDefault="00647BF9" w:rsidP="00413AD7">
            <w:pPr>
              <w:spacing w:line="360" w:lineRule="auto"/>
              <w:rPr>
                <w:color w:val="000000" w:themeColor="text1"/>
                <w:szCs w:val="26"/>
              </w:rPr>
            </w:pPr>
            <w:r w:rsidRPr="002F1490">
              <w:rPr>
                <w:b/>
                <w:color w:val="000000" w:themeColor="text1"/>
                <w:szCs w:val="26"/>
              </w:rPr>
              <w:lastRenderedPageBreak/>
              <w:t>Use Case Name:</w:t>
            </w:r>
            <w:r w:rsidRPr="002F1490">
              <w:rPr>
                <w:color w:val="000000" w:themeColor="text1"/>
                <w:szCs w:val="26"/>
              </w:rPr>
              <w:t xml:space="preserve"> </w:t>
            </w:r>
            <w:r>
              <w:rPr>
                <w:color w:val="000000" w:themeColor="text1"/>
                <w:szCs w:val="26"/>
              </w:rPr>
              <w:t>Thi online</w:t>
            </w:r>
          </w:p>
        </w:tc>
        <w:tc>
          <w:tcPr>
            <w:tcW w:w="1985" w:type="dxa"/>
            <w:shd w:val="clear" w:color="auto" w:fill="D9D9D9" w:themeFill="background1" w:themeFillShade="D9"/>
            <w:vAlign w:val="center"/>
          </w:tcPr>
          <w:p w14:paraId="00B36688" w14:textId="77777777" w:rsidR="00647BF9" w:rsidRPr="002F1490" w:rsidRDefault="00647BF9" w:rsidP="00413AD7">
            <w:pPr>
              <w:spacing w:line="360" w:lineRule="auto"/>
              <w:rPr>
                <w:color w:val="000000" w:themeColor="text1"/>
                <w:szCs w:val="26"/>
              </w:rPr>
            </w:pPr>
            <w:r w:rsidRPr="002F1490">
              <w:rPr>
                <w:b/>
                <w:color w:val="000000" w:themeColor="text1"/>
                <w:szCs w:val="26"/>
              </w:rPr>
              <w:t>ID:</w:t>
            </w:r>
            <w:r w:rsidRPr="002F1490">
              <w:rPr>
                <w:color w:val="000000" w:themeColor="text1"/>
                <w:szCs w:val="26"/>
              </w:rPr>
              <w:t xml:space="preserve"> </w:t>
            </w:r>
            <w:r>
              <w:rPr>
                <w:color w:val="000000" w:themeColor="text1"/>
                <w:szCs w:val="26"/>
              </w:rPr>
              <w:t>.</w:t>
            </w:r>
          </w:p>
        </w:tc>
        <w:tc>
          <w:tcPr>
            <w:tcW w:w="2835" w:type="dxa"/>
            <w:shd w:val="clear" w:color="auto" w:fill="D9D9D9" w:themeFill="background1" w:themeFillShade="D9"/>
            <w:vAlign w:val="center"/>
          </w:tcPr>
          <w:p w14:paraId="7D710D13" w14:textId="77777777" w:rsidR="00647BF9" w:rsidRPr="002F1490" w:rsidRDefault="00647BF9" w:rsidP="00413AD7">
            <w:pPr>
              <w:spacing w:line="360" w:lineRule="auto"/>
              <w:rPr>
                <w:color w:val="000000" w:themeColor="text1"/>
                <w:szCs w:val="26"/>
              </w:rPr>
            </w:pPr>
            <w:r w:rsidRPr="002F1490">
              <w:rPr>
                <w:b/>
                <w:color w:val="000000" w:themeColor="text1"/>
                <w:szCs w:val="26"/>
              </w:rPr>
              <w:t>Priority:</w:t>
            </w:r>
            <w:r w:rsidRPr="002F1490">
              <w:rPr>
                <w:color w:val="000000" w:themeColor="text1"/>
                <w:szCs w:val="26"/>
              </w:rPr>
              <w:t xml:space="preserve"> </w:t>
            </w:r>
            <w:r>
              <w:rPr>
                <w:color w:val="000000" w:themeColor="text1"/>
                <w:szCs w:val="26"/>
              </w:rPr>
              <w:t>.</w:t>
            </w:r>
          </w:p>
        </w:tc>
      </w:tr>
      <w:tr w:rsidR="00647BF9" w:rsidRPr="002F1490" w14:paraId="46E7DB0A" w14:textId="77777777" w:rsidTr="00413AD7">
        <w:trPr>
          <w:trHeight w:val="393"/>
        </w:trPr>
        <w:tc>
          <w:tcPr>
            <w:tcW w:w="9640" w:type="dxa"/>
            <w:gridSpan w:val="3"/>
            <w:shd w:val="clear" w:color="auto" w:fill="D9D9D9" w:themeFill="background1" w:themeFillShade="D9"/>
            <w:vAlign w:val="center"/>
          </w:tcPr>
          <w:p w14:paraId="70FD77BF" w14:textId="77777777" w:rsidR="00647BF9" w:rsidRPr="002F1490" w:rsidRDefault="00647BF9" w:rsidP="00413AD7">
            <w:pPr>
              <w:spacing w:line="360" w:lineRule="auto"/>
              <w:rPr>
                <w:color w:val="000000" w:themeColor="text1"/>
                <w:szCs w:val="26"/>
              </w:rPr>
            </w:pPr>
            <w:r w:rsidRPr="002F1490">
              <w:rPr>
                <w:b/>
                <w:color w:val="000000" w:themeColor="text1"/>
                <w:szCs w:val="26"/>
              </w:rPr>
              <w:t>Actor:</w:t>
            </w:r>
            <w:r w:rsidRPr="002F1490">
              <w:rPr>
                <w:color w:val="000000" w:themeColor="text1"/>
                <w:szCs w:val="26"/>
              </w:rPr>
              <w:t xml:space="preserve"> </w:t>
            </w:r>
            <w:r>
              <w:rPr>
                <w:color w:val="000000" w:themeColor="text1"/>
                <w:szCs w:val="26"/>
              </w:rPr>
              <w:t>Sinh viên</w:t>
            </w:r>
          </w:p>
        </w:tc>
      </w:tr>
      <w:tr w:rsidR="00647BF9" w:rsidRPr="002F1490" w14:paraId="4D9303A6" w14:textId="77777777" w:rsidTr="00413AD7">
        <w:trPr>
          <w:trHeight w:val="766"/>
        </w:trPr>
        <w:tc>
          <w:tcPr>
            <w:tcW w:w="9640" w:type="dxa"/>
            <w:gridSpan w:val="3"/>
            <w:shd w:val="clear" w:color="auto" w:fill="D9D9D9" w:themeFill="background1" w:themeFillShade="D9"/>
            <w:vAlign w:val="center"/>
          </w:tcPr>
          <w:p w14:paraId="47CAE3D3" w14:textId="77777777" w:rsidR="00647BF9" w:rsidRPr="002F1490" w:rsidRDefault="00647BF9" w:rsidP="00413AD7">
            <w:pPr>
              <w:spacing w:line="360" w:lineRule="auto"/>
              <w:rPr>
                <w:color w:val="000000" w:themeColor="text1"/>
                <w:szCs w:val="26"/>
              </w:rPr>
            </w:pPr>
            <w:r w:rsidRPr="002F1490">
              <w:rPr>
                <w:b/>
                <w:color w:val="000000" w:themeColor="text1"/>
                <w:szCs w:val="26"/>
              </w:rPr>
              <w:t>Description:</w:t>
            </w:r>
            <w:r>
              <w:rPr>
                <w:color w:val="000000" w:themeColor="text1"/>
                <w:szCs w:val="26"/>
              </w:rPr>
              <w:t xml:space="preserve"> </w:t>
            </w:r>
            <w:r w:rsidRPr="00E246CB">
              <w:rPr>
                <w:color w:val="000000" w:themeColor="text1"/>
                <w:szCs w:val="26"/>
              </w:rPr>
              <w:t xml:space="preserve">Khi </w:t>
            </w:r>
            <w:r>
              <w:rPr>
                <w:color w:val="000000" w:themeColor="text1"/>
                <w:szCs w:val="26"/>
              </w:rPr>
              <w:t>nhà trường</w:t>
            </w:r>
            <w:r w:rsidRPr="00E246CB">
              <w:rPr>
                <w:color w:val="000000" w:themeColor="text1"/>
                <w:szCs w:val="26"/>
              </w:rPr>
              <w:t xml:space="preserve"> tổ chức đợt thi, sinh viên sẽ tham gia đợt thi để làm bài thi lấy điểm</w:t>
            </w:r>
          </w:p>
        </w:tc>
      </w:tr>
      <w:tr w:rsidR="00647BF9" w:rsidRPr="002F1490" w14:paraId="3E01E164" w14:textId="77777777" w:rsidTr="00413AD7">
        <w:trPr>
          <w:trHeight w:val="495"/>
        </w:trPr>
        <w:tc>
          <w:tcPr>
            <w:tcW w:w="9640" w:type="dxa"/>
            <w:gridSpan w:val="3"/>
            <w:shd w:val="clear" w:color="auto" w:fill="D9D9D9" w:themeFill="background1" w:themeFillShade="D9"/>
            <w:vAlign w:val="center"/>
          </w:tcPr>
          <w:p w14:paraId="1BFFC3A9" w14:textId="77777777" w:rsidR="00647BF9" w:rsidRPr="002F1490" w:rsidRDefault="00647BF9" w:rsidP="00413AD7">
            <w:pPr>
              <w:spacing w:line="360" w:lineRule="auto"/>
              <w:rPr>
                <w:color w:val="000000" w:themeColor="text1"/>
                <w:szCs w:val="26"/>
              </w:rPr>
            </w:pPr>
            <w:r w:rsidRPr="002F1490">
              <w:rPr>
                <w:b/>
                <w:color w:val="000000" w:themeColor="text1"/>
                <w:szCs w:val="26"/>
              </w:rPr>
              <w:t>Trigger:</w:t>
            </w:r>
            <w:r w:rsidRPr="002F1490">
              <w:rPr>
                <w:color w:val="000000" w:themeColor="text1"/>
                <w:szCs w:val="26"/>
              </w:rPr>
              <w:t xml:space="preserve"> </w:t>
            </w:r>
            <w:r>
              <w:rPr>
                <w:color w:val="000000" w:themeColor="text1"/>
                <w:szCs w:val="26"/>
              </w:rPr>
              <w:t>Sinh viên truy cập vào phân hệ thi online</w:t>
            </w:r>
          </w:p>
        </w:tc>
      </w:tr>
      <w:tr w:rsidR="00647BF9" w:rsidRPr="002F1490" w14:paraId="6F5C827C" w14:textId="77777777" w:rsidTr="00413AD7">
        <w:trPr>
          <w:trHeight w:val="1321"/>
        </w:trPr>
        <w:tc>
          <w:tcPr>
            <w:tcW w:w="9640" w:type="dxa"/>
            <w:gridSpan w:val="3"/>
            <w:shd w:val="clear" w:color="auto" w:fill="D9D9D9" w:themeFill="background1" w:themeFillShade="D9"/>
            <w:vAlign w:val="center"/>
          </w:tcPr>
          <w:p w14:paraId="69309F9A" w14:textId="77777777" w:rsidR="00647BF9" w:rsidRPr="002F1490" w:rsidRDefault="00647BF9" w:rsidP="00413AD7">
            <w:pPr>
              <w:spacing w:line="360" w:lineRule="auto"/>
              <w:rPr>
                <w:b/>
                <w:color w:val="000000" w:themeColor="text1"/>
                <w:szCs w:val="26"/>
              </w:rPr>
            </w:pPr>
            <w:r w:rsidRPr="002F1490">
              <w:rPr>
                <w:b/>
                <w:color w:val="000000" w:themeColor="text1"/>
                <w:szCs w:val="26"/>
              </w:rPr>
              <w:t>Pre</w:t>
            </w:r>
            <w:r>
              <w:rPr>
                <w:b/>
                <w:color w:val="000000" w:themeColor="text1"/>
                <w:szCs w:val="26"/>
              </w:rPr>
              <w:t>-</w:t>
            </w:r>
            <w:r w:rsidRPr="002F1490">
              <w:rPr>
                <w:b/>
                <w:color w:val="000000" w:themeColor="text1"/>
                <w:szCs w:val="26"/>
              </w:rPr>
              <w:t>conditions:</w:t>
            </w:r>
          </w:p>
          <w:p w14:paraId="0967D4D4" w14:textId="77777777" w:rsidR="00647BF9" w:rsidRPr="002F1490" w:rsidRDefault="00647BF9" w:rsidP="00413AD7">
            <w:pPr>
              <w:pStyle w:val="ListParagraph"/>
              <w:numPr>
                <w:ilvl w:val="0"/>
                <w:numId w:val="4"/>
              </w:numPr>
              <w:spacing w:line="360" w:lineRule="auto"/>
              <w:rPr>
                <w:color w:val="000000" w:themeColor="text1"/>
                <w:szCs w:val="26"/>
              </w:rPr>
            </w:pPr>
            <w:r w:rsidRPr="00E246CB">
              <w:rPr>
                <w:color w:val="000000" w:themeColor="text1"/>
                <w:szCs w:val="26"/>
              </w:rPr>
              <w:t>Sinh viên phải đăng nhập thành công vào hệ thống.</w:t>
            </w:r>
          </w:p>
        </w:tc>
      </w:tr>
      <w:tr w:rsidR="00647BF9" w:rsidRPr="002F1490" w14:paraId="4FF6EA06" w14:textId="77777777" w:rsidTr="00413AD7">
        <w:tc>
          <w:tcPr>
            <w:tcW w:w="9640" w:type="dxa"/>
            <w:gridSpan w:val="3"/>
            <w:shd w:val="clear" w:color="auto" w:fill="D9D9D9" w:themeFill="background1" w:themeFillShade="D9"/>
            <w:vAlign w:val="center"/>
          </w:tcPr>
          <w:p w14:paraId="4B06B519" w14:textId="77777777" w:rsidR="00647BF9" w:rsidRPr="002F1490" w:rsidRDefault="00647BF9" w:rsidP="00413AD7">
            <w:pPr>
              <w:spacing w:line="360" w:lineRule="auto"/>
              <w:rPr>
                <w:b/>
                <w:color w:val="000000" w:themeColor="text1"/>
                <w:szCs w:val="26"/>
              </w:rPr>
            </w:pPr>
            <w:r w:rsidRPr="002F1490">
              <w:rPr>
                <w:b/>
                <w:color w:val="000000" w:themeColor="text1"/>
                <w:szCs w:val="26"/>
              </w:rPr>
              <w:t>Post</w:t>
            </w:r>
            <w:r>
              <w:rPr>
                <w:b/>
                <w:color w:val="000000" w:themeColor="text1"/>
                <w:szCs w:val="26"/>
              </w:rPr>
              <w:t>-</w:t>
            </w:r>
            <w:r w:rsidRPr="002F1490">
              <w:rPr>
                <w:b/>
                <w:color w:val="000000" w:themeColor="text1"/>
                <w:szCs w:val="26"/>
              </w:rPr>
              <w:t>conditions:</w:t>
            </w:r>
          </w:p>
          <w:p w14:paraId="5B5E6935" w14:textId="77777777" w:rsidR="00647BF9" w:rsidRPr="002F1490" w:rsidRDefault="00647BF9" w:rsidP="00413AD7">
            <w:pPr>
              <w:pStyle w:val="ListParagraph"/>
              <w:numPr>
                <w:ilvl w:val="0"/>
                <w:numId w:val="5"/>
              </w:numPr>
              <w:spacing w:line="360" w:lineRule="auto"/>
              <w:rPr>
                <w:color w:val="000000" w:themeColor="text1"/>
                <w:szCs w:val="26"/>
              </w:rPr>
            </w:pPr>
            <w:r w:rsidRPr="00E246CB">
              <w:rPr>
                <w:color w:val="000000" w:themeColor="text1"/>
                <w:szCs w:val="26"/>
              </w:rPr>
              <w:t>Điểm số của sinh viên sau khi kiểm tra sẽ được cập nhật vào hệ thống</w:t>
            </w:r>
          </w:p>
        </w:tc>
      </w:tr>
      <w:tr w:rsidR="00647BF9" w:rsidRPr="002F1490" w14:paraId="36F7A1E5" w14:textId="77777777" w:rsidTr="00413AD7">
        <w:trPr>
          <w:trHeight w:val="558"/>
        </w:trPr>
        <w:tc>
          <w:tcPr>
            <w:tcW w:w="9640" w:type="dxa"/>
            <w:gridSpan w:val="3"/>
            <w:shd w:val="clear" w:color="auto" w:fill="D9D9D9" w:themeFill="background1" w:themeFillShade="D9"/>
            <w:vAlign w:val="center"/>
          </w:tcPr>
          <w:p w14:paraId="4E7CC4DE" w14:textId="77777777" w:rsidR="00647BF9" w:rsidRPr="002F1490" w:rsidRDefault="00647BF9" w:rsidP="00413AD7">
            <w:pPr>
              <w:spacing w:line="360" w:lineRule="auto"/>
              <w:rPr>
                <w:b/>
                <w:color w:val="000000" w:themeColor="text1"/>
                <w:szCs w:val="26"/>
              </w:rPr>
            </w:pPr>
            <w:r w:rsidRPr="002F1490">
              <w:rPr>
                <w:b/>
                <w:color w:val="000000" w:themeColor="text1"/>
                <w:szCs w:val="26"/>
              </w:rPr>
              <w:t>Basic Flow:</w:t>
            </w:r>
          </w:p>
          <w:p w14:paraId="23994693" w14:textId="77777777" w:rsidR="00647BF9" w:rsidRPr="00E246CB" w:rsidRDefault="00647BF9" w:rsidP="00413AD7">
            <w:pPr>
              <w:pStyle w:val="ListParagraph"/>
              <w:numPr>
                <w:ilvl w:val="0"/>
                <w:numId w:val="13"/>
              </w:numPr>
              <w:spacing w:line="360" w:lineRule="auto"/>
              <w:rPr>
                <w:color w:val="000000" w:themeColor="text1"/>
                <w:szCs w:val="26"/>
              </w:rPr>
            </w:pPr>
            <w:r w:rsidRPr="00E246CB">
              <w:rPr>
                <w:color w:val="000000" w:themeColor="text1"/>
                <w:szCs w:val="26"/>
              </w:rPr>
              <w:t>Sinh viên đăng nhập vào hệ thống</w:t>
            </w:r>
          </w:p>
          <w:p w14:paraId="4A354BA5" w14:textId="77777777" w:rsidR="00647BF9" w:rsidRPr="00E246CB" w:rsidRDefault="00647BF9" w:rsidP="00413AD7">
            <w:pPr>
              <w:pStyle w:val="ListParagraph"/>
              <w:numPr>
                <w:ilvl w:val="0"/>
                <w:numId w:val="13"/>
              </w:numPr>
              <w:spacing w:line="360" w:lineRule="auto"/>
              <w:rPr>
                <w:color w:val="000000" w:themeColor="text1"/>
                <w:szCs w:val="26"/>
              </w:rPr>
            </w:pPr>
            <w:r w:rsidRPr="00E246CB">
              <w:rPr>
                <w:color w:val="000000" w:themeColor="text1"/>
                <w:szCs w:val="26"/>
              </w:rPr>
              <w:t>Sinh viên chọn chức năng tham gia thi</w:t>
            </w:r>
          </w:p>
          <w:p w14:paraId="79A3D566" w14:textId="77777777" w:rsidR="00647BF9" w:rsidRPr="00E246CB" w:rsidRDefault="00647BF9" w:rsidP="00413AD7">
            <w:pPr>
              <w:pStyle w:val="ListParagraph"/>
              <w:numPr>
                <w:ilvl w:val="0"/>
                <w:numId w:val="13"/>
              </w:numPr>
              <w:spacing w:line="360" w:lineRule="auto"/>
              <w:rPr>
                <w:color w:val="000000" w:themeColor="text1"/>
                <w:szCs w:val="26"/>
              </w:rPr>
            </w:pPr>
            <w:r w:rsidRPr="00E246CB">
              <w:rPr>
                <w:color w:val="000000" w:themeColor="text1"/>
                <w:szCs w:val="26"/>
              </w:rPr>
              <w:t>Sinh viên chọn đợt thi cần thi</w:t>
            </w:r>
          </w:p>
          <w:p w14:paraId="1D3EAFCE" w14:textId="77777777" w:rsidR="00647BF9" w:rsidRPr="00E246CB" w:rsidRDefault="00647BF9" w:rsidP="00413AD7">
            <w:pPr>
              <w:pStyle w:val="ListParagraph"/>
              <w:numPr>
                <w:ilvl w:val="0"/>
                <w:numId w:val="13"/>
              </w:numPr>
              <w:spacing w:line="360" w:lineRule="auto"/>
              <w:rPr>
                <w:color w:val="000000" w:themeColor="text1"/>
                <w:szCs w:val="26"/>
              </w:rPr>
            </w:pPr>
            <w:r w:rsidRPr="00E246CB">
              <w:rPr>
                <w:color w:val="000000" w:themeColor="text1"/>
                <w:szCs w:val="26"/>
              </w:rPr>
              <w:t xml:space="preserve">Làm bài thi trong thời gian cho phép của đề thi </w:t>
            </w:r>
          </w:p>
          <w:p w14:paraId="08EB2E28" w14:textId="77777777" w:rsidR="00647BF9" w:rsidRPr="00E246CB" w:rsidRDefault="00647BF9" w:rsidP="00413AD7">
            <w:pPr>
              <w:pStyle w:val="ListParagraph"/>
              <w:numPr>
                <w:ilvl w:val="0"/>
                <w:numId w:val="13"/>
              </w:numPr>
              <w:spacing w:line="360" w:lineRule="auto"/>
              <w:rPr>
                <w:color w:val="000000" w:themeColor="text1"/>
                <w:szCs w:val="26"/>
              </w:rPr>
            </w:pPr>
            <w:r w:rsidRPr="00E246CB">
              <w:rPr>
                <w:color w:val="000000" w:themeColor="text1"/>
                <w:szCs w:val="26"/>
              </w:rPr>
              <w:t>Hệ thống hiển thị câu hỏi và các đáp án</w:t>
            </w:r>
          </w:p>
          <w:p w14:paraId="41567079" w14:textId="77777777" w:rsidR="00647BF9" w:rsidRPr="00E246CB" w:rsidRDefault="00647BF9" w:rsidP="00413AD7">
            <w:pPr>
              <w:pStyle w:val="ListParagraph"/>
              <w:numPr>
                <w:ilvl w:val="0"/>
                <w:numId w:val="13"/>
              </w:numPr>
              <w:spacing w:line="360" w:lineRule="auto"/>
              <w:rPr>
                <w:color w:val="000000" w:themeColor="text1"/>
                <w:szCs w:val="26"/>
              </w:rPr>
            </w:pPr>
            <w:r w:rsidRPr="00E246CB">
              <w:rPr>
                <w:color w:val="000000" w:themeColor="text1"/>
                <w:szCs w:val="26"/>
              </w:rPr>
              <w:t>Sinh viên chọn đáp án đúng</w:t>
            </w:r>
          </w:p>
          <w:p w14:paraId="2C25B7C9" w14:textId="77777777" w:rsidR="00647BF9" w:rsidRPr="00E246CB" w:rsidRDefault="00647BF9" w:rsidP="00413AD7">
            <w:pPr>
              <w:pStyle w:val="ListParagraph"/>
              <w:numPr>
                <w:ilvl w:val="0"/>
                <w:numId w:val="13"/>
              </w:numPr>
              <w:spacing w:line="360" w:lineRule="auto"/>
              <w:rPr>
                <w:color w:val="000000" w:themeColor="text1"/>
                <w:szCs w:val="26"/>
              </w:rPr>
            </w:pPr>
            <w:r w:rsidRPr="00E246CB">
              <w:rPr>
                <w:color w:val="000000" w:themeColor="text1"/>
                <w:szCs w:val="26"/>
              </w:rPr>
              <w:t>Sinh viên có thể xem lại câu hỏi tiếp theo hoặc xem lại câu hỏi vừa rồi</w:t>
            </w:r>
          </w:p>
          <w:p w14:paraId="3E086E17" w14:textId="77777777" w:rsidR="00647BF9" w:rsidRPr="00E246CB" w:rsidRDefault="00647BF9" w:rsidP="00413AD7">
            <w:pPr>
              <w:pStyle w:val="ListParagraph"/>
              <w:numPr>
                <w:ilvl w:val="0"/>
                <w:numId w:val="13"/>
              </w:numPr>
              <w:spacing w:line="360" w:lineRule="auto"/>
              <w:rPr>
                <w:color w:val="000000" w:themeColor="text1"/>
                <w:szCs w:val="26"/>
              </w:rPr>
            </w:pPr>
            <w:r w:rsidRPr="00E246CB">
              <w:rPr>
                <w:color w:val="000000" w:themeColor="text1"/>
                <w:szCs w:val="26"/>
              </w:rPr>
              <w:t>Sinh viên có thể chọn xem toàn bộ hệ thống câu hỏi</w:t>
            </w:r>
          </w:p>
          <w:p w14:paraId="64743A8D" w14:textId="77777777" w:rsidR="00647BF9" w:rsidRPr="00E246CB" w:rsidRDefault="00647BF9" w:rsidP="00413AD7">
            <w:pPr>
              <w:pStyle w:val="ListParagraph"/>
              <w:numPr>
                <w:ilvl w:val="0"/>
                <w:numId w:val="13"/>
              </w:numPr>
              <w:spacing w:line="360" w:lineRule="auto"/>
              <w:rPr>
                <w:color w:val="000000" w:themeColor="text1"/>
                <w:szCs w:val="26"/>
              </w:rPr>
            </w:pPr>
            <w:r w:rsidRPr="00E246CB">
              <w:rPr>
                <w:color w:val="000000" w:themeColor="text1"/>
                <w:szCs w:val="26"/>
              </w:rPr>
              <w:t>Sinh viên ghi nhớ câu hỏi được chọn</w:t>
            </w:r>
          </w:p>
          <w:p w14:paraId="59F71707" w14:textId="77777777" w:rsidR="00647BF9" w:rsidRPr="00E246CB" w:rsidRDefault="00647BF9" w:rsidP="00413AD7">
            <w:pPr>
              <w:pStyle w:val="ListParagraph"/>
              <w:numPr>
                <w:ilvl w:val="0"/>
                <w:numId w:val="13"/>
              </w:numPr>
              <w:spacing w:line="360" w:lineRule="auto"/>
              <w:rPr>
                <w:color w:val="000000" w:themeColor="text1"/>
                <w:szCs w:val="26"/>
              </w:rPr>
            </w:pPr>
            <w:r w:rsidRPr="00E246CB">
              <w:rPr>
                <w:color w:val="000000" w:themeColor="text1"/>
                <w:szCs w:val="26"/>
              </w:rPr>
              <w:t xml:space="preserve">Kết thúc bài thi sau khi hết thời gian hoặc chọn kết thúc bài thi thì điểm làm bài thi. </w:t>
            </w:r>
          </w:p>
          <w:p w14:paraId="773B3F48" w14:textId="77777777" w:rsidR="00647BF9" w:rsidRPr="00E246CB" w:rsidRDefault="00647BF9" w:rsidP="00413AD7">
            <w:pPr>
              <w:pStyle w:val="ListParagraph"/>
              <w:numPr>
                <w:ilvl w:val="0"/>
                <w:numId w:val="13"/>
              </w:numPr>
              <w:spacing w:line="360" w:lineRule="auto"/>
              <w:rPr>
                <w:color w:val="000000" w:themeColor="text1"/>
                <w:szCs w:val="26"/>
              </w:rPr>
            </w:pPr>
            <w:r w:rsidRPr="00E246CB">
              <w:rPr>
                <w:color w:val="000000" w:themeColor="text1"/>
                <w:szCs w:val="26"/>
              </w:rPr>
              <w:t>Hệ thống hiển thị thông báo cho viên viên biết kết quả bài kiểm tra của mình.</w:t>
            </w:r>
          </w:p>
        </w:tc>
      </w:tr>
      <w:tr w:rsidR="00647BF9" w:rsidRPr="002F1490" w14:paraId="3140C3C2" w14:textId="77777777" w:rsidTr="00413AD7">
        <w:trPr>
          <w:trHeight w:val="558"/>
        </w:trPr>
        <w:tc>
          <w:tcPr>
            <w:tcW w:w="9640" w:type="dxa"/>
            <w:gridSpan w:val="3"/>
            <w:shd w:val="clear" w:color="auto" w:fill="D9D9D9" w:themeFill="background1" w:themeFillShade="D9"/>
            <w:vAlign w:val="center"/>
          </w:tcPr>
          <w:p w14:paraId="550AA808" w14:textId="77777777" w:rsidR="00647BF9" w:rsidRDefault="00647BF9" w:rsidP="00413AD7">
            <w:pPr>
              <w:spacing w:line="360" w:lineRule="auto"/>
              <w:rPr>
                <w:b/>
                <w:color w:val="000000" w:themeColor="text1"/>
                <w:szCs w:val="26"/>
              </w:rPr>
            </w:pPr>
            <w:r w:rsidRPr="00921519">
              <w:rPr>
                <w:b/>
                <w:color w:val="000000" w:themeColor="text1"/>
                <w:szCs w:val="26"/>
              </w:rPr>
              <w:t>Alternative Flow</w:t>
            </w:r>
          </w:p>
          <w:p w14:paraId="14DD0C95" w14:textId="77777777" w:rsidR="00647BF9" w:rsidRPr="00125C96" w:rsidRDefault="00647BF9" w:rsidP="00413AD7">
            <w:pPr>
              <w:pStyle w:val="ListParagraph"/>
              <w:numPr>
                <w:ilvl w:val="0"/>
                <w:numId w:val="12"/>
              </w:numPr>
              <w:spacing w:line="360" w:lineRule="auto"/>
              <w:rPr>
                <w:color w:val="000000" w:themeColor="text1"/>
                <w:szCs w:val="26"/>
                <w:lang w:val="en-GB"/>
              </w:rPr>
            </w:pPr>
            <w:r w:rsidRPr="00125C96">
              <w:rPr>
                <w:color w:val="000000" w:themeColor="text1"/>
                <w:szCs w:val="26"/>
                <w:lang w:val="en-GB"/>
              </w:rPr>
              <w:t>Sinh viên hủy bỏ không đăng nhập vào hệ thống</w:t>
            </w:r>
          </w:p>
          <w:p w14:paraId="7F386327" w14:textId="77777777" w:rsidR="00647BF9" w:rsidRPr="002119EA" w:rsidRDefault="00647BF9" w:rsidP="00413AD7">
            <w:pPr>
              <w:pStyle w:val="ListParagraph"/>
              <w:numPr>
                <w:ilvl w:val="0"/>
                <w:numId w:val="12"/>
              </w:numPr>
              <w:spacing w:line="360" w:lineRule="auto"/>
              <w:rPr>
                <w:color w:val="000000" w:themeColor="text1"/>
                <w:szCs w:val="26"/>
                <w:lang w:val="en-GB"/>
              </w:rPr>
            </w:pPr>
            <w:r w:rsidRPr="00125C96">
              <w:rPr>
                <w:color w:val="000000" w:themeColor="text1"/>
                <w:szCs w:val="26"/>
                <w:lang w:val="en-GB"/>
              </w:rPr>
              <w:lastRenderedPageBreak/>
              <w:t>Thông báo hỏi Sinh viên có muốn thoát khỏi hệ thống không ?</w:t>
            </w:r>
          </w:p>
        </w:tc>
      </w:tr>
      <w:tr w:rsidR="00647BF9" w:rsidRPr="002F1490" w14:paraId="69AA6E0F" w14:textId="77777777" w:rsidTr="00413AD7">
        <w:trPr>
          <w:trHeight w:val="132"/>
        </w:trPr>
        <w:tc>
          <w:tcPr>
            <w:tcW w:w="9640" w:type="dxa"/>
            <w:gridSpan w:val="3"/>
            <w:shd w:val="clear" w:color="auto" w:fill="D9D9D9" w:themeFill="background1" w:themeFillShade="D9"/>
            <w:vAlign w:val="center"/>
          </w:tcPr>
          <w:p w14:paraId="1CA2B53B" w14:textId="77777777" w:rsidR="00647BF9" w:rsidRDefault="00647BF9" w:rsidP="00413AD7">
            <w:pPr>
              <w:spacing w:line="360" w:lineRule="auto"/>
              <w:rPr>
                <w:b/>
                <w:color w:val="000000" w:themeColor="text1"/>
                <w:szCs w:val="26"/>
              </w:rPr>
            </w:pPr>
            <w:r w:rsidRPr="002F1490">
              <w:rPr>
                <w:b/>
                <w:color w:val="000000" w:themeColor="text1"/>
                <w:szCs w:val="26"/>
              </w:rPr>
              <w:lastRenderedPageBreak/>
              <w:t>Exception Flow:</w:t>
            </w:r>
          </w:p>
          <w:p w14:paraId="290F646A" w14:textId="77777777" w:rsidR="00647BF9" w:rsidRPr="00AA2E2E" w:rsidRDefault="00647BF9" w:rsidP="00413AD7">
            <w:pPr>
              <w:pStyle w:val="ListParagraph"/>
              <w:numPr>
                <w:ilvl w:val="0"/>
                <w:numId w:val="11"/>
              </w:numPr>
              <w:spacing w:line="360" w:lineRule="auto"/>
              <w:rPr>
                <w:color w:val="000000" w:themeColor="text1"/>
                <w:szCs w:val="26"/>
              </w:rPr>
            </w:pPr>
            <w:r w:rsidRPr="00AA2E2E">
              <w:rPr>
                <w:color w:val="000000" w:themeColor="text1"/>
                <w:szCs w:val="26"/>
              </w:rPr>
              <w:t>Sinh viên không chức năng khác</w:t>
            </w:r>
          </w:p>
          <w:p w14:paraId="4E8BF107" w14:textId="77777777" w:rsidR="00647BF9" w:rsidRPr="002119EA" w:rsidRDefault="00647BF9" w:rsidP="00413AD7">
            <w:pPr>
              <w:pStyle w:val="ListParagraph"/>
              <w:numPr>
                <w:ilvl w:val="0"/>
                <w:numId w:val="11"/>
              </w:numPr>
              <w:spacing w:line="360" w:lineRule="auto"/>
              <w:rPr>
                <w:b/>
                <w:color w:val="000000" w:themeColor="text1"/>
                <w:szCs w:val="26"/>
              </w:rPr>
            </w:pPr>
            <w:r w:rsidRPr="00AA2E2E">
              <w:rPr>
                <w:color w:val="000000" w:themeColor="text1"/>
                <w:szCs w:val="26"/>
              </w:rPr>
              <w:t>Hiển thị chức năng khác mà Sinh viên đã chọn</w:t>
            </w:r>
          </w:p>
        </w:tc>
      </w:tr>
      <w:tr w:rsidR="00647BF9" w:rsidRPr="002F1490" w14:paraId="5841CE1E" w14:textId="77777777" w:rsidTr="00413AD7">
        <w:tc>
          <w:tcPr>
            <w:tcW w:w="9640" w:type="dxa"/>
            <w:gridSpan w:val="3"/>
            <w:shd w:val="clear" w:color="auto" w:fill="D9D9D9" w:themeFill="background1" w:themeFillShade="D9"/>
            <w:vAlign w:val="center"/>
          </w:tcPr>
          <w:p w14:paraId="4A4D3175" w14:textId="77777777" w:rsidR="00647BF9" w:rsidRPr="002F1490" w:rsidRDefault="00647BF9" w:rsidP="00413AD7">
            <w:pPr>
              <w:spacing w:line="360" w:lineRule="auto"/>
              <w:rPr>
                <w:b/>
                <w:color w:val="000000" w:themeColor="text1"/>
                <w:szCs w:val="26"/>
              </w:rPr>
            </w:pPr>
            <w:r w:rsidRPr="002F1490">
              <w:rPr>
                <w:b/>
                <w:color w:val="000000" w:themeColor="text1"/>
                <w:szCs w:val="26"/>
              </w:rPr>
              <w:t>Business Rule:</w:t>
            </w:r>
          </w:p>
          <w:p w14:paraId="0E6F2096" w14:textId="77777777" w:rsidR="00647BF9" w:rsidRPr="002F1490" w:rsidRDefault="00647BF9" w:rsidP="00413AD7">
            <w:pPr>
              <w:spacing w:line="360" w:lineRule="auto"/>
              <w:ind w:left="315"/>
              <w:rPr>
                <w:i/>
                <w:color w:val="000000" w:themeColor="text1"/>
                <w:szCs w:val="26"/>
              </w:rPr>
            </w:pPr>
            <w:r>
              <w:rPr>
                <w:color w:val="000000" w:themeColor="text1"/>
                <w:szCs w:val="26"/>
              </w:rPr>
              <w:t>.</w:t>
            </w:r>
          </w:p>
        </w:tc>
      </w:tr>
      <w:tr w:rsidR="00647BF9" w:rsidRPr="002F1490" w14:paraId="6260A1EC" w14:textId="77777777" w:rsidTr="00413AD7">
        <w:tc>
          <w:tcPr>
            <w:tcW w:w="9640" w:type="dxa"/>
            <w:gridSpan w:val="3"/>
            <w:shd w:val="clear" w:color="auto" w:fill="D9D9D9" w:themeFill="background1" w:themeFillShade="D9"/>
            <w:vAlign w:val="center"/>
          </w:tcPr>
          <w:p w14:paraId="6F8D3481" w14:textId="77777777" w:rsidR="00647BF9" w:rsidRPr="002F1490" w:rsidRDefault="00647BF9" w:rsidP="00413AD7">
            <w:pPr>
              <w:spacing w:line="360" w:lineRule="auto"/>
              <w:rPr>
                <w:b/>
                <w:color w:val="000000" w:themeColor="text1"/>
                <w:szCs w:val="26"/>
              </w:rPr>
            </w:pPr>
            <w:r w:rsidRPr="002F1490">
              <w:rPr>
                <w:b/>
                <w:color w:val="000000" w:themeColor="text1"/>
                <w:szCs w:val="26"/>
              </w:rPr>
              <w:t>Non-functional Requirement:</w:t>
            </w:r>
          </w:p>
          <w:p w14:paraId="17243060" w14:textId="77777777" w:rsidR="00647BF9" w:rsidRPr="002F1490" w:rsidRDefault="00647BF9" w:rsidP="00413AD7">
            <w:pPr>
              <w:spacing w:line="360" w:lineRule="auto"/>
              <w:ind w:left="315"/>
              <w:rPr>
                <w:i/>
                <w:color w:val="000000" w:themeColor="text1"/>
                <w:szCs w:val="26"/>
              </w:rPr>
            </w:pPr>
            <w:r>
              <w:rPr>
                <w:color w:val="000000" w:themeColor="text1"/>
                <w:szCs w:val="26"/>
              </w:rPr>
              <w:t>.</w:t>
            </w:r>
          </w:p>
        </w:tc>
      </w:tr>
    </w:tbl>
    <w:p w14:paraId="3030CCC7" w14:textId="77777777" w:rsidR="00647BF9" w:rsidRDefault="00647BF9" w:rsidP="00647BF9">
      <w:pPr>
        <w:pStyle w:val="Nidungvnbn"/>
        <w:ind w:firstLine="0"/>
      </w:pPr>
    </w:p>
    <w:p w14:paraId="5B2CB34D" w14:textId="77777777" w:rsidR="00647BF9" w:rsidRPr="005B0122" w:rsidRDefault="00647BF9" w:rsidP="00647BF9">
      <w:pPr>
        <w:pStyle w:val="Nidungvnbn"/>
        <w:ind w:firstLine="0"/>
      </w:pPr>
    </w:p>
    <w:p w14:paraId="1357E5B8" w14:textId="338B545D" w:rsidR="00015D49" w:rsidRPr="000D3B00" w:rsidRDefault="00015D49" w:rsidP="00647BF9">
      <w:pPr>
        <w:pStyle w:val="Tiumccp1"/>
        <w:ind w:left="720"/>
        <w:jc w:val="both"/>
        <w:outlineLvl w:val="1"/>
      </w:pPr>
    </w:p>
    <w:p w14:paraId="04458BD0" w14:textId="77777777" w:rsidR="00DB773B" w:rsidRDefault="00DB773B" w:rsidP="00DB773B">
      <w:pPr>
        <w:pStyle w:val="Nidungvnbn"/>
      </w:pPr>
    </w:p>
    <w:p w14:paraId="0F16D1B8" w14:textId="42B1E48A" w:rsidR="00772985" w:rsidRDefault="00772985" w:rsidP="00772985">
      <w:pPr>
        <w:pStyle w:val="Nidungvnbn"/>
      </w:pPr>
    </w:p>
    <w:p w14:paraId="2314D93D" w14:textId="3E46B1F7" w:rsidR="009408E0" w:rsidRPr="00150576" w:rsidRDefault="009408E0" w:rsidP="00150576">
      <w:pPr>
        <w:pStyle w:val="Caption"/>
      </w:pPr>
      <w:r>
        <w:br w:type="page"/>
      </w:r>
    </w:p>
    <w:p w14:paraId="46DC235E" w14:textId="77777777" w:rsidR="00FD61FB" w:rsidRPr="00FD61FB" w:rsidRDefault="00FD61FB" w:rsidP="00DE5D54">
      <w:pPr>
        <w:pStyle w:val="ListParagraph"/>
        <w:numPr>
          <w:ilvl w:val="0"/>
          <w:numId w:val="2"/>
        </w:numPr>
        <w:tabs>
          <w:tab w:val="center" w:pos="6379"/>
        </w:tabs>
        <w:spacing w:line="360" w:lineRule="auto"/>
        <w:contextualSpacing w:val="0"/>
        <w:jc w:val="both"/>
        <w:outlineLvl w:val="1"/>
        <w:rPr>
          <w:b/>
          <w:noProof/>
          <w:vanish/>
          <w:sz w:val="28"/>
          <w:szCs w:val="28"/>
          <w:lang w:eastAsia="ja-JP"/>
        </w:rPr>
      </w:pPr>
    </w:p>
    <w:p w14:paraId="37D3B8B7" w14:textId="77777777" w:rsidR="00FD61FB" w:rsidRPr="00FD61FB" w:rsidRDefault="00FD61FB" w:rsidP="00DE5D54">
      <w:pPr>
        <w:pStyle w:val="ListParagraph"/>
        <w:numPr>
          <w:ilvl w:val="0"/>
          <w:numId w:val="2"/>
        </w:numPr>
        <w:tabs>
          <w:tab w:val="center" w:pos="6379"/>
        </w:tabs>
        <w:spacing w:line="360" w:lineRule="auto"/>
        <w:contextualSpacing w:val="0"/>
        <w:jc w:val="both"/>
        <w:outlineLvl w:val="1"/>
        <w:rPr>
          <w:b/>
          <w:noProof/>
          <w:vanish/>
          <w:sz w:val="28"/>
          <w:szCs w:val="28"/>
          <w:lang w:eastAsia="ja-JP"/>
        </w:rPr>
      </w:pPr>
    </w:p>
    <w:p w14:paraId="3296C1D2" w14:textId="17B6693F" w:rsidR="00051580" w:rsidRDefault="00647BF9" w:rsidP="00812F49">
      <w:pPr>
        <w:pStyle w:val="Tiumccp1"/>
        <w:tabs>
          <w:tab w:val="clear" w:pos="6379"/>
        </w:tabs>
        <w:ind w:left="-284"/>
        <w:jc w:val="both"/>
        <w:outlineLvl w:val="1"/>
        <w:rPr>
          <w:sz w:val="32"/>
          <w:szCs w:val="32"/>
        </w:rPr>
      </w:pPr>
      <w:r w:rsidRPr="00647BF9">
        <w:rPr>
          <w:sz w:val="32"/>
          <w:szCs w:val="32"/>
        </w:rPr>
        <w:t xml:space="preserve">CHƯƠNG 3: </w:t>
      </w:r>
      <w:r>
        <w:rPr>
          <w:sz w:val="32"/>
          <w:szCs w:val="32"/>
        </w:rPr>
        <w:t>KIẾN TRÚC HỆ THỐNG</w:t>
      </w:r>
    </w:p>
    <w:p w14:paraId="526B30A5" w14:textId="5EDE0C9B" w:rsidR="00647BF9" w:rsidRDefault="00647BF9" w:rsidP="00647BF9">
      <w:pPr>
        <w:pStyle w:val="Tiumccp1"/>
        <w:numPr>
          <w:ilvl w:val="1"/>
          <w:numId w:val="2"/>
        </w:numPr>
        <w:tabs>
          <w:tab w:val="clear" w:pos="6379"/>
        </w:tabs>
        <w:jc w:val="both"/>
        <w:outlineLvl w:val="1"/>
      </w:pPr>
      <w:r>
        <w:t>Tổng quát:</w:t>
      </w:r>
    </w:p>
    <w:p w14:paraId="4BF04850" w14:textId="65627631" w:rsidR="00647BF9" w:rsidRPr="00333A85" w:rsidRDefault="00647BF9" w:rsidP="00647BF9">
      <w:pPr>
        <w:pStyle w:val="Tiumccp1"/>
        <w:numPr>
          <w:ilvl w:val="1"/>
          <w:numId w:val="2"/>
        </w:numPr>
        <w:tabs>
          <w:tab w:val="clear" w:pos="6379"/>
        </w:tabs>
        <w:jc w:val="both"/>
        <w:outlineLvl w:val="1"/>
        <w:rPr>
          <w:noProof/>
          <w:lang w:val="en-GB" w:eastAsia="en-GB"/>
        </w:rPr>
      </w:pPr>
      <w:r>
        <w:t xml:space="preserve"> Chi tiết: </w:t>
      </w:r>
    </w:p>
    <w:p w14:paraId="0D5D2FDD" w14:textId="6486970C" w:rsidR="00333A85" w:rsidRPr="00333A85" w:rsidRDefault="00333A85" w:rsidP="00333A85">
      <w:pPr>
        <w:pStyle w:val="Tiumccp1"/>
        <w:numPr>
          <w:ilvl w:val="2"/>
          <w:numId w:val="2"/>
        </w:numPr>
        <w:tabs>
          <w:tab w:val="clear" w:pos="6379"/>
        </w:tabs>
        <w:jc w:val="both"/>
        <w:outlineLvl w:val="1"/>
        <w:rPr>
          <w:noProof/>
          <w:lang w:val="en-GB" w:eastAsia="en-GB"/>
        </w:rPr>
      </w:pPr>
      <w:r>
        <w:t>Sơ đồ Class</w:t>
      </w:r>
    </w:p>
    <w:p w14:paraId="1A5D840C" w14:textId="176CAD0F" w:rsidR="00333A85" w:rsidRPr="00333A85" w:rsidRDefault="00333A85" w:rsidP="00333A85">
      <w:pPr>
        <w:pStyle w:val="Tiumccp1"/>
        <w:numPr>
          <w:ilvl w:val="2"/>
          <w:numId w:val="2"/>
        </w:numPr>
        <w:tabs>
          <w:tab w:val="clear" w:pos="6379"/>
        </w:tabs>
        <w:jc w:val="both"/>
        <w:outlineLvl w:val="1"/>
        <w:rPr>
          <w:noProof/>
          <w:lang w:val="en-GB" w:eastAsia="en-GB"/>
        </w:rPr>
      </w:pPr>
      <w:r>
        <w:t>Sơ đồ hoạt động</w:t>
      </w:r>
    </w:p>
    <w:p w14:paraId="13DC77AC" w14:textId="77777777" w:rsidR="00333A85" w:rsidRPr="00647BF9" w:rsidRDefault="00333A85" w:rsidP="00333A85">
      <w:pPr>
        <w:pStyle w:val="Tiumccp1"/>
        <w:tabs>
          <w:tab w:val="clear" w:pos="6379"/>
        </w:tabs>
        <w:ind w:left="720"/>
        <w:jc w:val="both"/>
        <w:outlineLvl w:val="1"/>
        <w:rPr>
          <w:noProof/>
          <w:lang w:val="en-GB" w:eastAsia="en-GB"/>
        </w:rPr>
      </w:pPr>
    </w:p>
    <w:p w14:paraId="6ABCBB27" w14:textId="119DCF12" w:rsidR="001275D5" w:rsidRPr="001275D5" w:rsidRDefault="001275D5" w:rsidP="001275D5">
      <w:pPr>
        <w:spacing w:after="200" w:line="276" w:lineRule="auto"/>
      </w:pPr>
      <w:r>
        <w:br w:type="page"/>
      </w:r>
    </w:p>
    <w:p w14:paraId="2CED8451" w14:textId="07D8F580" w:rsidR="00B37E3A" w:rsidRPr="00FB4455" w:rsidRDefault="001275D5" w:rsidP="00DE5D54">
      <w:pPr>
        <w:pStyle w:val="Tiumccp1"/>
        <w:numPr>
          <w:ilvl w:val="1"/>
          <w:numId w:val="9"/>
        </w:numPr>
        <w:tabs>
          <w:tab w:val="clear" w:pos="6379"/>
        </w:tabs>
        <w:jc w:val="both"/>
        <w:outlineLvl w:val="1"/>
      </w:pPr>
      <w:r>
        <w:lastRenderedPageBreak/>
        <w:t xml:space="preserve"> </w:t>
      </w:r>
      <w:r w:rsidRPr="00FB4455">
        <w:t>Đặc tả Use Case</w:t>
      </w:r>
      <w:r w:rsidR="001152CF" w:rsidRPr="00FB4455">
        <w:t>:</w:t>
      </w:r>
    </w:p>
    <w:p w14:paraId="294ED6FD" w14:textId="77777777" w:rsidR="00975945" w:rsidRDefault="00975945" w:rsidP="00DE5D54">
      <w:pPr>
        <w:pStyle w:val="Tiumccp1"/>
        <w:numPr>
          <w:ilvl w:val="2"/>
          <w:numId w:val="9"/>
        </w:numPr>
        <w:tabs>
          <w:tab w:val="clear" w:pos="6379"/>
        </w:tabs>
        <w:jc w:val="both"/>
        <w:outlineLvl w:val="1"/>
      </w:pPr>
    </w:p>
    <w:p w14:paraId="545AA7E9" w14:textId="496A8982" w:rsidR="001152CF" w:rsidRDefault="002B058F" w:rsidP="00DE5D54">
      <w:pPr>
        <w:pStyle w:val="Tiumccp1"/>
        <w:numPr>
          <w:ilvl w:val="1"/>
          <w:numId w:val="9"/>
        </w:numPr>
        <w:jc w:val="both"/>
        <w:outlineLvl w:val="1"/>
      </w:pPr>
      <w:r w:rsidRPr="00165E85">
        <w:t>Xây dựng biểu đồ hoạt động</w:t>
      </w:r>
      <w:r w:rsidR="001152CF" w:rsidRPr="00165E85">
        <w:t>:</w:t>
      </w:r>
    </w:p>
    <w:p w14:paraId="233E7AAD" w14:textId="0605862A" w:rsidR="0022443C" w:rsidRDefault="0022443C" w:rsidP="0022443C">
      <w:pPr>
        <w:pStyle w:val="Nidungvnbn"/>
      </w:pPr>
      <w:r>
        <w:t xml:space="preserve">Biểu đồ hoạt động </w:t>
      </w:r>
      <w:r w:rsidR="00165E85">
        <w:t>làm bài thi online</w:t>
      </w:r>
    </w:p>
    <w:p w14:paraId="1CF8A3BF" w14:textId="7099A59F" w:rsidR="00C91225" w:rsidRDefault="00C91225" w:rsidP="00C91225">
      <w:pPr>
        <w:pStyle w:val="Nidungvnbn"/>
        <w:jc w:val="center"/>
      </w:pPr>
      <w:r w:rsidRPr="00C91225">
        <w:rPr>
          <w:noProof/>
        </w:rPr>
        <w:drawing>
          <wp:inline distT="0" distB="0" distL="0" distR="0" wp14:anchorId="76D562BC" wp14:editId="7339B69D">
            <wp:extent cx="2429214" cy="4505954"/>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9214" cy="4505954"/>
                    </a:xfrm>
                    <a:prstGeom prst="rect">
                      <a:avLst/>
                    </a:prstGeom>
                  </pic:spPr>
                </pic:pic>
              </a:graphicData>
            </a:graphic>
          </wp:inline>
        </w:drawing>
      </w:r>
    </w:p>
    <w:p w14:paraId="71B4A0F4" w14:textId="2C3B1A86" w:rsidR="007E7FF7" w:rsidRDefault="0022443C" w:rsidP="0022443C">
      <w:pPr>
        <w:pStyle w:val="Caption"/>
      </w:pPr>
      <w:bookmarkStart w:id="9" w:name="_Toc39648205"/>
      <w:r>
        <w:t xml:space="preserve">Hình 2. </w:t>
      </w:r>
      <w:r w:rsidR="000E591B">
        <w:fldChar w:fldCharType="begin"/>
      </w:r>
      <w:r w:rsidR="000E591B">
        <w:instrText xml:space="preserve"> SEQ Hình_2. \* ARABIC </w:instrText>
      </w:r>
      <w:r w:rsidR="000E591B">
        <w:fldChar w:fldCharType="separate"/>
      </w:r>
      <w:r w:rsidR="000819D9">
        <w:rPr>
          <w:noProof/>
        </w:rPr>
        <w:t>2</w:t>
      </w:r>
      <w:r w:rsidR="000E591B">
        <w:rPr>
          <w:noProof/>
        </w:rPr>
        <w:fldChar w:fldCharType="end"/>
      </w:r>
      <w:r>
        <w:t xml:space="preserve">: </w:t>
      </w:r>
      <w:r w:rsidR="00D73D64">
        <w:t xml:space="preserve">Biểu đồ hoạt động Quy trình </w:t>
      </w:r>
      <w:bookmarkEnd w:id="9"/>
      <w:r w:rsidR="00C91225">
        <w:t>làm bài thi online</w:t>
      </w:r>
    </w:p>
    <w:p w14:paraId="0FB97E8C" w14:textId="30AAA086" w:rsidR="000819D9" w:rsidRDefault="000819D9" w:rsidP="000819D9">
      <w:pPr>
        <w:rPr>
          <w:rFonts w:eastAsiaTheme="majorEastAsia"/>
        </w:rPr>
      </w:pPr>
    </w:p>
    <w:p w14:paraId="72B35AF3" w14:textId="4656857F" w:rsidR="000819D9" w:rsidRDefault="00B62BD2" w:rsidP="00DE5D54">
      <w:pPr>
        <w:pStyle w:val="Tiumccp1"/>
        <w:numPr>
          <w:ilvl w:val="1"/>
          <w:numId w:val="9"/>
        </w:numPr>
        <w:jc w:val="both"/>
        <w:outlineLvl w:val="1"/>
      </w:pPr>
      <w:r>
        <w:t xml:space="preserve"> </w:t>
      </w:r>
      <w:r w:rsidR="00291B4F">
        <w:t>Xây dựng biểu đồ lớp</w:t>
      </w:r>
      <w:r w:rsidR="000819D9">
        <w:t>:</w:t>
      </w:r>
    </w:p>
    <w:p w14:paraId="25A30F35" w14:textId="1FFA19F6" w:rsidR="000819D9" w:rsidRDefault="000819D9" w:rsidP="000819D9">
      <w:pPr>
        <w:pStyle w:val="Nidungvnbn"/>
        <w:rPr>
          <w:rFonts w:eastAsiaTheme="majorEastAsia"/>
        </w:rPr>
      </w:pPr>
    </w:p>
    <w:p w14:paraId="1CDD0E99" w14:textId="183226CE" w:rsidR="000819D9" w:rsidRPr="000819D9" w:rsidRDefault="000819D9" w:rsidP="000819D9">
      <w:pPr>
        <w:pStyle w:val="Caption"/>
        <w:rPr>
          <w:rFonts w:eastAsiaTheme="majorEastAsia"/>
        </w:rPr>
      </w:pPr>
      <w:bookmarkStart w:id="10" w:name="_Toc39648206"/>
      <w:r>
        <w:t xml:space="preserve">Hình 2. </w:t>
      </w:r>
      <w:r w:rsidR="000E591B">
        <w:fldChar w:fldCharType="begin"/>
      </w:r>
      <w:r w:rsidR="000E591B">
        <w:instrText xml:space="preserve"> SEQ Hình_2. \* ARABIC </w:instrText>
      </w:r>
      <w:r w:rsidR="000E591B">
        <w:fldChar w:fldCharType="separate"/>
      </w:r>
      <w:r>
        <w:rPr>
          <w:noProof/>
        </w:rPr>
        <w:t>3</w:t>
      </w:r>
      <w:r w:rsidR="000E591B">
        <w:rPr>
          <w:noProof/>
        </w:rPr>
        <w:fldChar w:fldCharType="end"/>
      </w:r>
      <w:r w:rsidR="00CF6E4B">
        <w:t>: Biểu</w:t>
      </w:r>
      <w:r>
        <w:t xml:space="preserve"> đồ class</w:t>
      </w:r>
      <w:bookmarkEnd w:id="10"/>
    </w:p>
    <w:sectPr w:rsidR="000819D9" w:rsidRPr="000819D9" w:rsidSect="00DB7595">
      <w:headerReference w:type="default" r:id="rId13"/>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70D1E6" w14:textId="77777777" w:rsidR="00281636" w:rsidRDefault="00281636" w:rsidP="00453AB1">
      <w:r>
        <w:separator/>
      </w:r>
    </w:p>
    <w:p w14:paraId="2E313A93" w14:textId="77777777" w:rsidR="00281636" w:rsidRDefault="00281636"/>
  </w:endnote>
  <w:endnote w:type="continuationSeparator" w:id="0">
    <w:p w14:paraId="07557B0D" w14:textId="77777777" w:rsidR="00281636" w:rsidRDefault="00281636" w:rsidP="00453AB1">
      <w:r>
        <w:continuationSeparator/>
      </w:r>
    </w:p>
    <w:p w14:paraId="755E5DAA" w14:textId="77777777" w:rsidR="00281636" w:rsidRDefault="002816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828D39" w14:textId="77777777" w:rsidR="00281636" w:rsidRDefault="00281636" w:rsidP="00453AB1">
      <w:r>
        <w:separator/>
      </w:r>
    </w:p>
    <w:p w14:paraId="1A708619" w14:textId="77777777" w:rsidR="00281636" w:rsidRDefault="00281636"/>
  </w:footnote>
  <w:footnote w:type="continuationSeparator" w:id="0">
    <w:p w14:paraId="2FED2405" w14:textId="77777777" w:rsidR="00281636" w:rsidRDefault="00281636" w:rsidP="00453AB1">
      <w:r>
        <w:continuationSeparator/>
      </w:r>
    </w:p>
    <w:p w14:paraId="378B9FDF" w14:textId="77777777" w:rsidR="00281636" w:rsidRDefault="0028163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238218" w14:textId="77777777" w:rsidR="008832AF" w:rsidRDefault="008832AF">
    <w:pPr>
      <w:pStyle w:val="Header"/>
      <w:jc w:val="center"/>
    </w:pPr>
  </w:p>
  <w:p w14:paraId="7942D9A9" w14:textId="77777777" w:rsidR="008832AF" w:rsidRDefault="008832A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1057650"/>
      <w:docPartObj>
        <w:docPartGallery w:val="Page Numbers (Top of Page)"/>
        <w:docPartUnique/>
      </w:docPartObj>
    </w:sdtPr>
    <w:sdtEndPr>
      <w:rPr>
        <w:noProof/>
      </w:rPr>
    </w:sdtEndPr>
    <w:sdtContent>
      <w:p w14:paraId="3A78C547" w14:textId="3C08642C" w:rsidR="008832AF" w:rsidRDefault="008832AF">
        <w:pPr>
          <w:pStyle w:val="Header"/>
          <w:jc w:val="center"/>
        </w:pPr>
        <w:r>
          <w:fldChar w:fldCharType="begin"/>
        </w:r>
        <w:r>
          <w:instrText xml:space="preserve"> PAGE   \* MERGEFORMAT </w:instrText>
        </w:r>
        <w:r>
          <w:fldChar w:fldCharType="separate"/>
        </w:r>
        <w:r w:rsidR="003B7642">
          <w:rPr>
            <w:noProof/>
          </w:rPr>
          <w:t>iii</w:t>
        </w:r>
        <w:r>
          <w:rPr>
            <w:noProof/>
          </w:rPr>
          <w:fldChar w:fldCharType="end"/>
        </w:r>
      </w:p>
    </w:sdtContent>
  </w:sdt>
  <w:p w14:paraId="46350E08" w14:textId="77777777" w:rsidR="008832AF" w:rsidRDefault="008832A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43F554F2" w14:textId="64B7DC7D" w:rsidR="008832AF" w:rsidRDefault="008832AF">
        <w:pPr>
          <w:pStyle w:val="Header"/>
          <w:jc w:val="center"/>
        </w:pPr>
        <w:r>
          <w:fldChar w:fldCharType="begin"/>
        </w:r>
        <w:r>
          <w:instrText xml:space="preserve"> PAGE   \* MERGEFORMAT </w:instrText>
        </w:r>
        <w:r>
          <w:fldChar w:fldCharType="separate"/>
        </w:r>
        <w:r w:rsidR="003B7642">
          <w:rPr>
            <w:noProof/>
          </w:rPr>
          <w:t>4</w:t>
        </w:r>
        <w:r>
          <w:rPr>
            <w:noProof/>
          </w:rPr>
          <w:fldChar w:fldCharType="end"/>
        </w:r>
      </w:p>
    </w:sdtContent>
  </w:sdt>
  <w:p w14:paraId="35C89338" w14:textId="77777777" w:rsidR="008832AF" w:rsidRDefault="008832AF">
    <w:pPr>
      <w:pStyle w:val="Header"/>
    </w:pPr>
  </w:p>
  <w:p w14:paraId="25ACBCE2" w14:textId="77777777" w:rsidR="008832AF" w:rsidRDefault="008832A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651A"/>
    <w:multiLevelType w:val="hybridMultilevel"/>
    <w:tmpl w:val="D758C936"/>
    <w:lvl w:ilvl="0" w:tplc="3DCE763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057E35"/>
    <w:multiLevelType w:val="multilevel"/>
    <w:tmpl w:val="839C882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D85B89"/>
    <w:multiLevelType w:val="hybridMultilevel"/>
    <w:tmpl w:val="FF90F492"/>
    <w:lvl w:ilvl="0" w:tplc="3DCE763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91257"/>
    <w:multiLevelType w:val="hybridMultilevel"/>
    <w:tmpl w:val="72A24B22"/>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4" w15:restartNumberingAfterBreak="0">
    <w:nsid w:val="25415BAB"/>
    <w:multiLevelType w:val="hybridMultilevel"/>
    <w:tmpl w:val="CF4080DE"/>
    <w:lvl w:ilvl="0" w:tplc="6980F4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AB53C4"/>
    <w:multiLevelType w:val="hybridMultilevel"/>
    <w:tmpl w:val="8E80641A"/>
    <w:lvl w:ilvl="0" w:tplc="0409000F">
      <w:start w:val="1"/>
      <w:numFmt w:val="decimal"/>
      <w:lvlText w:val="%1."/>
      <w:lvlJc w:val="left"/>
      <w:pPr>
        <w:ind w:left="436" w:hanging="360"/>
      </w:p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6" w15:restartNumberingAfterBreak="0">
    <w:nsid w:val="299D3963"/>
    <w:multiLevelType w:val="hybridMultilevel"/>
    <w:tmpl w:val="99BEB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B6128B"/>
    <w:multiLevelType w:val="multilevel"/>
    <w:tmpl w:val="3396586E"/>
    <w:lvl w:ilvl="0">
      <w:start w:val="1"/>
      <w:numFmt w:val="decimal"/>
      <w:pStyle w:val="Chng"/>
      <w:suff w:val="nothing"/>
      <w:lvlText w:val="CHƯƠNG %1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62A6969"/>
    <w:multiLevelType w:val="hybridMultilevel"/>
    <w:tmpl w:val="42CC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555286"/>
    <w:multiLevelType w:val="hybridMultilevel"/>
    <w:tmpl w:val="5DDADED6"/>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10" w15:restartNumberingAfterBreak="0">
    <w:nsid w:val="4E956472"/>
    <w:multiLevelType w:val="multilevel"/>
    <w:tmpl w:val="8472935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F6E710E"/>
    <w:multiLevelType w:val="hybridMultilevel"/>
    <w:tmpl w:val="0110156C"/>
    <w:lvl w:ilvl="0" w:tplc="F334B5A4">
      <w:numFmt w:val="bullet"/>
      <w:lvlText w:val=""/>
      <w:lvlJc w:val="left"/>
      <w:pPr>
        <w:ind w:left="1080" w:hanging="360"/>
      </w:pPr>
      <w:rPr>
        <w:rFonts w:ascii="Wingdings" w:eastAsia="Times New Roman"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30236E0"/>
    <w:multiLevelType w:val="hybridMultilevel"/>
    <w:tmpl w:val="5106B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223AD4"/>
    <w:multiLevelType w:val="multilevel"/>
    <w:tmpl w:val="1CC0574C"/>
    <w:lvl w:ilvl="0">
      <w:start w:val="2"/>
      <w:numFmt w:val="decimal"/>
      <w:lvlText w:val="%1"/>
      <w:lvlJc w:val="left"/>
      <w:pPr>
        <w:ind w:left="360" w:hanging="360"/>
      </w:pPr>
      <w:rPr>
        <w:rFonts w:hint="default"/>
      </w:rPr>
    </w:lvl>
    <w:lvl w:ilvl="1">
      <w:start w:val="1"/>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4800" w:hanging="1800"/>
      </w:pPr>
      <w:rPr>
        <w:rFonts w:hint="default"/>
      </w:rPr>
    </w:lvl>
  </w:abstractNum>
  <w:abstractNum w:abstractNumId="14" w15:restartNumberingAfterBreak="0">
    <w:nsid w:val="73695008"/>
    <w:multiLevelType w:val="hybridMultilevel"/>
    <w:tmpl w:val="2F8C91B8"/>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15" w15:restartNumberingAfterBreak="0">
    <w:nsid w:val="7B6A6BDD"/>
    <w:multiLevelType w:val="hybridMultilevel"/>
    <w:tmpl w:val="95542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271E7E"/>
    <w:multiLevelType w:val="multilevel"/>
    <w:tmpl w:val="14123EE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E3F16EF"/>
    <w:multiLevelType w:val="hybridMultilevel"/>
    <w:tmpl w:val="2068A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7"/>
  </w:num>
  <w:num w:numId="4">
    <w:abstractNumId w:val="8"/>
  </w:num>
  <w:num w:numId="5">
    <w:abstractNumId w:val="15"/>
  </w:num>
  <w:num w:numId="6">
    <w:abstractNumId w:val="12"/>
  </w:num>
  <w:num w:numId="7">
    <w:abstractNumId w:val="2"/>
  </w:num>
  <w:num w:numId="8">
    <w:abstractNumId w:val="4"/>
  </w:num>
  <w:num w:numId="9">
    <w:abstractNumId w:val="13"/>
  </w:num>
  <w:num w:numId="10">
    <w:abstractNumId w:val="3"/>
  </w:num>
  <w:num w:numId="11">
    <w:abstractNumId w:val="17"/>
  </w:num>
  <w:num w:numId="12">
    <w:abstractNumId w:val="6"/>
  </w:num>
  <w:num w:numId="13">
    <w:abstractNumId w:val="14"/>
  </w:num>
  <w:num w:numId="14">
    <w:abstractNumId w:val="9"/>
  </w:num>
  <w:num w:numId="15">
    <w:abstractNumId w:val="10"/>
  </w:num>
  <w:num w:numId="16">
    <w:abstractNumId w:val="5"/>
  </w:num>
  <w:num w:numId="17">
    <w:abstractNumId w:val="11"/>
  </w:num>
  <w:num w:numId="18">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2C0"/>
    <w:rsid w:val="00000FCE"/>
    <w:rsid w:val="00015D49"/>
    <w:rsid w:val="00023DE0"/>
    <w:rsid w:val="00024496"/>
    <w:rsid w:val="000247A2"/>
    <w:rsid w:val="000268C7"/>
    <w:rsid w:val="000305C0"/>
    <w:rsid w:val="00032959"/>
    <w:rsid w:val="00041832"/>
    <w:rsid w:val="000450FD"/>
    <w:rsid w:val="000478D5"/>
    <w:rsid w:val="00051580"/>
    <w:rsid w:val="000566A9"/>
    <w:rsid w:val="00061BF6"/>
    <w:rsid w:val="00065EEE"/>
    <w:rsid w:val="000662CF"/>
    <w:rsid w:val="00067C87"/>
    <w:rsid w:val="000706FE"/>
    <w:rsid w:val="00071F72"/>
    <w:rsid w:val="000819D9"/>
    <w:rsid w:val="00084684"/>
    <w:rsid w:val="00086B7D"/>
    <w:rsid w:val="000915F4"/>
    <w:rsid w:val="00092E91"/>
    <w:rsid w:val="00096858"/>
    <w:rsid w:val="000A2B19"/>
    <w:rsid w:val="000A41CE"/>
    <w:rsid w:val="000A7D61"/>
    <w:rsid w:val="000B18E7"/>
    <w:rsid w:val="000C6E26"/>
    <w:rsid w:val="000D12A4"/>
    <w:rsid w:val="000D3B00"/>
    <w:rsid w:val="000D4A14"/>
    <w:rsid w:val="000D65A5"/>
    <w:rsid w:val="000D7C07"/>
    <w:rsid w:val="000E1242"/>
    <w:rsid w:val="000E5603"/>
    <w:rsid w:val="000E591B"/>
    <w:rsid w:val="000E7945"/>
    <w:rsid w:val="000F3C40"/>
    <w:rsid w:val="000F4B8B"/>
    <w:rsid w:val="000F57B2"/>
    <w:rsid w:val="00100790"/>
    <w:rsid w:val="00101B53"/>
    <w:rsid w:val="00101D39"/>
    <w:rsid w:val="001104D9"/>
    <w:rsid w:val="00113410"/>
    <w:rsid w:val="001152CF"/>
    <w:rsid w:val="00123E5A"/>
    <w:rsid w:val="00124DCC"/>
    <w:rsid w:val="00125C96"/>
    <w:rsid w:val="00125CB8"/>
    <w:rsid w:val="00126627"/>
    <w:rsid w:val="00126CD3"/>
    <w:rsid w:val="001275D5"/>
    <w:rsid w:val="00127CC2"/>
    <w:rsid w:val="00133202"/>
    <w:rsid w:val="001334E1"/>
    <w:rsid w:val="00137133"/>
    <w:rsid w:val="00137B73"/>
    <w:rsid w:val="001455E0"/>
    <w:rsid w:val="00145D89"/>
    <w:rsid w:val="00147E71"/>
    <w:rsid w:val="00150576"/>
    <w:rsid w:val="001528A2"/>
    <w:rsid w:val="001573E3"/>
    <w:rsid w:val="00162920"/>
    <w:rsid w:val="00162CED"/>
    <w:rsid w:val="00162D09"/>
    <w:rsid w:val="001656D9"/>
    <w:rsid w:val="00165E85"/>
    <w:rsid w:val="00176EB2"/>
    <w:rsid w:val="0018720C"/>
    <w:rsid w:val="00190DC7"/>
    <w:rsid w:val="00194B9B"/>
    <w:rsid w:val="001A17DE"/>
    <w:rsid w:val="001A286E"/>
    <w:rsid w:val="001A516A"/>
    <w:rsid w:val="001A53B2"/>
    <w:rsid w:val="001B3973"/>
    <w:rsid w:val="001C7E8B"/>
    <w:rsid w:val="001D7A05"/>
    <w:rsid w:val="001E16D9"/>
    <w:rsid w:val="001E4A6A"/>
    <w:rsid w:val="001E5B37"/>
    <w:rsid w:val="001E6B0F"/>
    <w:rsid w:val="001E792C"/>
    <w:rsid w:val="001F55D0"/>
    <w:rsid w:val="002040AA"/>
    <w:rsid w:val="002065DE"/>
    <w:rsid w:val="00207DC2"/>
    <w:rsid w:val="002119EA"/>
    <w:rsid w:val="00211CD4"/>
    <w:rsid w:val="00221A29"/>
    <w:rsid w:val="0022443C"/>
    <w:rsid w:val="002347EC"/>
    <w:rsid w:val="00235345"/>
    <w:rsid w:val="00235599"/>
    <w:rsid w:val="00241993"/>
    <w:rsid w:val="0024386B"/>
    <w:rsid w:val="002502A3"/>
    <w:rsid w:val="002516CE"/>
    <w:rsid w:val="00251747"/>
    <w:rsid w:val="00252C6B"/>
    <w:rsid w:val="00252D32"/>
    <w:rsid w:val="00252F26"/>
    <w:rsid w:val="00253BD5"/>
    <w:rsid w:val="00253FA1"/>
    <w:rsid w:val="00256952"/>
    <w:rsid w:val="002606AA"/>
    <w:rsid w:val="00261DD7"/>
    <w:rsid w:val="00262295"/>
    <w:rsid w:val="00272A81"/>
    <w:rsid w:val="00272C93"/>
    <w:rsid w:val="00281636"/>
    <w:rsid w:val="0028200C"/>
    <w:rsid w:val="002839E0"/>
    <w:rsid w:val="002867D5"/>
    <w:rsid w:val="002872EF"/>
    <w:rsid w:val="002876DE"/>
    <w:rsid w:val="00291721"/>
    <w:rsid w:val="00291B4F"/>
    <w:rsid w:val="002932FF"/>
    <w:rsid w:val="00294320"/>
    <w:rsid w:val="00294A2F"/>
    <w:rsid w:val="002A09A1"/>
    <w:rsid w:val="002A6305"/>
    <w:rsid w:val="002A76D5"/>
    <w:rsid w:val="002B058F"/>
    <w:rsid w:val="002B1C86"/>
    <w:rsid w:val="002C058B"/>
    <w:rsid w:val="002C11DF"/>
    <w:rsid w:val="002C1A95"/>
    <w:rsid w:val="002C3EDC"/>
    <w:rsid w:val="002C4B29"/>
    <w:rsid w:val="002D22A8"/>
    <w:rsid w:val="002D37AD"/>
    <w:rsid w:val="002D4629"/>
    <w:rsid w:val="002D66E8"/>
    <w:rsid w:val="002D74F6"/>
    <w:rsid w:val="002D796D"/>
    <w:rsid w:val="002D7D36"/>
    <w:rsid w:val="002E3D24"/>
    <w:rsid w:val="002E6DF8"/>
    <w:rsid w:val="002F1490"/>
    <w:rsid w:val="002F56EC"/>
    <w:rsid w:val="003008C5"/>
    <w:rsid w:val="00302132"/>
    <w:rsid w:val="00302338"/>
    <w:rsid w:val="0030494E"/>
    <w:rsid w:val="003055E0"/>
    <w:rsid w:val="00310762"/>
    <w:rsid w:val="00313559"/>
    <w:rsid w:val="00314E90"/>
    <w:rsid w:val="0031501D"/>
    <w:rsid w:val="003218FF"/>
    <w:rsid w:val="00322D97"/>
    <w:rsid w:val="003314E3"/>
    <w:rsid w:val="00332EF3"/>
    <w:rsid w:val="00333A85"/>
    <w:rsid w:val="00333C0A"/>
    <w:rsid w:val="003379AC"/>
    <w:rsid w:val="00337DF8"/>
    <w:rsid w:val="00340647"/>
    <w:rsid w:val="00346FE8"/>
    <w:rsid w:val="003565E8"/>
    <w:rsid w:val="00357577"/>
    <w:rsid w:val="0036166F"/>
    <w:rsid w:val="00366CA6"/>
    <w:rsid w:val="00371BDC"/>
    <w:rsid w:val="00373CC6"/>
    <w:rsid w:val="003851C2"/>
    <w:rsid w:val="00385F67"/>
    <w:rsid w:val="00386B93"/>
    <w:rsid w:val="00387321"/>
    <w:rsid w:val="003909DB"/>
    <w:rsid w:val="00391C27"/>
    <w:rsid w:val="003921EC"/>
    <w:rsid w:val="00394312"/>
    <w:rsid w:val="003A0835"/>
    <w:rsid w:val="003A7CB9"/>
    <w:rsid w:val="003B2056"/>
    <w:rsid w:val="003B3082"/>
    <w:rsid w:val="003B3959"/>
    <w:rsid w:val="003B46A2"/>
    <w:rsid w:val="003B57DB"/>
    <w:rsid w:val="003B617F"/>
    <w:rsid w:val="003B7642"/>
    <w:rsid w:val="003C3226"/>
    <w:rsid w:val="003C4486"/>
    <w:rsid w:val="003C4BD2"/>
    <w:rsid w:val="003C72D5"/>
    <w:rsid w:val="003C7675"/>
    <w:rsid w:val="003C79F4"/>
    <w:rsid w:val="003D1A16"/>
    <w:rsid w:val="003D2EA3"/>
    <w:rsid w:val="003D676D"/>
    <w:rsid w:val="003D6BFD"/>
    <w:rsid w:val="003E2BDF"/>
    <w:rsid w:val="003E42D8"/>
    <w:rsid w:val="003E58C9"/>
    <w:rsid w:val="003F03ED"/>
    <w:rsid w:val="003F4111"/>
    <w:rsid w:val="003F7C45"/>
    <w:rsid w:val="00402ED0"/>
    <w:rsid w:val="0040533C"/>
    <w:rsid w:val="00407466"/>
    <w:rsid w:val="00413AD7"/>
    <w:rsid w:val="00413C41"/>
    <w:rsid w:val="00417010"/>
    <w:rsid w:val="0042121C"/>
    <w:rsid w:val="0042527C"/>
    <w:rsid w:val="00425D4B"/>
    <w:rsid w:val="00426420"/>
    <w:rsid w:val="00432AF9"/>
    <w:rsid w:val="0043349A"/>
    <w:rsid w:val="00435F31"/>
    <w:rsid w:val="00436863"/>
    <w:rsid w:val="00443EEB"/>
    <w:rsid w:val="004459B2"/>
    <w:rsid w:val="00447DD7"/>
    <w:rsid w:val="00453AB1"/>
    <w:rsid w:val="0045749E"/>
    <w:rsid w:val="00457B8B"/>
    <w:rsid w:val="00460805"/>
    <w:rsid w:val="00465049"/>
    <w:rsid w:val="00470267"/>
    <w:rsid w:val="00472197"/>
    <w:rsid w:val="00474FE8"/>
    <w:rsid w:val="004754B4"/>
    <w:rsid w:val="00476C95"/>
    <w:rsid w:val="00477935"/>
    <w:rsid w:val="0048039F"/>
    <w:rsid w:val="0048170F"/>
    <w:rsid w:val="004830F9"/>
    <w:rsid w:val="00484139"/>
    <w:rsid w:val="0049340C"/>
    <w:rsid w:val="00494517"/>
    <w:rsid w:val="00494A1A"/>
    <w:rsid w:val="004A07EF"/>
    <w:rsid w:val="004A253D"/>
    <w:rsid w:val="004A2645"/>
    <w:rsid w:val="004A6F1A"/>
    <w:rsid w:val="004A7C39"/>
    <w:rsid w:val="004B14FB"/>
    <w:rsid w:val="004B58FE"/>
    <w:rsid w:val="004C0536"/>
    <w:rsid w:val="004C49F8"/>
    <w:rsid w:val="004C70B8"/>
    <w:rsid w:val="004C7EA9"/>
    <w:rsid w:val="004D104D"/>
    <w:rsid w:val="004D556B"/>
    <w:rsid w:val="004D6640"/>
    <w:rsid w:val="004D66CB"/>
    <w:rsid w:val="004D6E1E"/>
    <w:rsid w:val="004D74A5"/>
    <w:rsid w:val="004D7503"/>
    <w:rsid w:val="004E0003"/>
    <w:rsid w:val="004E2859"/>
    <w:rsid w:val="004E30E7"/>
    <w:rsid w:val="004E3407"/>
    <w:rsid w:val="004E3C16"/>
    <w:rsid w:val="004E5EB7"/>
    <w:rsid w:val="004E69ED"/>
    <w:rsid w:val="004F2BAE"/>
    <w:rsid w:val="004F3010"/>
    <w:rsid w:val="004F5A24"/>
    <w:rsid w:val="004F6063"/>
    <w:rsid w:val="004F7507"/>
    <w:rsid w:val="00500EBB"/>
    <w:rsid w:val="00502B2D"/>
    <w:rsid w:val="005113F9"/>
    <w:rsid w:val="00513195"/>
    <w:rsid w:val="00515D97"/>
    <w:rsid w:val="00522E6B"/>
    <w:rsid w:val="00524AB3"/>
    <w:rsid w:val="00525B51"/>
    <w:rsid w:val="00530247"/>
    <w:rsid w:val="00535F05"/>
    <w:rsid w:val="00557FB9"/>
    <w:rsid w:val="00563C69"/>
    <w:rsid w:val="005650EA"/>
    <w:rsid w:val="0057363C"/>
    <w:rsid w:val="00573C7C"/>
    <w:rsid w:val="00576219"/>
    <w:rsid w:val="00576431"/>
    <w:rsid w:val="005764C5"/>
    <w:rsid w:val="00583420"/>
    <w:rsid w:val="00584C58"/>
    <w:rsid w:val="00591039"/>
    <w:rsid w:val="00592670"/>
    <w:rsid w:val="00593511"/>
    <w:rsid w:val="00594A25"/>
    <w:rsid w:val="005A4A9F"/>
    <w:rsid w:val="005A50EC"/>
    <w:rsid w:val="005A54D4"/>
    <w:rsid w:val="005A614D"/>
    <w:rsid w:val="005A61C3"/>
    <w:rsid w:val="005B0122"/>
    <w:rsid w:val="005B0DFE"/>
    <w:rsid w:val="005B0E44"/>
    <w:rsid w:val="005B1E3E"/>
    <w:rsid w:val="005B24E9"/>
    <w:rsid w:val="005D0A24"/>
    <w:rsid w:val="005D26E8"/>
    <w:rsid w:val="005D3AEC"/>
    <w:rsid w:val="005D5C20"/>
    <w:rsid w:val="005D6206"/>
    <w:rsid w:val="005D6A98"/>
    <w:rsid w:val="005E125A"/>
    <w:rsid w:val="005E1BB1"/>
    <w:rsid w:val="005E6E2C"/>
    <w:rsid w:val="005F6E03"/>
    <w:rsid w:val="005F707D"/>
    <w:rsid w:val="006027F3"/>
    <w:rsid w:val="00604F25"/>
    <w:rsid w:val="00606671"/>
    <w:rsid w:val="00606D08"/>
    <w:rsid w:val="00610A3F"/>
    <w:rsid w:val="006204FC"/>
    <w:rsid w:val="0062220B"/>
    <w:rsid w:val="0062250E"/>
    <w:rsid w:val="00622706"/>
    <w:rsid w:val="006228A0"/>
    <w:rsid w:val="00624043"/>
    <w:rsid w:val="006247E1"/>
    <w:rsid w:val="00632DA7"/>
    <w:rsid w:val="00634EE0"/>
    <w:rsid w:val="006365B5"/>
    <w:rsid w:val="00640BD8"/>
    <w:rsid w:val="006411AF"/>
    <w:rsid w:val="0064189C"/>
    <w:rsid w:val="006426C6"/>
    <w:rsid w:val="0064454C"/>
    <w:rsid w:val="00647BF9"/>
    <w:rsid w:val="006500CD"/>
    <w:rsid w:val="006505D6"/>
    <w:rsid w:val="00650C50"/>
    <w:rsid w:val="00650D6A"/>
    <w:rsid w:val="00651480"/>
    <w:rsid w:val="00653677"/>
    <w:rsid w:val="00653722"/>
    <w:rsid w:val="00664735"/>
    <w:rsid w:val="00664CD6"/>
    <w:rsid w:val="00666E2C"/>
    <w:rsid w:val="00674696"/>
    <w:rsid w:val="00676B93"/>
    <w:rsid w:val="006800AD"/>
    <w:rsid w:val="0068177D"/>
    <w:rsid w:val="00684901"/>
    <w:rsid w:val="00692833"/>
    <w:rsid w:val="006941FE"/>
    <w:rsid w:val="006974C2"/>
    <w:rsid w:val="006A09F3"/>
    <w:rsid w:val="006A2A74"/>
    <w:rsid w:val="006A2AA5"/>
    <w:rsid w:val="006A39CA"/>
    <w:rsid w:val="006A446D"/>
    <w:rsid w:val="006B1B4B"/>
    <w:rsid w:val="006B1F43"/>
    <w:rsid w:val="006B4C49"/>
    <w:rsid w:val="006B73F6"/>
    <w:rsid w:val="006C66C8"/>
    <w:rsid w:val="006D1401"/>
    <w:rsid w:val="006D2A71"/>
    <w:rsid w:val="006D4A95"/>
    <w:rsid w:val="006D67B3"/>
    <w:rsid w:val="006E4346"/>
    <w:rsid w:val="006E4712"/>
    <w:rsid w:val="006E7577"/>
    <w:rsid w:val="006F290B"/>
    <w:rsid w:val="007028D0"/>
    <w:rsid w:val="00707F69"/>
    <w:rsid w:val="00714ED3"/>
    <w:rsid w:val="00715C91"/>
    <w:rsid w:val="0071632C"/>
    <w:rsid w:val="0072014F"/>
    <w:rsid w:val="00721465"/>
    <w:rsid w:val="007218C1"/>
    <w:rsid w:val="007256B6"/>
    <w:rsid w:val="00730049"/>
    <w:rsid w:val="00730D7E"/>
    <w:rsid w:val="00731231"/>
    <w:rsid w:val="00735CB8"/>
    <w:rsid w:val="00736640"/>
    <w:rsid w:val="00737340"/>
    <w:rsid w:val="007413EA"/>
    <w:rsid w:val="0074214A"/>
    <w:rsid w:val="00744776"/>
    <w:rsid w:val="00747558"/>
    <w:rsid w:val="00763135"/>
    <w:rsid w:val="00763526"/>
    <w:rsid w:val="00765AF0"/>
    <w:rsid w:val="007715AD"/>
    <w:rsid w:val="00772985"/>
    <w:rsid w:val="00773A1C"/>
    <w:rsid w:val="00774148"/>
    <w:rsid w:val="007744E7"/>
    <w:rsid w:val="0077459C"/>
    <w:rsid w:val="00775147"/>
    <w:rsid w:val="00776DC4"/>
    <w:rsid w:val="0077760F"/>
    <w:rsid w:val="00780034"/>
    <w:rsid w:val="00780061"/>
    <w:rsid w:val="00781525"/>
    <w:rsid w:val="0078227C"/>
    <w:rsid w:val="00785972"/>
    <w:rsid w:val="0078788A"/>
    <w:rsid w:val="00790639"/>
    <w:rsid w:val="00791950"/>
    <w:rsid w:val="00791EED"/>
    <w:rsid w:val="00791FB4"/>
    <w:rsid w:val="007A23D3"/>
    <w:rsid w:val="007A4B0E"/>
    <w:rsid w:val="007A4F54"/>
    <w:rsid w:val="007A6336"/>
    <w:rsid w:val="007B0BFA"/>
    <w:rsid w:val="007B1A23"/>
    <w:rsid w:val="007B2242"/>
    <w:rsid w:val="007B46D5"/>
    <w:rsid w:val="007B58CE"/>
    <w:rsid w:val="007B6639"/>
    <w:rsid w:val="007B7FF5"/>
    <w:rsid w:val="007C082D"/>
    <w:rsid w:val="007C0CA5"/>
    <w:rsid w:val="007C22BE"/>
    <w:rsid w:val="007D50A4"/>
    <w:rsid w:val="007E6AB9"/>
    <w:rsid w:val="007E7FF7"/>
    <w:rsid w:val="007F3180"/>
    <w:rsid w:val="007F5245"/>
    <w:rsid w:val="007F5C5A"/>
    <w:rsid w:val="0080523F"/>
    <w:rsid w:val="00810E04"/>
    <w:rsid w:val="00810FF6"/>
    <w:rsid w:val="00812F49"/>
    <w:rsid w:val="00815FED"/>
    <w:rsid w:val="00817F2C"/>
    <w:rsid w:val="0082110F"/>
    <w:rsid w:val="00825B18"/>
    <w:rsid w:val="00832439"/>
    <w:rsid w:val="00832F4D"/>
    <w:rsid w:val="00835F63"/>
    <w:rsid w:val="00840935"/>
    <w:rsid w:val="00842B39"/>
    <w:rsid w:val="008444CD"/>
    <w:rsid w:val="00846B9B"/>
    <w:rsid w:val="00847C6E"/>
    <w:rsid w:val="00851533"/>
    <w:rsid w:val="00860FCC"/>
    <w:rsid w:val="008618F9"/>
    <w:rsid w:val="00863F7C"/>
    <w:rsid w:val="00867C2D"/>
    <w:rsid w:val="008766B9"/>
    <w:rsid w:val="00880D36"/>
    <w:rsid w:val="00881733"/>
    <w:rsid w:val="008832AF"/>
    <w:rsid w:val="00884811"/>
    <w:rsid w:val="00894CC1"/>
    <w:rsid w:val="00896000"/>
    <w:rsid w:val="0089677D"/>
    <w:rsid w:val="008A0C84"/>
    <w:rsid w:val="008A27B6"/>
    <w:rsid w:val="008A696F"/>
    <w:rsid w:val="008A6F7F"/>
    <w:rsid w:val="008A7000"/>
    <w:rsid w:val="008A7598"/>
    <w:rsid w:val="008B0E50"/>
    <w:rsid w:val="008B3694"/>
    <w:rsid w:val="008B5701"/>
    <w:rsid w:val="008C38EA"/>
    <w:rsid w:val="008C56ED"/>
    <w:rsid w:val="008C6C5D"/>
    <w:rsid w:val="008D3B6D"/>
    <w:rsid w:val="008D5751"/>
    <w:rsid w:val="008E1224"/>
    <w:rsid w:val="008E14C7"/>
    <w:rsid w:val="008E2716"/>
    <w:rsid w:val="008E6453"/>
    <w:rsid w:val="008E6FF5"/>
    <w:rsid w:val="008F2D53"/>
    <w:rsid w:val="008F30AF"/>
    <w:rsid w:val="00904675"/>
    <w:rsid w:val="00904F5F"/>
    <w:rsid w:val="009064CD"/>
    <w:rsid w:val="00914B00"/>
    <w:rsid w:val="00916B04"/>
    <w:rsid w:val="0092082E"/>
    <w:rsid w:val="00921519"/>
    <w:rsid w:val="0093033E"/>
    <w:rsid w:val="00930D10"/>
    <w:rsid w:val="009372C0"/>
    <w:rsid w:val="009408E0"/>
    <w:rsid w:val="00942B81"/>
    <w:rsid w:val="0094476B"/>
    <w:rsid w:val="009457AA"/>
    <w:rsid w:val="00947EEC"/>
    <w:rsid w:val="009501CA"/>
    <w:rsid w:val="00952B26"/>
    <w:rsid w:val="00952D1F"/>
    <w:rsid w:val="009542A6"/>
    <w:rsid w:val="00961719"/>
    <w:rsid w:val="00962D5C"/>
    <w:rsid w:val="00966358"/>
    <w:rsid w:val="0096723F"/>
    <w:rsid w:val="00974DFC"/>
    <w:rsid w:val="00975945"/>
    <w:rsid w:val="00977CF5"/>
    <w:rsid w:val="009837E6"/>
    <w:rsid w:val="00983C3E"/>
    <w:rsid w:val="00984D75"/>
    <w:rsid w:val="009864A2"/>
    <w:rsid w:val="009901A5"/>
    <w:rsid w:val="009925F3"/>
    <w:rsid w:val="00994C49"/>
    <w:rsid w:val="00995B5E"/>
    <w:rsid w:val="009A06F2"/>
    <w:rsid w:val="009A1E1B"/>
    <w:rsid w:val="009B1160"/>
    <w:rsid w:val="009B25F9"/>
    <w:rsid w:val="009B4060"/>
    <w:rsid w:val="009B66ED"/>
    <w:rsid w:val="009B6E38"/>
    <w:rsid w:val="009C0D4A"/>
    <w:rsid w:val="009C396C"/>
    <w:rsid w:val="009C5815"/>
    <w:rsid w:val="009D0508"/>
    <w:rsid w:val="009E7BD3"/>
    <w:rsid w:val="009F136C"/>
    <w:rsid w:val="009F3CF8"/>
    <w:rsid w:val="009F7DF7"/>
    <w:rsid w:val="00A02915"/>
    <w:rsid w:val="00A02EE9"/>
    <w:rsid w:val="00A0611C"/>
    <w:rsid w:val="00A06202"/>
    <w:rsid w:val="00A0679F"/>
    <w:rsid w:val="00A10EA2"/>
    <w:rsid w:val="00A11576"/>
    <w:rsid w:val="00A125F7"/>
    <w:rsid w:val="00A14E09"/>
    <w:rsid w:val="00A1528A"/>
    <w:rsid w:val="00A15C57"/>
    <w:rsid w:val="00A20404"/>
    <w:rsid w:val="00A20D3C"/>
    <w:rsid w:val="00A234D9"/>
    <w:rsid w:val="00A24C17"/>
    <w:rsid w:val="00A2510F"/>
    <w:rsid w:val="00A25FEC"/>
    <w:rsid w:val="00A31F31"/>
    <w:rsid w:val="00A35BEF"/>
    <w:rsid w:val="00A3633D"/>
    <w:rsid w:val="00A36AA7"/>
    <w:rsid w:val="00A40F02"/>
    <w:rsid w:val="00A41F34"/>
    <w:rsid w:val="00A540D4"/>
    <w:rsid w:val="00A56CF7"/>
    <w:rsid w:val="00A6529F"/>
    <w:rsid w:val="00A65741"/>
    <w:rsid w:val="00A70979"/>
    <w:rsid w:val="00A82E00"/>
    <w:rsid w:val="00A83F80"/>
    <w:rsid w:val="00A9405D"/>
    <w:rsid w:val="00AA01EE"/>
    <w:rsid w:val="00AA2E2E"/>
    <w:rsid w:val="00AA4FBA"/>
    <w:rsid w:val="00AA5DFB"/>
    <w:rsid w:val="00AA6BA1"/>
    <w:rsid w:val="00AA719C"/>
    <w:rsid w:val="00AA7CE9"/>
    <w:rsid w:val="00AB2E98"/>
    <w:rsid w:val="00AB3EC5"/>
    <w:rsid w:val="00AC2862"/>
    <w:rsid w:val="00AC5B9B"/>
    <w:rsid w:val="00AC6D46"/>
    <w:rsid w:val="00AC718D"/>
    <w:rsid w:val="00AC7CF4"/>
    <w:rsid w:val="00AD30A4"/>
    <w:rsid w:val="00AD7CBE"/>
    <w:rsid w:val="00AE5520"/>
    <w:rsid w:val="00AE7D41"/>
    <w:rsid w:val="00AF5581"/>
    <w:rsid w:val="00B015B1"/>
    <w:rsid w:val="00B0223D"/>
    <w:rsid w:val="00B02FF6"/>
    <w:rsid w:val="00B04514"/>
    <w:rsid w:val="00B05541"/>
    <w:rsid w:val="00B10062"/>
    <w:rsid w:val="00B118C8"/>
    <w:rsid w:val="00B11E66"/>
    <w:rsid w:val="00B131AF"/>
    <w:rsid w:val="00B13321"/>
    <w:rsid w:val="00B1365C"/>
    <w:rsid w:val="00B14B7C"/>
    <w:rsid w:val="00B178D7"/>
    <w:rsid w:val="00B23ACB"/>
    <w:rsid w:val="00B269A7"/>
    <w:rsid w:val="00B30915"/>
    <w:rsid w:val="00B35D0D"/>
    <w:rsid w:val="00B37E3A"/>
    <w:rsid w:val="00B37E96"/>
    <w:rsid w:val="00B41396"/>
    <w:rsid w:val="00B419C3"/>
    <w:rsid w:val="00B43EAF"/>
    <w:rsid w:val="00B44D67"/>
    <w:rsid w:val="00B47492"/>
    <w:rsid w:val="00B513A8"/>
    <w:rsid w:val="00B52160"/>
    <w:rsid w:val="00B54767"/>
    <w:rsid w:val="00B552F7"/>
    <w:rsid w:val="00B55D40"/>
    <w:rsid w:val="00B605DE"/>
    <w:rsid w:val="00B62074"/>
    <w:rsid w:val="00B62922"/>
    <w:rsid w:val="00B62BD2"/>
    <w:rsid w:val="00B66DD4"/>
    <w:rsid w:val="00B671D6"/>
    <w:rsid w:val="00B673E1"/>
    <w:rsid w:val="00B728F4"/>
    <w:rsid w:val="00B7493E"/>
    <w:rsid w:val="00B74EC9"/>
    <w:rsid w:val="00B754A9"/>
    <w:rsid w:val="00B8489D"/>
    <w:rsid w:val="00B85CB3"/>
    <w:rsid w:val="00B85F5E"/>
    <w:rsid w:val="00B90E63"/>
    <w:rsid w:val="00B91338"/>
    <w:rsid w:val="00B930E9"/>
    <w:rsid w:val="00B94D24"/>
    <w:rsid w:val="00BA3912"/>
    <w:rsid w:val="00BA5196"/>
    <w:rsid w:val="00BA7606"/>
    <w:rsid w:val="00BA7FB4"/>
    <w:rsid w:val="00BB2B2A"/>
    <w:rsid w:val="00BB449C"/>
    <w:rsid w:val="00BC166F"/>
    <w:rsid w:val="00BC2B2E"/>
    <w:rsid w:val="00BC6CDD"/>
    <w:rsid w:val="00BD44C0"/>
    <w:rsid w:val="00BD6221"/>
    <w:rsid w:val="00BD7CEE"/>
    <w:rsid w:val="00BE019C"/>
    <w:rsid w:val="00BE08B5"/>
    <w:rsid w:val="00BF2664"/>
    <w:rsid w:val="00BF377F"/>
    <w:rsid w:val="00BF47E9"/>
    <w:rsid w:val="00BF50AF"/>
    <w:rsid w:val="00BF52E5"/>
    <w:rsid w:val="00C00242"/>
    <w:rsid w:val="00C00994"/>
    <w:rsid w:val="00C0172E"/>
    <w:rsid w:val="00C11E6D"/>
    <w:rsid w:val="00C13115"/>
    <w:rsid w:val="00C135F9"/>
    <w:rsid w:val="00C27993"/>
    <w:rsid w:val="00C311A8"/>
    <w:rsid w:val="00C355CD"/>
    <w:rsid w:val="00C35BA4"/>
    <w:rsid w:val="00C35D7C"/>
    <w:rsid w:val="00C40495"/>
    <w:rsid w:val="00C4241B"/>
    <w:rsid w:val="00C46EE8"/>
    <w:rsid w:val="00C50A8C"/>
    <w:rsid w:val="00C514EA"/>
    <w:rsid w:val="00C56904"/>
    <w:rsid w:val="00C56FBC"/>
    <w:rsid w:val="00C57EE8"/>
    <w:rsid w:val="00C651E4"/>
    <w:rsid w:val="00C65E4E"/>
    <w:rsid w:val="00C661DF"/>
    <w:rsid w:val="00C67444"/>
    <w:rsid w:val="00C70525"/>
    <w:rsid w:val="00C70A1B"/>
    <w:rsid w:val="00C718AA"/>
    <w:rsid w:val="00C71BEC"/>
    <w:rsid w:val="00C71DC0"/>
    <w:rsid w:val="00C73912"/>
    <w:rsid w:val="00C75086"/>
    <w:rsid w:val="00C82D61"/>
    <w:rsid w:val="00C837FF"/>
    <w:rsid w:val="00C91225"/>
    <w:rsid w:val="00C94D02"/>
    <w:rsid w:val="00CA1C39"/>
    <w:rsid w:val="00CA2728"/>
    <w:rsid w:val="00CA2B5B"/>
    <w:rsid w:val="00CA36CE"/>
    <w:rsid w:val="00CA3DC4"/>
    <w:rsid w:val="00CA7096"/>
    <w:rsid w:val="00CB0524"/>
    <w:rsid w:val="00CB0E83"/>
    <w:rsid w:val="00CB3614"/>
    <w:rsid w:val="00CC3A9A"/>
    <w:rsid w:val="00CD04D6"/>
    <w:rsid w:val="00CD13EC"/>
    <w:rsid w:val="00CD6A53"/>
    <w:rsid w:val="00CD7661"/>
    <w:rsid w:val="00CE28E3"/>
    <w:rsid w:val="00CE5555"/>
    <w:rsid w:val="00CE6500"/>
    <w:rsid w:val="00CF36CD"/>
    <w:rsid w:val="00CF6E4B"/>
    <w:rsid w:val="00CF7696"/>
    <w:rsid w:val="00D021F9"/>
    <w:rsid w:val="00D024CC"/>
    <w:rsid w:val="00D03357"/>
    <w:rsid w:val="00D033DD"/>
    <w:rsid w:val="00D04F19"/>
    <w:rsid w:val="00D14F10"/>
    <w:rsid w:val="00D17825"/>
    <w:rsid w:val="00D20B90"/>
    <w:rsid w:val="00D228AF"/>
    <w:rsid w:val="00D25AD9"/>
    <w:rsid w:val="00D348AE"/>
    <w:rsid w:val="00D34D21"/>
    <w:rsid w:val="00D35D43"/>
    <w:rsid w:val="00D43543"/>
    <w:rsid w:val="00D4454E"/>
    <w:rsid w:val="00D5041B"/>
    <w:rsid w:val="00D507D8"/>
    <w:rsid w:val="00D62EDE"/>
    <w:rsid w:val="00D6584A"/>
    <w:rsid w:val="00D65B6B"/>
    <w:rsid w:val="00D666BD"/>
    <w:rsid w:val="00D71C23"/>
    <w:rsid w:val="00D73BBC"/>
    <w:rsid w:val="00D73D64"/>
    <w:rsid w:val="00D74B83"/>
    <w:rsid w:val="00D75C63"/>
    <w:rsid w:val="00D805A0"/>
    <w:rsid w:val="00D84EFC"/>
    <w:rsid w:val="00D94512"/>
    <w:rsid w:val="00D96020"/>
    <w:rsid w:val="00DA1EE2"/>
    <w:rsid w:val="00DA450C"/>
    <w:rsid w:val="00DA5A2E"/>
    <w:rsid w:val="00DA5B76"/>
    <w:rsid w:val="00DA6C23"/>
    <w:rsid w:val="00DB2518"/>
    <w:rsid w:val="00DB3351"/>
    <w:rsid w:val="00DB7595"/>
    <w:rsid w:val="00DB773B"/>
    <w:rsid w:val="00DC2276"/>
    <w:rsid w:val="00DC2D6E"/>
    <w:rsid w:val="00DC584D"/>
    <w:rsid w:val="00DC5891"/>
    <w:rsid w:val="00DC69B6"/>
    <w:rsid w:val="00DD13BE"/>
    <w:rsid w:val="00DD27F1"/>
    <w:rsid w:val="00DD3779"/>
    <w:rsid w:val="00DD74FD"/>
    <w:rsid w:val="00DE0AEE"/>
    <w:rsid w:val="00DE187F"/>
    <w:rsid w:val="00DE48E7"/>
    <w:rsid w:val="00DE5D54"/>
    <w:rsid w:val="00DE6075"/>
    <w:rsid w:val="00DE761B"/>
    <w:rsid w:val="00DF07F4"/>
    <w:rsid w:val="00DF2F9E"/>
    <w:rsid w:val="00DF611D"/>
    <w:rsid w:val="00E004EE"/>
    <w:rsid w:val="00E01BF5"/>
    <w:rsid w:val="00E02C8A"/>
    <w:rsid w:val="00E0347D"/>
    <w:rsid w:val="00E03AFA"/>
    <w:rsid w:val="00E04FD6"/>
    <w:rsid w:val="00E051AB"/>
    <w:rsid w:val="00E062E7"/>
    <w:rsid w:val="00E12213"/>
    <w:rsid w:val="00E14065"/>
    <w:rsid w:val="00E14207"/>
    <w:rsid w:val="00E14DB6"/>
    <w:rsid w:val="00E15A9D"/>
    <w:rsid w:val="00E16DF3"/>
    <w:rsid w:val="00E20DD4"/>
    <w:rsid w:val="00E2172F"/>
    <w:rsid w:val="00E22BEE"/>
    <w:rsid w:val="00E246CB"/>
    <w:rsid w:val="00E27002"/>
    <w:rsid w:val="00E4503D"/>
    <w:rsid w:val="00E45167"/>
    <w:rsid w:val="00E53C9A"/>
    <w:rsid w:val="00E56EC4"/>
    <w:rsid w:val="00E577F7"/>
    <w:rsid w:val="00E63606"/>
    <w:rsid w:val="00E672EC"/>
    <w:rsid w:val="00E67CB3"/>
    <w:rsid w:val="00E7191B"/>
    <w:rsid w:val="00E71AA2"/>
    <w:rsid w:val="00E73E69"/>
    <w:rsid w:val="00E74B6C"/>
    <w:rsid w:val="00E766EA"/>
    <w:rsid w:val="00E8494C"/>
    <w:rsid w:val="00E85E6E"/>
    <w:rsid w:val="00E868B4"/>
    <w:rsid w:val="00E87461"/>
    <w:rsid w:val="00E9028D"/>
    <w:rsid w:val="00E96853"/>
    <w:rsid w:val="00E97B7E"/>
    <w:rsid w:val="00E97D99"/>
    <w:rsid w:val="00E97EBB"/>
    <w:rsid w:val="00EA4BD7"/>
    <w:rsid w:val="00EA5CBD"/>
    <w:rsid w:val="00EB1D3C"/>
    <w:rsid w:val="00EB3D3E"/>
    <w:rsid w:val="00EC03DB"/>
    <w:rsid w:val="00EC0948"/>
    <w:rsid w:val="00EC41D7"/>
    <w:rsid w:val="00EC510A"/>
    <w:rsid w:val="00EC6074"/>
    <w:rsid w:val="00EC650E"/>
    <w:rsid w:val="00ED612D"/>
    <w:rsid w:val="00ED6D8B"/>
    <w:rsid w:val="00ED74C5"/>
    <w:rsid w:val="00ED7C04"/>
    <w:rsid w:val="00EE0688"/>
    <w:rsid w:val="00EE3413"/>
    <w:rsid w:val="00EF1007"/>
    <w:rsid w:val="00EF10BE"/>
    <w:rsid w:val="00EF48F8"/>
    <w:rsid w:val="00EF58A4"/>
    <w:rsid w:val="00F01F0E"/>
    <w:rsid w:val="00F07FB0"/>
    <w:rsid w:val="00F120C9"/>
    <w:rsid w:val="00F13464"/>
    <w:rsid w:val="00F14C6D"/>
    <w:rsid w:val="00F15222"/>
    <w:rsid w:val="00F152E4"/>
    <w:rsid w:val="00F157C8"/>
    <w:rsid w:val="00F15DE1"/>
    <w:rsid w:val="00F23E8E"/>
    <w:rsid w:val="00F31176"/>
    <w:rsid w:val="00F35283"/>
    <w:rsid w:val="00F41581"/>
    <w:rsid w:val="00F44E9A"/>
    <w:rsid w:val="00F45F07"/>
    <w:rsid w:val="00F46AF8"/>
    <w:rsid w:val="00F47B50"/>
    <w:rsid w:val="00F50736"/>
    <w:rsid w:val="00F51621"/>
    <w:rsid w:val="00F52225"/>
    <w:rsid w:val="00F57C3C"/>
    <w:rsid w:val="00F6107F"/>
    <w:rsid w:val="00F616D2"/>
    <w:rsid w:val="00F617B4"/>
    <w:rsid w:val="00F6183C"/>
    <w:rsid w:val="00F621F4"/>
    <w:rsid w:val="00F66703"/>
    <w:rsid w:val="00F66AFA"/>
    <w:rsid w:val="00F67E0E"/>
    <w:rsid w:val="00F7391E"/>
    <w:rsid w:val="00F74F9D"/>
    <w:rsid w:val="00F75D2D"/>
    <w:rsid w:val="00F80B8B"/>
    <w:rsid w:val="00F850BF"/>
    <w:rsid w:val="00F90BAF"/>
    <w:rsid w:val="00F952E2"/>
    <w:rsid w:val="00FA0719"/>
    <w:rsid w:val="00FA0750"/>
    <w:rsid w:val="00FA131E"/>
    <w:rsid w:val="00FA2F8F"/>
    <w:rsid w:val="00FA314F"/>
    <w:rsid w:val="00FA3749"/>
    <w:rsid w:val="00FA466B"/>
    <w:rsid w:val="00FB0964"/>
    <w:rsid w:val="00FB1344"/>
    <w:rsid w:val="00FB3755"/>
    <w:rsid w:val="00FB4455"/>
    <w:rsid w:val="00FB70DE"/>
    <w:rsid w:val="00FB7C99"/>
    <w:rsid w:val="00FC18A4"/>
    <w:rsid w:val="00FC1A10"/>
    <w:rsid w:val="00FC2682"/>
    <w:rsid w:val="00FC2B0C"/>
    <w:rsid w:val="00FC4C3C"/>
    <w:rsid w:val="00FD0A76"/>
    <w:rsid w:val="00FD0DB4"/>
    <w:rsid w:val="00FD249A"/>
    <w:rsid w:val="00FD2657"/>
    <w:rsid w:val="00FD307C"/>
    <w:rsid w:val="00FD61FB"/>
    <w:rsid w:val="00FD6D1E"/>
    <w:rsid w:val="00FE1F1B"/>
    <w:rsid w:val="00FE47B8"/>
    <w:rsid w:val="00FE7108"/>
    <w:rsid w:val="00FF1AA9"/>
    <w:rsid w:val="00FF2479"/>
    <w:rsid w:val="00FF2592"/>
    <w:rsid w:val="00FF3C36"/>
    <w:rsid w:val="00FF41A8"/>
    <w:rsid w:val="00FF4528"/>
    <w:rsid w:val="00FF49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3891"/>
  <w15:docId w15:val="{D1C810BD-C615-4F14-9615-F98925376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351"/>
    <w:pPr>
      <w:spacing w:after="0" w:line="240" w:lineRule="auto"/>
    </w:pPr>
    <w:rPr>
      <w:rFonts w:eastAsia="Times New Roman" w:cs="Times New Roman"/>
      <w:sz w:val="26"/>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numPr>
        <w:numId w:val="3"/>
      </w:num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qFormat/>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style>
  <w:style w:type="paragraph" w:styleId="TOC2">
    <w:name w:val="toc 2"/>
    <w:basedOn w:val="Normal"/>
    <w:next w:val="Normal"/>
    <w:autoRedefine/>
    <w:uiPriority w:val="39"/>
    <w:unhideWhenUsed/>
    <w:rsid w:val="00C75086"/>
    <w:pPr>
      <w:spacing w:line="360" w:lineRule="auto"/>
      <w:ind w:left="720"/>
    </w:pPr>
  </w:style>
  <w:style w:type="paragraph" w:styleId="TOC3">
    <w:name w:val="toc 3"/>
    <w:basedOn w:val="Normal"/>
    <w:next w:val="Normal"/>
    <w:autoRedefine/>
    <w:uiPriority w:val="39"/>
    <w:unhideWhenUsed/>
    <w:rsid w:val="00C75086"/>
    <w:pPr>
      <w:spacing w:line="360" w:lineRule="auto"/>
      <w:ind w:left="1440"/>
    </w:pPr>
  </w:style>
  <w:style w:type="paragraph" w:styleId="TOC4">
    <w:name w:val="toc 4"/>
    <w:basedOn w:val="Normal"/>
    <w:next w:val="Normal"/>
    <w:autoRedefine/>
    <w:uiPriority w:val="39"/>
    <w:unhideWhenUsed/>
    <w:rsid w:val="00C75086"/>
    <w:pPr>
      <w:spacing w:line="360" w:lineRule="auto"/>
      <w:ind w:left="2160"/>
    </w:p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Cs w:val="26"/>
    </w:rPr>
  </w:style>
  <w:style w:type="paragraph" w:styleId="TableofFigures">
    <w:name w:val="table of figures"/>
    <w:basedOn w:val="Normal"/>
    <w:next w:val="Normal"/>
    <w:uiPriority w:val="99"/>
    <w:unhideWhenUsed/>
    <w:rsid w:val="00867C2D"/>
    <w:pPr>
      <w:spacing w:line="360" w:lineRule="auto"/>
    </w:p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FE47B8"/>
    <w:pPr>
      <w:spacing w:after="120" w:line="360" w:lineRule="auto"/>
      <w:ind w:firstLine="720"/>
      <w:jc w:val="center"/>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FE47B8"/>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952B26"/>
    <w:pPr>
      <w:ind w:left="720"/>
      <w:contextualSpacing/>
    </w:pPr>
  </w:style>
  <w:style w:type="character" w:styleId="PlaceholderText">
    <w:name w:val="Placeholder Text"/>
    <w:basedOn w:val="DefaultParagraphFont"/>
    <w:uiPriority w:val="99"/>
    <w:semiHidden/>
    <w:rsid w:val="00302132"/>
    <w:rPr>
      <w:color w:val="808080"/>
    </w:rPr>
  </w:style>
  <w:style w:type="paragraph" w:styleId="TOC5">
    <w:name w:val="toc 5"/>
    <w:basedOn w:val="Normal"/>
    <w:next w:val="Normal"/>
    <w:autoRedefine/>
    <w:uiPriority w:val="39"/>
    <w:unhideWhenUsed/>
    <w:rsid w:val="00BF50AF"/>
    <w:pPr>
      <w:spacing w:after="100" w:line="259" w:lineRule="auto"/>
      <w:ind w:left="880"/>
    </w:pPr>
    <w:rPr>
      <w:rFonts w:asciiTheme="minorHAnsi" w:eastAsiaTheme="minorEastAsia" w:hAnsiTheme="minorHAnsi" w:cstheme="minorBidi"/>
      <w:sz w:val="22"/>
      <w:szCs w:val="22"/>
      <w:lang w:eastAsia="ja-JP"/>
    </w:rPr>
  </w:style>
  <w:style w:type="paragraph" w:styleId="TOC6">
    <w:name w:val="toc 6"/>
    <w:basedOn w:val="Normal"/>
    <w:next w:val="Normal"/>
    <w:autoRedefine/>
    <w:uiPriority w:val="39"/>
    <w:unhideWhenUsed/>
    <w:rsid w:val="00BF50AF"/>
    <w:pPr>
      <w:spacing w:after="100" w:line="259" w:lineRule="auto"/>
      <w:ind w:left="1100"/>
    </w:pPr>
    <w:rPr>
      <w:rFonts w:asciiTheme="minorHAnsi" w:eastAsiaTheme="minorEastAsia" w:hAnsiTheme="minorHAnsi" w:cstheme="minorBidi"/>
      <w:sz w:val="22"/>
      <w:szCs w:val="22"/>
      <w:lang w:eastAsia="ja-JP"/>
    </w:rPr>
  </w:style>
  <w:style w:type="paragraph" w:styleId="TOC7">
    <w:name w:val="toc 7"/>
    <w:basedOn w:val="Normal"/>
    <w:next w:val="Normal"/>
    <w:autoRedefine/>
    <w:uiPriority w:val="39"/>
    <w:unhideWhenUsed/>
    <w:rsid w:val="00BF50AF"/>
    <w:pPr>
      <w:spacing w:after="100" w:line="259" w:lineRule="auto"/>
      <w:ind w:left="1320"/>
    </w:pPr>
    <w:rPr>
      <w:rFonts w:asciiTheme="minorHAnsi" w:eastAsiaTheme="minorEastAsia" w:hAnsiTheme="minorHAnsi" w:cstheme="minorBidi"/>
      <w:sz w:val="22"/>
      <w:szCs w:val="22"/>
      <w:lang w:eastAsia="ja-JP"/>
    </w:rPr>
  </w:style>
  <w:style w:type="paragraph" w:styleId="TOC8">
    <w:name w:val="toc 8"/>
    <w:basedOn w:val="Normal"/>
    <w:next w:val="Normal"/>
    <w:autoRedefine/>
    <w:uiPriority w:val="39"/>
    <w:unhideWhenUsed/>
    <w:rsid w:val="00BF50AF"/>
    <w:pPr>
      <w:spacing w:after="100" w:line="259" w:lineRule="auto"/>
      <w:ind w:left="1540"/>
    </w:pPr>
    <w:rPr>
      <w:rFonts w:asciiTheme="minorHAnsi" w:eastAsiaTheme="minorEastAsia" w:hAnsiTheme="minorHAnsi" w:cstheme="minorBidi"/>
      <w:sz w:val="22"/>
      <w:szCs w:val="22"/>
      <w:lang w:eastAsia="ja-JP"/>
    </w:rPr>
  </w:style>
  <w:style w:type="paragraph" w:styleId="TOC9">
    <w:name w:val="toc 9"/>
    <w:basedOn w:val="Normal"/>
    <w:next w:val="Normal"/>
    <w:autoRedefine/>
    <w:uiPriority w:val="39"/>
    <w:unhideWhenUsed/>
    <w:rsid w:val="00BF50AF"/>
    <w:pPr>
      <w:spacing w:after="100" w:line="259" w:lineRule="auto"/>
      <w:ind w:left="1760"/>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unhideWhenUsed/>
    <w:qFormat/>
    <w:rsid w:val="00CA3DC4"/>
    <w:pPr>
      <w:spacing w:before="240" w:line="259" w:lineRule="auto"/>
      <w:outlineLvl w:val="9"/>
    </w:pPr>
    <w:rPr>
      <w:b w:val="0"/>
      <w:bCs w:val="0"/>
      <w:sz w:val="32"/>
      <w:szCs w:val="32"/>
    </w:rPr>
  </w:style>
  <w:style w:type="table" w:styleId="GridTable2">
    <w:name w:val="Grid Table 2"/>
    <w:basedOn w:val="TableNormal"/>
    <w:uiPriority w:val="47"/>
    <w:rsid w:val="0077298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2502A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954202">
      <w:bodyDiv w:val="1"/>
      <w:marLeft w:val="0"/>
      <w:marRight w:val="0"/>
      <w:marTop w:val="0"/>
      <w:marBottom w:val="0"/>
      <w:divBdr>
        <w:top w:val="none" w:sz="0" w:space="0" w:color="auto"/>
        <w:left w:val="none" w:sz="0" w:space="0" w:color="auto"/>
        <w:bottom w:val="none" w:sz="0" w:space="0" w:color="auto"/>
        <w:right w:val="none" w:sz="0" w:space="0" w:color="auto"/>
      </w:divBdr>
    </w:div>
    <w:div w:id="298464277">
      <w:bodyDiv w:val="1"/>
      <w:marLeft w:val="0"/>
      <w:marRight w:val="0"/>
      <w:marTop w:val="0"/>
      <w:marBottom w:val="0"/>
      <w:divBdr>
        <w:top w:val="none" w:sz="0" w:space="0" w:color="auto"/>
        <w:left w:val="none" w:sz="0" w:space="0" w:color="auto"/>
        <w:bottom w:val="none" w:sz="0" w:space="0" w:color="auto"/>
        <w:right w:val="none" w:sz="0" w:space="0" w:color="auto"/>
      </w:divBdr>
    </w:div>
    <w:div w:id="407658321">
      <w:bodyDiv w:val="1"/>
      <w:marLeft w:val="0"/>
      <w:marRight w:val="0"/>
      <w:marTop w:val="0"/>
      <w:marBottom w:val="0"/>
      <w:divBdr>
        <w:top w:val="none" w:sz="0" w:space="0" w:color="auto"/>
        <w:left w:val="none" w:sz="0" w:space="0" w:color="auto"/>
        <w:bottom w:val="none" w:sz="0" w:space="0" w:color="auto"/>
        <w:right w:val="none" w:sz="0" w:space="0" w:color="auto"/>
      </w:divBdr>
    </w:div>
    <w:div w:id="529076856">
      <w:bodyDiv w:val="1"/>
      <w:marLeft w:val="0"/>
      <w:marRight w:val="0"/>
      <w:marTop w:val="0"/>
      <w:marBottom w:val="0"/>
      <w:divBdr>
        <w:top w:val="none" w:sz="0" w:space="0" w:color="auto"/>
        <w:left w:val="none" w:sz="0" w:space="0" w:color="auto"/>
        <w:bottom w:val="none" w:sz="0" w:space="0" w:color="auto"/>
        <w:right w:val="none" w:sz="0" w:space="0" w:color="auto"/>
      </w:divBdr>
    </w:div>
    <w:div w:id="806703286">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83483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TRINH%20BAY%20BAO%20CAO\Template_TrinhbayDoAnCuoiKi&amp;BaiTapLonCacM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AEA"/>
    <w:rsid w:val="005D14E5"/>
    <w:rsid w:val="00665AEA"/>
    <w:rsid w:val="00AE5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47BB505CC24120A04B1A8B574E2FC4">
    <w:name w:val="CB47BB505CC24120A04B1A8B574E2FC4"/>
    <w:rsid w:val="00665AEA"/>
  </w:style>
  <w:style w:type="paragraph" w:customStyle="1" w:styleId="570E2A833F2F480CA5B2F8C38F932F18">
    <w:name w:val="570E2A833F2F480CA5B2F8C38F932F18"/>
    <w:rsid w:val="00665AEA"/>
  </w:style>
  <w:style w:type="paragraph" w:customStyle="1" w:styleId="596CF7F496044B2F9BC796582101CA15">
    <w:name w:val="596CF7F496044B2F9BC796582101CA15"/>
    <w:rsid w:val="00665AEA"/>
  </w:style>
  <w:style w:type="paragraph" w:customStyle="1" w:styleId="2F4335960DCB446182E08EB7F7FAF3E8">
    <w:name w:val="2F4335960DCB446182E08EB7F7FAF3E8"/>
    <w:rsid w:val="00AE5D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3FB2D-96F0-46DC-8B7D-F12A55991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183</TotalTime>
  <Pages>30</Pages>
  <Words>3375</Words>
  <Characters>19243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148</cp:revision>
  <cp:lastPrinted>2019-11-09T12:22:00Z</cp:lastPrinted>
  <dcterms:created xsi:type="dcterms:W3CDTF">2020-10-22T12:46:00Z</dcterms:created>
  <dcterms:modified xsi:type="dcterms:W3CDTF">2020-10-23T17:15:00Z</dcterms:modified>
</cp:coreProperties>
</file>